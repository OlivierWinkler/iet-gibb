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DB" w:rsidRDefault="008B7EDB" w:rsidP="00BA4C0D">
      <w:pPr>
        <w:tabs>
          <w:tab w:val="left" w:pos="5573"/>
        </w:tabs>
        <w:spacing w:before="240"/>
        <w:rPr>
          <w:b/>
        </w:rPr>
      </w:pPr>
    </w:p>
    <w:p w:rsidR="00815B9E" w:rsidRDefault="00F3126B" w:rsidP="00BA4C0D">
      <w:pPr>
        <w:tabs>
          <w:tab w:val="left" w:pos="5573"/>
        </w:tabs>
        <w:spacing w:before="240"/>
        <w:rPr>
          <w:b/>
          <w:sz w:val="40"/>
          <w:szCs w:val="40"/>
        </w:rPr>
      </w:pPr>
      <w:r>
        <w:rPr>
          <w:b/>
          <w:sz w:val="40"/>
          <w:szCs w:val="40"/>
        </w:rPr>
        <w:t>IPA Name</w:t>
      </w:r>
      <w:r w:rsidR="00A3701F">
        <w:rPr>
          <w:b/>
          <w:sz w:val="40"/>
          <w:szCs w:val="40"/>
        </w:rPr>
        <w:t xml:space="preserve"> XY </w:t>
      </w:r>
    </w:p>
    <w:p w:rsidR="0049380B" w:rsidRDefault="0049380B" w:rsidP="0049380B">
      <w:pPr>
        <w:pStyle w:val="IPA-Hinweistexte"/>
        <w:rPr>
          <w:vanish w:val="0"/>
        </w:rPr>
      </w:pPr>
    </w:p>
    <w:p w:rsidR="00BA4C0D" w:rsidRPr="0049380B" w:rsidRDefault="0049380B" w:rsidP="0049380B">
      <w:pPr>
        <w:pStyle w:val="IPA-Hinweistexte"/>
      </w:pPr>
      <w:r>
        <w:t xml:space="preserve"> (A</w:t>
      </w:r>
      <w:r w:rsidRPr="00A3701F">
        <w:t xml:space="preserve">usgeschriebene Bezeichnung des </w:t>
      </w:r>
      <w:r w:rsidR="00F3126B">
        <w:t>IPA (</w:t>
      </w:r>
      <w:r w:rsidRPr="00A3701F">
        <w:t>Projekts</w:t>
      </w:r>
      <w:r w:rsidR="00F3126B">
        <w:t>)</w:t>
      </w:r>
      <w:r>
        <w:t>)</w:t>
      </w:r>
    </w:p>
    <w:p w:rsidR="00025978" w:rsidRPr="00025978" w:rsidRDefault="00025978" w:rsidP="00025978">
      <w:pPr>
        <w:pStyle w:val="IPA-Tabelle"/>
      </w:pPr>
    </w:p>
    <w:tbl>
      <w:tblPr>
        <w:tblStyle w:val="EinfacheTabelle51"/>
        <w:tblW w:w="9108" w:type="dxa"/>
        <w:tblLook w:val="01E0" w:firstRow="1" w:lastRow="1" w:firstColumn="1" w:lastColumn="1" w:noHBand="0" w:noVBand="0"/>
      </w:tblPr>
      <w:tblGrid>
        <w:gridCol w:w="1830"/>
        <w:gridCol w:w="2106"/>
        <w:gridCol w:w="2551"/>
        <w:gridCol w:w="2621"/>
      </w:tblGrid>
      <w:tr w:rsidR="00DB5FD7" w:rsidRPr="00A3701F" w:rsidTr="008925DF">
        <w:trPr>
          <w:cnfStyle w:val="100000000000" w:firstRow="1" w:lastRow="0" w:firstColumn="0" w:lastColumn="0" w:oddVBand="0" w:evenVBand="0" w:oddHBand="0" w:evenHBand="0" w:firstRowFirstColumn="0" w:firstRowLastColumn="0" w:lastRowFirstColumn="0" w:lastRowLastColumn="0"/>
          <w:trHeight w:val="119"/>
        </w:trPr>
        <w:tc>
          <w:tcPr>
            <w:cnfStyle w:val="001000000100" w:firstRow="0" w:lastRow="0" w:firstColumn="1" w:lastColumn="0" w:oddVBand="0" w:evenVBand="0" w:oddHBand="0" w:evenHBand="0" w:firstRowFirstColumn="1" w:firstRowLastColumn="0" w:lastRowFirstColumn="0" w:lastRowLastColumn="0"/>
            <w:tcW w:w="1830" w:type="dxa"/>
          </w:tcPr>
          <w:p w:rsidR="00A3701F" w:rsidRPr="008925DF" w:rsidRDefault="00A66C20" w:rsidP="00BA4C0D">
            <w:pPr>
              <w:pStyle w:val="IPA-Tabellentitel"/>
              <w:jc w:val="left"/>
              <w:rPr>
                <w:sz w:val="22"/>
                <w:szCs w:val="22"/>
              </w:rPr>
            </w:pPr>
            <w:r>
              <w:rPr>
                <w:sz w:val="22"/>
                <w:szCs w:val="22"/>
              </w:rPr>
              <w:t>IPA-Daten</w:t>
            </w:r>
          </w:p>
        </w:tc>
        <w:tc>
          <w:tcPr>
            <w:cnfStyle w:val="000100001000" w:firstRow="0" w:lastRow="0" w:firstColumn="0" w:lastColumn="1" w:oddVBand="0" w:evenVBand="0" w:oddHBand="0" w:evenHBand="0" w:firstRowFirstColumn="0" w:firstRowLastColumn="1" w:lastRowFirstColumn="0" w:lastRowLastColumn="0"/>
            <w:tcW w:w="7278" w:type="dxa"/>
            <w:gridSpan w:val="3"/>
          </w:tcPr>
          <w:p w:rsidR="00A3701F" w:rsidRPr="00A3701F" w:rsidRDefault="00A3701F" w:rsidP="008925DF">
            <w:pPr>
              <w:pStyle w:val="IPA-Hinweistexte"/>
            </w:pPr>
          </w:p>
        </w:tc>
      </w:tr>
      <w:tr w:rsidR="008925DF" w:rsidRPr="00A3701F" w:rsidTr="00A66C20">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rsidR="008925DF" w:rsidRPr="008925DF" w:rsidRDefault="00815B9E" w:rsidP="008925DF">
            <w:pPr>
              <w:pStyle w:val="IPA-Tabellentitel"/>
              <w:jc w:val="left"/>
              <w:rPr>
                <w:i w:val="0"/>
                <w:sz w:val="22"/>
                <w:szCs w:val="22"/>
              </w:rPr>
            </w:pPr>
            <w:r>
              <w:rPr>
                <w:bCs w:val="0"/>
                <w:i w:val="0"/>
                <w:sz w:val="22"/>
                <w:szCs w:val="22"/>
              </w:rPr>
              <w:t>Firma</w:t>
            </w:r>
          </w:p>
        </w:tc>
        <w:tc>
          <w:tcPr>
            <w:cnfStyle w:val="000100000000" w:firstRow="0" w:lastRow="0" w:firstColumn="0" w:lastColumn="1" w:oddVBand="0" w:evenVBand="0" w:oddHBand="0" w:evenHBand="0" w:firstRowFirstColumn="0" w:firstRowLastColumn="0" w:lastRowFirstColumn="0" w:lastRowLastColumn="0"/>
            <w:tcW w:w="7278" w:type="dxa"/>
            <w:gridSpan w:val="3"/>
          </w:tcPr>
          <w:p w:rsidR="008925DF" w:rsidRPr="00A3701F" w:rsidRDefault="008925DF" w:rsidP="00815B9E">
            <w:pPr>
              <w:pStyle w:val="IPA-Hinweistexte"/>
            </w:pPr>
            <w:r w:rsidRPr="008925DF">
              <w:rPr>
                <w:i/>
                <w:vanish w:val="0"/>
                <w:color w:val="auto"/>
              </w:rPr>
              <w:t>F</w:t>
            </w:r>
            <w:r w:rsidR="00815B9E">
              <w:rPr>
                <w:i/>
                <w:vanish w:val="0"/>
                <w:color w:val="auto"/>
              </w:rPr>
              <w:t>irmen Namen</w:t>
            </w:r>
            <w:r>
              <w:t>……A</w:t>
            </w:r>
            <w:r w:rsidRPr="00A3701F">
              <w:t>mt / Abteilung des Auftraggebers</w:t>
            </w:r>
          </w:p>
        </w:tc>
      </w:tr>
      <w:tr w:rsidR="0049380B" w:rsidRPr="00A3701F" w:rsidTr="00A66C20">
        <w:trPr>
          <w:trHeight w:val="119"/>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rsidR="0049380B" w:rsidRPr="008925DF" w:rsidRDefault="00815B9E" w:rsidP="00815B9E">
            <w:pPr>
              <w:pStyle w:val="IPA-Tabellentitel"/>
              <w:jc w:val="left"/>
              <w:rPr>
                <w:bCs w:val="0"/>
                <w:i w:val="0"/>
                <w:sz w:val="22"/>
                <w:szCs w:val="22"/>
              </w:rPr>
            </w:pPr>
            <w:r>
              <w:rPr>
                <w:bCs w:val="0"/>
                <w:i w:val="0"/>
                <w:sz w:val="22"/>
                <w:szCs w:val="22"/>
              </w:rPr>
              <w:t>Abteilung</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rsidR="0049380B" w:rsidRPr="008925DF" w:rsidRDefault="00815B9E" w:rsidP="0058377E">
            <w:pPr>
              <w:pStyle w:val="IPA-Hinweistexte"/>
              <w:rPr>
                <w:i/>
                <w:vanish w:val="0"/>
                <w:color w:val="auto"/>
              </w:rPr>
            </w:pPr>
            <w:r>
              <w:rPr>
                <w:i/>
                <w:vanish w:val="0"/>
                <w:color w:val="auto"/>
              </w:rPr>
              <w:t>Abteilung z. b UE223-SWE-Mobile</w:t>
            </w:r>
            <w:r w:rsidR="0049380B" w:rsidRPr="00A3701F">
              <w:t xml:space="preserve">       falls vorhanden</w:t>
            </w:r>
          </w:p>
        </w:tc>
      </w:tr>
      <w:tr w:rsidR="00DB5FD7" w:rsidRPr="00A3701F" w:rsidTr="00A66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rsidR="00DB5FD7" w:rsidRPr="00A3701F" w:rsidRDefault="00DB5FD7" w:rsidP="008925DF">
            <w:pPr>
              <w:pStyle w:val="IPA-Tabellentitel"/>
              <w:jc w:val="left"/>
              <w:rPr>
                <w:sz w:val="22"/>
                <w:szCs w:val="22"/>
              </w:rPr>
            </w:pPr>
            <w:r w:rsidRPr="00A3701F">
              <w:rPr>
                <w:sz w:val="22"/>
                <w:szCs w:val="22"/>
              </w:rPr>
              <w:t>Autor</w:t>
            </w:r>
          </w:p>
        </w:tc>
        <w:tc>
          <w:tcPr>
            <w:cnfStyle w:val="000100000000" w:firstRow="0" w:lastRow="0" w:firstColumn="0" w:lastColumn="1" w:oddVBand="0" w:evenVBand="0" w:oddHBand="0" w:evenHBand="0" w:firstRowFirstColumn="0" w:firstRowLastColumn="0" w:lastRowFirstColumn="0" w:lastRowLastColumn="0"/>
            <w:tcW w:w="7278" w:type="dxa"/>
            <w:gridSpan w:val="3"/>
          </w:tcPr>
          <w:p w:rsidR="00DB5FD7" w:rsidRPr="00A3701F" w:rsidRDefault="00DB5FD7" w:rsidP="000B569E">
            <w:pPr>
              <w:pStyle w:val="IPA-Tabelle"/>
              <w:rPr>
                <w:sz w:val="22"/>
                <w:szCs w:val="22"/>
              </w:rPr>
            </w:pPr>
            <w:r w:rsidRPr="00A3701F">
              <w:rPr>
                <w:sz w:val="22"/>
                <w:szCs w:val="22"/>
              </w:rPr>
              <w:t>Vor-/Nachname</w:t>
            </w:r>
          </w:p>
        </w:tc>
      </w:tr>
      <w:tr w:rsidR="00DB5FD7" w:rsidRPr="00A3701F" w:rsidTr="00A66C20">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rsidR="00DB5FD7" w:rsidRPr="00A3701F" w:rsidRDefault="00DB5FD7" w:rsidP="008925DF">
            <w:pPr>
              <w:pStyle w:val="IPA-Tabellentitel"/>
              <w:jc w:val="left"/>
              <w:rPr>
                <w:sz w:val="22"/>
                <w:szCs w:val="22"/>
              </w:rPr>
            </w:pPr>
            <w:r w:rsidRPr="00A3701F">
              <w:rPr>
                <w:sz w:val="22"/>
                <w:szCs w:val="22"/>
              </w:rPr>
              <w:t>Ausgabedatum</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rsidR="00DB5FD7" w:rsidRPr="00A3701F" w:rsidRDefault="008925DF" w:rsidP="000B569E">
            <w:pPr>
              <w:pStyle w:val="IPA-Tabelle"/>
              <w:rPr>
                <w:sz w:val="22"/>
                <w:szCs w:val="22"/>
              </w:rPr>
            </w:pPr>
            <w:r>
              <w:rPr>
                <w:sz w:val="22"/>
                <w:szCs w:val="22"/>
              </w:rPr>
              <w:t>dd.mm.yyyy</w:t>
            </w:r>
          </w:p>
        </w:tc>
      </w:tr>
      <w:tr w:rsidR="00DB5FD7" w:rsidRPr="00A3701F" w:rsidTr="00A66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rsidR="00DB5FD7" w:rsidRPr="00A3701F" w:rsidRDefault="00DB5FD7" w:rsidP="008925DF">
            <w:pPr>
              <w:pStyle w:val="IPA-Tabellentitel"/>
              <w:jc w:val="left"/>
              <w:rPr>
                <w:sz w:val="22"/>
                <w:szCs w:val="22"/>
              </w:rPr>
            </w:pPr>
            <w:r w:rsidRPr="00A3701F">
              <w:rPr>
                <w:sz w:val="22"/>
                <w:szCs w:val="22"/>
              </w:rPr>
              <w:t>Version</w:t>
            </w:r>
          </w:p>
        </w:tc>
        <w:tc>
          <w:tcPr>
            <w:cnfStyle w:val="000100000000" w:firstRow="0" w:lastRow="0" w:firstColumn="0" w:lastColumn="1" w:oddVBand="0" w:evenVBand="0" w:oddHBand="0" w:evenHBand="0" w:firstRowFirstColumn="0" w:firstRowLastColumn="0" w:lastRowFirstColumn="0" w:lastRowLastColumn="0"/>
            <w:tcW w:w="7278" w:type="dxa"/>
            <w:gridSpan w:val="3"/>
          </w:tcPr>
          <w:p w:rsidR="00DB5FD7" w:rsidRPr="00A3701F" w:rsidRDefault="00DB5FD7" w:rsidP="0058377E">
            <w:pPr>
              <w:pStyle w:val="IPA-Hinweistexte"/>
            </w:pPr>
            <w:r w:rsidRPr="008925DF">
              <w:rPr>
                <w:i/>
                <w:vanish w:val="0"/>
                <w:color w:val="auto"/>
              </w:rPr>
              <w:t>X 0.2</w:t>
            </w:r>
            <w:r w:rsidRPr="00A3701F">
              <w:br/>
              <w:t>X = Entwurf, in Arbeit, V = Version, freigegeben (validiert)</w:t>
            </w:r>
          </w:p>
          <w:p w:rsidR="008A7DAD" w:rsidRPr="00A3701F" w:rsidRDefault="008A7DAD" w:rsidP="0058377E">
            <w:pPr>
              <w:rPr>
                <w:sz w:val="22"/>
              </w:rPr>
            </w:pPr>
          </w:p>
        </w:tc>
      </w:tr>
      <w:tr w:rsidR="00DB5FD7" w:rsidRPr="00A3701F" w:rsidTr="00A66C20">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rsidR="00DB5FD7" w:rsidRPr="00A3701F" w:rsidRDefault="00DB5FD7" w:rsidP="008925DF">
            <w:pPr>
              <w:pStyle w:val="IPA-Tabellentitel"/>
              <w:jc w:val="left"/>
              <w:rPr>
                <w:sz w:val="22"/>
                <w:szCs w:val="22"/>
              </w:rPr>
            </w:pPr>
            <w:r w:rsidRPr="00A3701F">
              <w:rPr>
                <w:sz w:val="22"/>
                <w:szCs w:val="22"/>
              </w:rPr>
              <w:t>Status</w:t>
            </w:r>
          </w:p>
        </w:tc>
        <w:tc>
          <w:tcPr>
            <w:cnfStyle w:val="000010000000" w:firstRow="0" w:lastRow="0" w:firstColumn="0" w:lastColumn="0" w:oddVBand="1" w:evenVBand="0" w:oddHBand="0" w:evenHBand="0" w:firstRowFirstColumn="0" w:firstRowLastColumn="0" w:lastRowFirstColumn="0" w:lastRowLastColumn="0"/>
            <w:tcW w:w="2106" w:type="dxa"/>
            <w:tcBorders>
              <w:bottom w:val="single" w:sz="4" w:space="0" w:color="auto"/>
              <w:right w:val="single" w:sz="4" w:space="0" w:color="auto"/>
            </w:tcBorders>
            <w:shd w:val="clear" w:color="auto" w:fill="DAEEF3" w:themeFill="accent5" w:themeFillTint="33"/>
          </w:tcPr>
          <w:p w:rsidR="00DB5FD7" w:rsidRDefault="00DB5FD7" w:rsidP="00100F2B">
            <w:pPr>
              <w:pStyle w:val="IPA-Tabelle"/>
              <w:rPr>
                <w:sz w:val="22"/>
                <w:szCs w:val="22"/>
              </w:rPr>
            </w:pPr>
            <w:r w:rsidRPr="00A3701F">
              <w:rPr>
                <w:sz w:val="22"/>
                <w:szCs w:val="22"/>
              </w:rPr>
              <w:t>In Arbeit</w:t>
            </w:r>
          </w:p>
          <w:p w:rsidR="008925DF" w:rsidRPr="00A3701F" w:rsidRDefault="008925DF" w:rsidP="000B569E">
            <w:pPr>
              <w:pStyle w:val="IPA-Tabelle"/>
              <w:rPr>
                <w:sz w:val="22"/>
                <w:szCs w:val="22"/>
              </w:rPr>
            </w:pPr>
            <w:r w:rsidRPr="00A3701F">
              <w:rPr>
                <w:sz w:val="22"/>
                <w:szCs w:val="22"/>
              </w:rPr>
              <w:fldChar w:fldCharType="begin">
                <w:ffData>
                  <w:name w:val="Kontrollkästchen1"/>
                  <w:enabled/>
                  <w:calcOnExit w:val="0"/>
                  <w:checkBox>
                    <w:sizeAuto/>
                    <w:default w:val="1"/>
                  </w:checkBox>
                </w:ffData>
              </w:fldChar>
            </w:r>
            <w:bookmarkStart w:id="0" w:name="Kontrollkästchen1"/>
            <w:r w:rsidRPr="00A3701F">
              <w:rPr>
                <w:sz w:val="22"/>
                <w:szCs w:val="22"/>
              </w:rPr>
              <w:instrText xml:space="preserve"> FORMCHECKBOX </w:instrText>
            </w:r>
            <w:r w:rsidR="008B7EDB">
              <w:rPr>
                <w:sz w:val="22"/>
                <w:szCs w:val="22"/>
              </w:rPr>
            </w:r>
            <w:r w:rsidR="008B7EDB">
              <w:rPr>
                <w:sz w:val="22"/>
                <w:szCs w:val="22"/>
              </w:rPr>
              <w:fldChar w:fldCharType="separate"/>
            </w:r>
            <w:r w:rsidRPr="00A3701F">
              <w:rPr>
                <w:sz w:val="22"/>
                <w:szCs w:val="22"/>
              </w:rPr>
              <w:fldChar w:fldCharType="end"/>
            </w:r>
            <w:bookmarkEnd w:id="0"/>
          </w:p>
        </w:tc>
        <w:tc>
          <w:tcPr>
            <w:tcW w:w="2551" w:type="dxa"/>
            <w:tcBorders>
              <w:left w:val="single" w:sz="4" w:space="0" w:color="auto"/>
              <w:right w:val="single" w:sz="4" w:space="0" w:color="auto"/>
            </w:tcBorders>
            <w:shd w:val="clear" w:color="auto" w:fill="DAEEF3" w:themeFill="accent5" w:themeFillTint="33"/>
          </w:tcPr>
          <w:p w:rsidR="00DB5FD7" w:rsidRDefault="00DB5FD7" w:rsidP="000B569E">
            <w:pPr>
              <w:pStyle w:val="IPA-Tabelle"/>
              <w:cnfStyle w:val="000000000000" w:firstRow="0" w:lastRow="0" w:firstColumn="0" w:lastColumn="0" w:oddVBand="0" w:evenVBand="0" w:oddHBand="0" w:evenHBand="0" w:firstRowFirstColumn="0" w:firstRowLastColumn="0" w:lastRowFirstColumn="0" w:lastRowLastColumn="0"/>
              <w:rPr>
                <w:sz w:val="22"/>
                <w:szCs w:val="22"/>
              </w:rPr>
            </w:pPr>
            <w:r w:rsidRPr="00A3701F">
              <w:rPr>
                <w:sz w:val="22"/>
                <w:szCs w:val="22"/>
              </w:rPr>
              <w:t>In Prüfung</w:t>
            </w:r>
          </w:p>
          <w:p w:rsidR="008925DF" w:rsidRPr="00A3701F" w:rsidRDefault="008925DF" w:rsidP="000B569E">
            <w:pPr>
              <w:pStyle w:val="IPA-Tabelle"/>
              <w:cnfStyle w:val="000000000000" w:firstRow="0" w:lastRow="0" w:firstColumn="0" w:lastColumn="0" w:oddVBand="0" w:evenVBand="0" w:oddHBand="0" w:evenHBand="0" w:firstRowFirstColumn="0" w:firstRowLastColumn="0" w:lastRowFirstColumn="0" w:lastRowLastColumn="0"/>
              <w:rPr>
                <w:sz w:val="22"/>
                <w:szCs w:val="22"/>
              </w:rPr>
            </w:pPr>
            <w:r w:rsidRPr="00A3701F">
              <w:rPr>
                <w:sz w:val="22"/>
                <w:szCs w:val="22"/>
              </w:rPr>
              <w:fldChar w:fldCharType="begin">
                <w:ffData>
                  <w:name w:val="Kontrollkästchen1"/>
                  <w:enabled/>
                  <w:calcOnExit w:val="0"/>
                  <w:checkBox>
                    <w:sizeAuto/>
                    <w:default w:val="0"/>
                  </w:checkBox>
                </w:ffData>
              </w:fldChar>
            </w:r>
            <w:r w:rsidRPr="00A3701F">
              <w:rPr>
                <w:sz w:val="22"/>
                <w:szCs w:val="22"/>
              </w:rPr>
              <w:instrText xml:space="preserve"> FORMCHECKBOX </w:instrText>
            </w:r>
            <w:r w:rsidR="008B7EDB">
              <w:rPr>
                <w:sz w:val="22"/>
                <w:szCs w:val="22"/>
              </w:rPr>
            </w:r>
            <w:r w:rsidR="008B7EDB">
              <w:rPr>
                <w:sz w:val="22"/>
                <w:szCs w:val="22"/>
              </w:rPr>
              <w:fldChar w:fldCharType="separate"/>
            </w:r>
            <w:r w:rsidRPr="00A3701F">
              <w:rPr>
                <w:sz w:val="22"/>
                <w:szCs w:val="22"/>
              </w:rPr>
              <w:fldChar w:fldCharType="end"/>
            </w:r>
          </w:p>
        </w:tc>
        <w:tc>
          <w:tcPr>
            <w:cnfStyle w:val="000100000000" w:firstRow="0" w:lastRow="0" w:firstColumn="0" w:lastColumn="1" w:oddVBand="0" w:evenVBand="0" w:oddHBand="0" w:evenHBand="0" w:firstRowFirstColumn="0" w:firstRowLastColumn="0" w:lastRowFirstColumn="0" w:lastRowLastColumn="0"/>
            <w:tcW w:w="2621" w:type="dxa"/>
            <w:tcBorders>
              <w:left w:val="single" w:sz="4" w:space="0" w:color="auto"/>
            </w:tcBorders>
            <w:shd w:val="clear" w:color="auto" w:fill="DAEEF3" w:themeFill="accent5" w:themeFillTint="33"/>
          </w:tcPr>
          <w:p w:rsidR="00DB5FD7" w:rsidRDefault="00DB5FD7" w:rsidP="000B569E">
            <w:pPr>
              <w:pStyle w:val="IPA-Tabelle"/>
              <w:rPr>
                <w:sz w:val="22"/>
                <w:szCs w:val="22"/>
              </w:rPr>
            </w:pPr>
            <w:r w:rsidRPr="00A3701F">
              <w:rPr>
                <w:sz w:val="22"/>
                <w:szCs w:val="22"/>
              </w:rPr>
              <w:t>Genehmigt, zur Nutzung</w:t>
            </w:r>
          </w:p>
          <w:p w:rsidR="008925DF" w:rsidRPr="00A3701F" w:rsidRDefault="008925DF" w:rsidP="000B569E">
            <w:pPr>
              <w:pStyle w:val="IPA-Tabelle"/>
              <w:rPr>
                <w:sz w:val="22"/>
                <w:szCs w:val="22"/>
              </w:rPr>
            </w:pPr>
            <w:r w:rsidRPr="00A3701F">
              <w:rPr>
                <w:sz w:val="22"/>
                <w:szCs w:val="22"/>
              </w:rPr>
              <w:fldChar w:fldCharType="begin">
                <w:ffData>
                  <w:name w:val="Kontrollkästchen1"/>
                  <w:enabled/>
                  <w:calcOnExit w:val="0"/>
                  <w:checkBox>
                    <w:sizeAuto/>
                    <w:default w:val="0"/>
                  </w:checkBox>
                </w:ffData>
              </w:fldChar>
            </w:r>
            <w:r w:rsidRPr="00A3701F">
              <w:rPr>
                <w:sz w:val="22"/>
                <w:szCs w:val="22"/>
              </w:rPr>
              <w:instrText xml:space="preserve"> FORMCHECKBOX </w:instrText>
            </w:r>
            <w:r w:rsidR="008B7EDB">
              <w:rPr>
                <w:sz w:val="22"/>
                <w:szCs w:val="22"/>
              </w:rPr>
            </w:r>
            <w:r w:rsidR="008B7EDB">
              <w:rPr>
                <w:sz w:val="22"/>
                <w:szCs w:val="22"/>
              </w:rPr>
              <w:fldChar w:fldCharType="separate"/>
            </w:r>
            <w:r w:rsidRPr="00A3701F">
              <w:rPr>
                <w:sz w:val="22"/>
                <w:szCs w:val="22"/>
              </w:rPr>
              <w:fldChar w:fldCharType="end"/>
            </w:r>
          </w:p>
        </w:tc>
      </w:tr>
      <w:tr w:rsidR="00DB5FD7" w:rsidRPr="00A3701F" w:rsidTr="00100F2B">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830" w:type="dxa"/>
          </w:tcPr>
          <w:p w:rsidR="00DB5FD7" w:rsidRPr="00A3701F" w:rsidRDefault="00DB5FD7" w:rsidP="000B569E">
            <w:pPr>
              <w:pStyle w:val="IPA-Tabellentitel"/>
              <w:rPr>
                <w:sz w:val="22"/>
                <w:szCs w:val="22"/>
              </w:rPr>
            </w:pPr>
          </w:p>
        </w:tc>
        <w:tc>
          <w:tcPr>
            <w:cnfStyle w:val="000010000000" w:firstRow="0" w:lastRow="0" w:firstColumn="0" w:lastColumn="0" w:oddVBand="1" w:evenVBand="0" w:oddHBand="0" w:evenHBand="0" w:firstRowFirstColumn="0" w:firstRowLastColumn="0" w:lastRowFirstColumn="0" w:lastRowLastColumn="0"/>
            <w:tcW w:w="2106" w:type="dxa"/>
            <w:tcBorders>
              <w:top w:val="single" w:sz="4" w:space="0" w:color="auto"/>
            </w:tcBorders>
          </w:tcPr>
          <w:p w:rsidR="00DB5FD7" w:rsidRPr="00A3701F" w:rsidRDefault="00DB5FD7" w:rsidP="000B569E">
            <w:pPr>
              <w:pStyle w:val="IPA-Tabelle"/>
              <w:rPr>
                <w:sz w:val="22"/>
                <w:szCs w:val="22"/>
              </w:rPr>
            </w:pPr>
          </w:p>
        </w:tc>
        <w:tc>
          <w:tcPr>
            <w:tcW w:w="2551" w:type="dxa"/>
          </w:tcPr>
          <w:p w:rsidR="00DB5FD7" w:rsidRPr="00A3701F" w:rsidRDefault="00DB5FD7" w:rsidP="000B569E">
            <w:pPr>
              <w:pStyle w:val="IPA-Tabelle"/>
              <w:cnfStyle w:val="010000000000" w:firstRow="0" w:lastRow="1" w:firstColumn="0" w:lastColumn="0" w:oddVBand="0" w:evenVBand="0" w:oddHBand="0" w:evenHBand="0" w:firstRowFirstColumn="0" w:firstRowLastColumn="0" w:lastRowFirstColumn="0" w:lastRowLastColumn="0"/>
              <w:rPr>
                <w:sz w:val="22"/>
                <w:szCs w:val="22"/>
              </w:rPr>
            </w:pPr>
          </w:p>
        </w:tc>
        <w:tc>
          <w:tcPr>
            <w:cnfStyle w:val="000100000010" w:firstRow="0" w:lastRow="0" w:firstColumn="0" w:lastColumn="1" w:oddVBand="0" w:evenVBand="0" w:oddHBand="0" w:evenHBand="0" w:firstRowFirstColumn="0" w:firstRowLastColumn="0" w:lastRowFirstColumn="0" w:lastRowLastColumn="1"/>
            <w:tcW w:w="2621" w:type="dxa"/>
          </w:tcPr>
          <w:p w:rsidR="00DB5FD7" w:rsidRPr="00A3701F" w:rsidRDefault="00DB5FD7" w:rsidP="000B569E">
            <w:pPr>
              <w:pStyle w:val="IPA-Tabelle"/>
              <w:rPr>
                <w:sz w:val="22"/>
                <w:szCs w:val="22"/>
              </w:rPr>
            </w:pPr>
          </w:p>
        </w:tc>
      </w:tr>
    </w:tbl>
    <w:p w:rsidR="00100F2B" w:rsidRPr="00A66C20" w:rsidRDefault="00A66C20" w:rsidP="00DB5FD7">
      <w:pPr>
        <w:rPr>
          <w:b/>
        </w:rPr>
      </w:pPr>
      <w:r w:rsidRPr="00A66C20">
        <w:rPr>
          <w:b/>
          <w:i/>
        </w:rPr>
        <w:t>Beteiligter Personenkreis</w:t>
      </w:r>
    </w:p>
    <w:tbl>
      <w:tblPr>
        <w:tblStyle w:val="Listentabelle2Akzent5"/>
        <w:tblW w:w="0" w:type="auto"/>
        <w:tblLook w:val="04A0" w:firstRow="1" w:lastRow="0" w:firstColumn="1" w:lastColumn="0" w:noHBand="0" w:noVBand="1"/>
      </w:tblPr>
      <w:tblGrid>
        <w:gridCol w:w="2977"/>
        <w:gridCol w:w="6084"/>
      </w:tblGrid>
      <w:tr w:rsidR="00A66C20" w:rsidTr="00857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rsidR="00A66C20" w:rsidRPr="00A66C20" w:rsidRDefault="00A66C20" w:rsidP="00DB5FD7">
            <w:pPr>
              <w:tabs>
                <w:tab w:val="left" w:pos="5573"/>
              </w:tabs>
            </w:pPr>
            <w:r>
              <w:t>In der Genehmigung</w:t>
            </w:r>
          </w:p>
        </w:tc>
        <w:tc>
          <w:tcPr>
            <w:tcW w:w="6084" w:type="dxa"/>
            <w:tcBorders>
              <w:left w:val="single" w:sz="4" w:space="0" w:color="auto"/>
            </w:tcBorders>
          </w:tcPr>
          <w:p w:rsidR="00A66C20" w:rsidRDefault="00A66C20" w:rsidP="00DB5FD7">
            <w:pPr>
              <w:tabs>
                <w:tab w:val="left" w:pos="5573"/>
              </w:tabs>
              <w:cnfStyle w:val="100000000000" w:firstRow="1" w:lastRow="0" w:firstColumn="0" w:lastColumn="0" w:oddVBand="0" w:evenVBand="0" w:oddHBand="0" w:evenHBand="0" w:firstRowFirstColumn="0" w:firstRowLastColumn="0" w:lastRowFirstColumn="0" w:lastRowLastColumn="0"/>
            </w:pPr>
          </w:p>
        </w:tc>
      </w:tr>
      <w:tr w:rsidR="00A66C20" w:rsidTr="0085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rsidR="00A66C20" w:rsidRPr="00A66C20" w:rsidRDefault="00A66C20" w:rsidP="00DB5FD7">
            <w:pPr>
              <w:tabs>
                <w:tab w:val="left" w:pos="5573"/>
              </w:tabs>
              <w:rPr>
                <w:b w:val="0"/>
              </w:rPr>
            </w:pPr>
            <w:r w:rsidRPr="00A66C20">
              <w:rPr>
                <w:b w:val="0"/>
              </w:rPr>
              <w:t>Valid-Experte</w:t>
            </w:r>
          </w:p>
        </w:tc>
        <w:tc>
          <w:tcPr>
            <w:tcW w:w="6084" w:type="dxa"/>
            <w:tcBorders>
              <w:left w:val="single" w:sz="4" w:space="0" w:color="auto"/>
            </w:tcBorders>
          </w:tcPr>
          <w:p w:rsidR="00A66C20" w:rsidRDefault="00A66C20" w:rsidP="00DB5FD7">
            <w:pPr>
              <w:tabs>
                <w:tab w:val="left" w:pos="5573"/>
              </w:tabs>
              <w:cnfStyle w:val="000000100000" w:firstRow="0" w:lastRow="0" w:firstColumn="0" w:lastColumn="0" w:oddVBand="0" w:evenVBand="0" w:oddHBand="1" w:evenHBand="0" w:firstRowFirstColumn="0" w:firstRowLastColumn="0" w:lastRowFirstColumn="0" w:lastRowLastColumn="0"/>
            </w:pPr>
            <w:r>
              <w:t>Vorname Nachname</w:t>
            </w:r>
          </w:p>
        </w:tc>
      </w:tr>
      <w:tr w:rsidR="00A660BE" w:rsidTr="008570BF">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rsidR="00A660BE" w:rsidRPr="00A66C20" w:rsidRDefault="00A66C20" w:rsidP="00DB5FD7">
            <w:pPr>
              <w:tabs>
                <w:tab w:val="left" w:pos="5573"/>
              </w:tabs>
            </w:pPr>
            <w:r w:rsidRPr="00A66C20">
              <w:t>In der Durchführung</w:t>
            </w:r>
          </w:p>
        </w:tc>
        <w:tc>
          <w:tcPr>
            <w:tcW w:w="6084" w:type="dxa"/>
            <w:tcBorders>
              <w:left w:val="single" w:sz="4" w:space="0" w:color="auto"/>
            </w:tcBorders>
          </w:tcPr>
          <w:p w:rsidR="00A660BE" w:rsidRDefault="00A660BE" w:rsidP="00DB5FD7">
            <w:pPr>
              <w:tabs>
                <w:tab w:val="left" w:pos="5573"/>
              </w:tabs>
              <w:cnfStyle w:val="000000000000" w:firstRow="0" w:lastRow="0" w:firstColumn="0" w:lastColumn="0" w:oddVBand="0" w:evenVBand="0" w:oddHBand="0" w:evenHBand="0" w:firstRowFirstColumn="0" w:firstRowLastColumn="0" w:lastRowFirstColumn="0" w:lastRowLastColumn="0"/>
            </w:pPr>
          </w:p>
        </w:tc>
      </w:tr>
      <w:tr w:rsidR="00A660BE" w:rsidTr="0085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rsidR="00A660BE" w:rsidRPr="00A66C20" w:rsidRDefault="00A66C20" w:rsidP="00DB5FD7">
            <w:pPr>
              <w:tabs>
                <w:tab w:val="left" w:pos="5573"/>
              </w:tabs>
              <w:rPr>
                <w:b w:val="0"/>
              </w:rPr>
            </w:pPr>
            <w:r w:rsidRPr="00A66C20">
              <w:rPr>
                <w:b w:val="0"/>
              </w:rPr>
              <w:t>Fachvorgesetzter</w:t>
            </w:r>
          </w:p>
        </w:tc>
        <w:tc>
          <w:tcPr>
            <w:tcW w:w="6084" w:type="dxa"/>
            <w:tcBorders>
              <w:left w:val="single" w:sz="4" w:space="0" w:color="auto"/>
            </w:tcBorders>
          </w:tcPr>
          <w:p w:rsidR="00A660BE" w:rsidRDefault="00A66C20" w:rsidP="00DB5FD7">
            <w:pPr>
              <w:tabs>
                <w:tab w:val="left" w:pos="5573"/>
              </w:tabs>
              <w:cnfStyle w:val="000000100000" w:firstRow="0" w:lastRow="0" w:firstColumn="0" w:lastColumn="0" w:oddVBand="0" w:evenVBand="0" w:oddHBand="1" w:evenHBand="0" w:firstRowFirstColumn="0" w:firstRowLastColumn="0" w:lastRowFirstColumn="0" w:lastRowLastColumn="0"/>
            </w:pPr>
            <w:r>
              <w:t>Vorname Nachname, Rolle</w:t>
            </w:r>
          </w:p>
        </w:tc>
      </w:tr>
      <w:tr w:rsidR="00A660BE" w:rsidTr="008570BF">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rsidR="00A660BE" w:rsidRPr="00A66C20" w:rsidRDefault="00A66C20" w:rsidP="00DB5FD7">
            <w:pPr>
              <w:tabs>
                <w:tab w:val="left" w:pos="5573"/>
              </w:tabs>
              <w:rPr>
                <w:b w:val="0"/>
              </w:rPr>
            </w:pPr>
            <w:r w:rsidRPr="00A66C20">
              <w:rPr>
                <w:b w:val="0"/>
              </w:rPr>
              <w:t>Tech. Fachvorgesetzter</w:t>
            </w:r>
          </w:p>
        </w:tc>
        <w:tc>
          <w:tcPr>
            <w:tcW w:w="6084" w:type="dxa"/>
            <w:tcBorders>
              <w:left w:val="single" w:sz="4" w:space="0" w:color="auto"/>
            </w:tcBorders>
          </w:tcPr>
          <w:p w:rsidR="00A660BE" w:rsidRDefault="00A66C20" w:rsidP="00DB5FD7">
            <w:pPr>
              <w:tabs>
                <w:tab w:val="left" w:pos="5573"/>
              </w:tabs>
              <w:cnfStyle w:val="000000000000" w:firstRow="0" w:lastRow="0" w:firstColumn="0" w:lastColumn="0" w:oddVBand="0" w:evenVBand="0" w:oddHBand="0" w:evenHBand="0" w:firstRowFirstColumn="0" w:firstRowLastColumn="0" w:lastRowFirstColumn="0" w:lastRowLastColumn="0"/>
            </w:pPr>
            <w:r>
              <w:t>(sofern vorhanden), Rolle</w:t>
            </w:r>
          </w:p>
        </w:tc>
      </w:tr>
      <w:tr w:rsidR="00A66C20" w:rsidTr="0085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rsidR="00A66C20" w:rsidRPr="00A66C20" w:rsidRDefault="00A66C20" w:rsidP="00DB5FD7">
            <w:pPr>
              <w:tabs>
                <w:tab w:val="left" w:pos="5573"/>
              </w:tabs>
              <w:rPr>
                <w:b w:val="0"/>
              </w:rPr>
            </w:pPr>
            <w:r w:rsidRPr="00A66C20">
              <w:rPr>
                <w:b w:val="0"/>
              </w:rPr>
              <w:t>Hauptexperte</w:t>
            </w:r>
          </w:p>
        </w:tc>
        <w:tc>
          <w:tcPr>
            <w:tcW w:w="6084" w:type="dxa"/>
            <w:tcBorders>
              <w:left w:val="single" w:sz="4" w:space="0" w:color="auto"/>
            </w:tcBorders>
          </w:tcPr>
          <w:p w:rsidR="00A66C20" w:rsidRDefault="00A66C20" w:rsidP="00DB5FD7">
            <w:pPr>
              <w:tabs>
                <w:tab w:val="left" w:pos="5573"/>
              </w:tabs>
              <w:cnfStyle w:val="000000100000" w:firstRow="0" w:lastRow="0" w:firstColumn="0" w:lastColumn="0" w:oddVBand="0" w:evenVBand="0" w:oddHBand="1" w:evenHBand="0" w:firstRowFirstColumn="0" w:firstRowLastColumn="0" w:lastRowFirstColumn="0" w:lastRowLastColumn="0"/>
            </w:pPr>
            <w:r>
              <w:t>Vorname Nachname</w:t>
            </w:r>
          </w:p>
        </w:tc>
      </w:tr>
      <w:tr w:rsidR="00A66C20" w:rsidTr="008570BF">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rsidR="00A66C20" w:rsidRPr="00A66C20" w:rsidRDefault="00A66C20" w:rsidP="00DB5FD7">
            <w:pPr>
              <w:tabs>
                <w:tab w:val="left" w:pos="5573"/>
              </w:tabs>
              <w:rPr>
                <w:b w:val="0"/>
              </w:rPr>
            </w:pPr>
            <w:r w:rsidRPr="00A66C20">
              <w:rPr>
                <w:b w:val="0"/>
              </w:rPr>
              <w:t>Nebenexperte</w:t>
            </w:r>
          </w:p>
        </w:tc>
        <w:tc>
          <w:tcPr>
            <w:tcW w:w="6084" w:type="dxa"/>
            <w:tcBorders>
              <w:left w:val="single" w:sz="4" w:space="0" w:color="auto"/>
            </w:tcBorders>
          </w:tcPr>
          <w:p w:rsidR="00A66C20" w:rsidRDefault="00A66C20" w:rsidP="00DB5FD7">
            <w:pPr>
              <w:tabs>
                <w:tab w:val="left" w:pos="5573"/>
              </w:tabs>
              <w:cnfStyle w:val="000000000000" w:firstRow="0" w:lastRow="0" w:firstColumn="0" w:lastColumn="0" w:oddVBand="0" w:evenVBand="0" w:oddHBand="0" w:evenHBand="0" w:firstRowFirstColumn="0" w:firstRowLastColumn="0" w:lastRowFirstColumn="0" w:lastRowLastColumn="0"/>
            </w:pPr>
            <w:r>
              <w:t>Vorname Nachname</w:t>
            </w:r>
          </w:p>
        </w:tc>
      </w:tr>
      <w:tr w:rsidR="00A66C20" w:rsidTr="00857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rsidR="00A66C20" w:rsidRPr="00A66C20" w:rsidRDefault="00A66C20" w:rsidP="00DB5FD7">
            <w:pPr>
              <w:tabs>
                <w:tab w:val="left" w:pos="5573"/>
              </w:tabs>
            </w:pPr>
            <w:r>
              <w:t>Zur Information, Kenntnis</w:t>
            </w:r>
          </w:p>
        </w:tc>
        <w:tc>
          <w:tcPr>
            <w:tcW w:w="6084" w:type="dxa"/>
            <w:tcBorders>
              <w:left w:val="single" w:sz="4" w:space="0" w:color="auto"/>
            </w:tcBorders>
          </w:tcPr>
          <w:p w:rsidR="00A66C20" w:rsidRDefault="00A66C20" w:rsidP="00DB5FD7">
            <w:pPr>
              <w:tabs>
                <w:tab w:val="left" w:pos="5573"/>
              </w:tabs>
              <w:cnfStyle w:val="000000100000" w:firstRow="0" w:lastRow="0" w:firstColumn="0" w:lastColumn="0" w:oddVBand="0" w:evenVBand="0" w:oddHBand="1" w:evenHBand="0" w:firstRowFirstColumn="0" w:firstRowLastColumn="0" w:lastRowFirstColumn="0" w:lastRowLastColumn="0"/>
            </w:pPr>
          </w:p>
        </w:tc>
      </w:tr>
      <w:tr w:rsidR="00A66C20" w:rsidTr="008570BF">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rsidR="00A66C20" w:rsidRPr="00A66C20" w:rsidRDefault="00A66C20" w:rsidP="00A66C20">
            <w:pPr>
              <w:tabs>
                <w:tab w:val="left" w:pos="5573"/>
              </w:tabs>
              <w:rPr>
                <w:b w:val="0"/>
              </w:rPr>
            </w:pPr>
            <w:r w:rsidRPr="00A66C20">
              <w:rPr>
                <w:b w:val="0"/>
              </w:rPr>
              <w:t>Berufsbilder</w:t>
            </w:r>
          </w:p>
        </w:tc>
        <w:tc>
          <w:tcPr>
            <w:tcW w:w="6084" w:type="dxa"/>
            <w:tcBorders>
              <w:left w:val="single" w:sz="4" w:space="0" w:color="auto"/>
            </w:tcBorders>
          </w:tcPr>
          <w:p w:rsidR="00A66C20" w:rsidRDefault="00A66C20" w:rsidP="00A66C20">
            <w:pPr>
              <w:tabs>
                <w:tab w:val="left" w:pos="5573"/>
              </w:tabs>
              <w:cnfStyle w:val="000000000000" w:firstRow="0" w:lastRow="0" w:firstColumn="0" w:lastColumn="0" w:oddVBand="0" w:evenVBand="0" w:oddHBand="0" w:evenHBand="0" w:firstRowFirstColumn="0" w:firstRowLastColumn="0" w:lastRowFirstColumn="0" w:lastRowLastColumn="0"/>
            </w:pPr>
            <w:r>
              <w:t>Vorname Nachname, Rolle</w:t>
            </w:r>
            <w:r w:rsidR="008570BF">
              <w:t xml:space="preserve"> (ev. Weitere)</w:t>
            </w:r>
          </w:p>
        </w:tc>
      </w:tr>
    </w:tbl>
    <w:p w:rsidR="008B7EDB" w:rsidRDefault="008B7EDB" w:rsidP="00DB5FD7">
      <w:pPr>
        <w:tabs>
          <w:tab w:val="left" w:pos="5573"/>
        </w:tabs>
      </w:pPr>
    </w:p>
    <w:p w:rsidR="008B7EDB" w:rsidRDefault="008B7EDB" w:rsidP="00DB5FD7">
      <w:pPr>
        <w:tabs>
          <w:tab w:val="left" w:pos="5573"/>
        </w:tabs>
      </w:pPr>
      <w:r>
        <w:rPr>
          <w:noProof/>
          <w:lang w:eastAsia="de-CH"/>
        </w:rPr>
        <mc:AlternateContent>
          <mc:Choice Requires="wps">
            <w:drawing>
              <wp:anchor distT="0" distB="0" distL="114300" distR="114300" simplePos="0" relativeHeight="251660288" behindDoc="0" locked="0" layoutInCell="1" allowOverlap="1" wp14:anchorId="67C9B3DA" wp14:editId="4005A596">
                <wp:simplePos x="0" y="0"/>
                <wp:positionH relativeFrom="margin">
                  <wp:align>left</wp:align>
                </wp:positionH>
                <wp:positionV relativeFrom="paragraph">
                  <wp:posOffset>147955</wp:posOffset>
                </wp:positionV>
                <wp:extent cx="6496050" cy="1485900"/>
                <wp:effectExtent l="57150" t="19050" r="76200" b="95250"/>
                <wp:wrapNone/>
                <wp:docPr id="9" name="Rechteck 9"/>
                <wp:cNvGraphicFramePr/>
                <a:graphic xmlns:a="http://schemas.openxmlformats.org/drawingml/2006/main">
                  <a:graphicData uri="http://schemas.microsoft.com/office/word/2010/wordprocessingShape">
                    <wps:wsp>
                      <wps:cNvSpPr/>
                      <wps:spPr>
                        <a:xfrm>
                          <a:off x="0" y="0"/>
                          <a:ext cx="6496050" cy="148590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3E1A51" w:rsidRPr="003A49D0" w:rsidRDefault="003E1A51" w:rsidP="003A49D0">
                            <w:pPr>
                              <w:rPr>
                                <w:sz w:val="96"/>
                                <w:szCs w:val="96"/>
                              </w:rPr>
                            </w:pPr>
                            <w:r>
                              <w:rPr>
                                <w:sz w:val="96"/>
                                <w:szCs w:val="96"/>
                              </w:rPr>
                              <w:t>IPA 2017,</w:t>
                            </w:r>
                            <w:r w:rsidRPr="003A49D0">
                              <w:rPr>
                                <w:sz w:val="96"/>
                                <w:szCs w:val="96"/>
                              </w:rPr>
                              <w:t xml:space="preserve"> Kt. Bern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C9B3DA" id="Rechteck 9" o:spid="_x0000_s1026" style="position:absolute;margin-left:0;margin-top:11.65pt;width:511.5pt;height:117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3E1A51" w:rsidRPr="003A49D0" w:rsidRDefault="003E1A51" w:rsidP="003A49D0">
                      <w:pPr>
                        <w:rPr>
                          <w:sz w:val="96"/>
                          <w:szCs w:val="96"/>
                        </w:rPr>
                      </w:pPr>
                      <w:r>
                        <w:rPr>
                          <w:sz w:val="96"/>
                          <w:szCs w:val="96"/>
                        </w:rPr>
                        <w:t>IPA 2017,</w:t>
                      </w:r>
                      <w:r w:rsidRPr="003A49D0">
                        <w:rPr>
                          <w:sz w:val="96"/>
                          <w:szCs w:val="96"/>
                        </w:rPr>
                        <w:t xml:space="preserve"> Kt. Bern</w:t>
                      </w:r>
                    </w:p>
                  </w:txbxContent>
                </v:textbox>
                <w10:wrap anchorx="margin"/>
              </v:rect>
            </w:pict>
          </mc:Fallback>
        </mc:AlternateContent>
      </w:r>
    </w:p>
    <w:p w:rsidR="003A49D0" w:rsidRDefault="003A49D0" w:rsidP="00DB5FD7">
      <w:pPr>
        <w:tabs>
          <w:tab w:val="left" w:pos="5573"/>
        </w:tabs>
      </w:pPr>
    </w:p>
    <w:p w:rsidR="003A49D0" w:rsidRDefault="003A49D0" w:rsidP="00DB5FD7">
      <w:pPr>
        <w:tabs>
          <w:tab w:val="left" w:pos="5573"/>
        </w:tabs>
      </w:pPr>
    </w:p>
    <w:p w:rsidR="003A49D0" w:rsidRDefault="003A49D0" w:rsidP="00DB5FD7">
      <w:pPr>
        <w:tabs>
          <w:tab w:val="left" w:pos="5573"/>
        </w:tabs>
      </w:pPr>
    </w:p>
    <w:p w:rsidR="003A49D0" w:rsidRDefault="003A49D0" w:rsidP="00DB5FD7">
      <w:pPr>
        <w:tabs>
          <w:tab w:val="left" w:pos="5573"/>
        </w:tabs>
      </w:pPr>
    </w:p>
    <w:p w:rsidR="00A3701F" w:rsidRDefault="00A3701F" w:rsidP="00DB5FD7">
      <w:pPr>
        <w:tabs>
          <w:tab w:val="left" w:pos="5573"/>
        </w:tabs>
      </w:pPr>
    </w:p>
    <w:p w:rsidR="00A3701F" w:rsidRDefault="00A3701F" w:rsidP="00DB5FD7">
      <w:pPr>
        <w:tabs>
          <w:tab w:val="left" w:pos="5573"/>
        </w:tabs>
      </w:pPr>
    </w:p>
    <w:p w:rsidR="003A49D0" w:rsidRDefault="003A49D0" w:rsidP="00DB5FD7">
      <w:pPr>
        <w:tabs>
          <w:tab w:val="left" w:pos="5573"/>
        </w:tabs>
      </w:pPr>
    </w:p>
    <w:p w:rsidR="003A49D0" w:rsidRDefault="003A49D0" w:rsidP="00DB5FD7">
      <w:pPr>
        <w:tabs>
          <w:tab w:val="left" w:pos="5573"/>
        </w:tabs>
      </w:pPr>
    </w:p>
    <w:p w:rsidR="008B7EDB" w:rsidRDefault="008B7EDB" w:rsidP="00DB5FD7">
      <w:pPr>
        <w:tabs>
          <w:tab w:val="left" w:pos="5573"/>
        </w:tabs>
      </w:pPr>
    </w:p>
    <w:p w:rsidR="004612C6" w:rsidRDefault="00D04F96" w:rsidP="008B7EDB">
      <w:pPr>
        <w:tabs>
          <w:tab w:val="left" w:pos="5573"/>
        </w:tabs>
      </w:pPr>
      <w:r>
        <w:rPr>
          <w:noProof/>
          <w:lang w:eastAsia="de-CH"/>
        </w:rPr>
        <w:drawing>
          <wp:inline distT="0" distB="0" distL="0" distR="0" wp14:anchorId="5FA96B24" wp14:editId="01803719">
            <wp:extent cx="390525" cy="3810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0525" cy="381000"/>
                    </a:xfrm>
                    <a:prstGeom prst="rect">
                      <a:avLst/>
                    </a:prstGeom>
                  </pic:spPr>
                </pic:pic>
              </a:graphicData>
            </a:graphic>
          </wp:inline>
        </w:drawing>
      </w:r>
      <w:r>
        <w:t xml:space="preserve"> muss aktiviert sein um die Hinweise lesen zu können (Text Löschen)</w:t>
      </w:r>
    </w:p>
    <w:p w:rsidR="003A49D0" w:rsidRPr="003A49D0" w:rsidRDefault="003A49D0" w:rsidP="003A49D0">
      <w:pPr>
        <w:pStyle w:val="IPA-Hinweistexte"/>
      </w:pPr>
      <w:r w:rsidRPr="00545F89">
        <w:lastRenderedPageBreak/>
        <w:t>Es handelt sich hierbei um eine Beispielvorlage, welche unbedingt dem entsprechenden Projekt angepasst werden muss.</w:t>
      </w:r>
      <w:r>
        <w:t xml:space="preserve"> </w:t>
      </w:r>
      <w:r w:rsidRPr="00EE7F39">
        <w:rPr>
          <w:b/>
        </w:rPr>
        <w:t>Die Elemente des Teil 1 sind verbindlich!</w:t>
      </w:r>
    </w:p>
    <w:p w:rsidR="008C50DB" w:rsidRDefault="003A49D0" w:rsidP="008925DF">
      <w:pPr>
        <w:pStyle w:val="IPA-Hinweistexte"/>
        <w:sectPr w:rsidR="008C50DB" w:rsidSect="00A3701F">
          <w:headerReference w:type="default" r:id="rId9"/>
          <w:footerReference w:type="default" r:id="rId10"/>
          <w:headerReference w:type="first" r:id="rId11"/>
          <w:footerReference w:type="first" r:id="rId12"/>
          <w:pgSz w:w="11906" w:h="16838" w:code="9"/>
          <w:pgMar w:top="1418" w:right="1134" w:bottom="851" w:left="1701" w:header="709" w:footer="709" w:gutter="0"/>
          <w:cols w:space="708"/>
          <w:titlePg/>
          <w:docGrid w:linePitch="360"/>
        </w:sectPr>
      </w:pPr>
      <w:r w:rsidRPr="00545F89">
        <w:t>Nicht alle Elemente im Teil 2 müssen genutzt werden.</w:t>
      </w:r>
      <w:r>
        <w:t xml:space="preserve"> Projektmethode, Auftrag etc.. entscheidet</w:t>
      </w:r>
      <w:r w:rsidR="00C17503">
        <w:t xml:space="preserve">. </w:t>
      </w:r>
      <w:r w:rsidR="00C17503" w:rsidRPr="005B0C2F">
        <w:rPr>
          <w:b/>
        </w:rPr>
        <w:t>Das Designe des Titelblatt und der restlichen IPA ist frei wählbar</w:t>
      </w:r>
      <w:r w:rsidR="005B0C2F" w:rsidRPr="005B0C2F">
        <w:rPr>
          <w:b/>
        </w:rPr>
        <w:t>,</w:t>
      </w:r>
      <w:r w:rsidR="00C17503" w:rsidRPr="005B0C2F">
        <w:rPr>
          <w:b/>
        </w:rPr>
        <w:t xml:space="preserve"> der Inhalt im Teil eins muss aber der der Vorlage </w:t>
      </w:r>
      <w:r w:rsidR="005B0C2F" w:rsidRPr="005B0C2F">
        <w:rPr>
          <w:b/>
        </w:rPr>
        <w:t>übereinstimmen</w:t>
      </w:r>
      <w:r w:rsidR="00C17503" w:rsidRPr="005B0C2F">
        <w:rPr>
          <w:b/>
        </w:rPr>
        <w:t>!</w:t>
      </w:r>
      <w:r w:rsidR="005B0C2F" w:rsidRPr="005B0C2F">
        <w:rPr>
          <w:b/>
        </w:rPr>
        <w:t xml:space="preserve"> (Überschriften etc. usw..)</w:t>
      </w:r>
    </w:p>
    <w:p w:rsidR="004C5F99" w:rsidRPr="004C5F99" w:rsidRDefault="004C5F99" w:rsidP="004C5F99">
      <w:pPr>
        <w:pStyle w:val="Titel"/>
      </w:pPr>
      <w:bookmarkStart w:id="1" w:name="_Toc459723247"/>
      <w:r>
        <w:t>Dokumentinformationen</w:t>
      </w:r>
      <w:bookmarkEnd w:id="1"/>
    </w:p>
    <w:p w:rsidR="004612C6" w:rsidRDefault="004612C6" w:rsidP="004612C6">
      <w:pPr>
        <w:pStyle w:val="Verzeichnisberschrift2"/>
      </w:pPr>
      <w:r>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4612C6" w:rsidRPr="00E10423" w:rsidTr="008B7EDB">
        <w:trPr>
          <w:tblHeader/>
        </w:trPr>
        <w:tc>
          <w:tcPr>
            <w:tcW w:w="9070" w:type="dxa"/>
            <w:gridSpan w:val="4"/>
            <w:shd w:val="clear" w:color="auto" w:fill="4BACC6" w:themeFill="accent5"/>
          </w:tcPr>
          <w:p w:rsidR="004612C6" w:rsidRPr="00E10423" w:rsidRDefault="004612C6" w:rsidP="000B569E">
            <w:pPr>
              <w:pStyle w:val="IPA-Tabellentitel"/>
              <w:rPr>
                <w:sz w:val="22"/>
                <w:szCs w:val="22"/>
              </w:rPr>
            </w:pPr>
          </w:p>
        </w:tc>
      </w:tr>
      <w:tr w:rsidR="004612C6" w:rsidRPr="00E10423" w:rsidTr="008B7EDB">
        <w:tc>
          <w:tcPr>
            <w:tcW w:w="1150" w:type="dxa"/>
            <w:tcBorders>
              <w:right w:val="single" w:sz="4" w:space="0" w:color="auto"/>
            </w:tcBorders>
            <w:shd w:val="clear" w:color="auto" w:fill="4BACC6" w:themeFill="accent5"/>
          </w:tcPr>
          <w:p w:rsidR="004612C6" w:rsidRPr="00E10423" w:rsidRDefault="004612C6" w:rsidP="000B569E">
            <w:pPr>
              <w:pStyle w:val="IPA-Tabellentitel"/>
              <w:rPr>
                <w:sz w:val="22"/>
                <w:szCs w:val="22"/>
              </w:rPr>
            </w:pPr>
            <w:r w:rsidRPr="00E10423">
              <w:rPr>
                <w:sz w:val="22"/>
                <w:szCs w:val="22"/>
              </w:rPr>
              <w:t>Version</w:t>
            </w:r>
          </w:p>
        </w:tc>
        <w:tc>
          <w:tcPr>
            <w:tcW w:w="1800" w:type="dxa"/>
            <w:tcBorders>
              <w:left w:val="single" w:sz="4" w:space="0" w:color="auto"/>
              <w:right w:val="single" w:sz="4" w:space="0" w:color="auto"/>
            </w:tcBorders>
            <w:shd w:val="clear" w:color="auto" w:fill="4BACC6" w:themeFill="accent5"/>
          </w:tcPr>
          <w:p w:rsidR="004612C6" w:rsidRPr="00E10423" w:rsidRDefault="004612C6" w:rsidP="000B569E">
            <w:pPr>
              <w:pStyle w:val="IPA-Tabellentitel"/>
              <w:rPr>
                <w:sz w:val="22"/>
                <w:szCs w:val="22"/>
              </w:rPr>
            </w:pPr>
            <w:r w:rsidRPr="00E10423">
              <w:rPr>
                <w:sz w:val="22"/>
                <w:szCs w:val="22"/>
              </w:rPr>
              <w:t>Datum</w:t>
            </w:r>
          </w:p>
        </w:tc>
        <w:tc>
          <w:tcPr>
            <w:tcW w:w="1980" w:type="dxa"/>
            <w:tcBorders>
              <w:left w:val="single" w:sz="4" w:space="0" w:color="auto"/>
              <w:right w:val="single" w:sz="4" w:space="0" w:color="auto"/>
            </w:tcBorders>
            <w:shd w:val="clear" w:color="auto" w:fill="4BACC6" w:themeFill="accent5"/>
          </w:tcPr>
          <w:p w:rsidR="004612C6" w:rsidRPr="00E10423" w:rsidRDefault="004612C6" w:rsidP="000B569E">
            <w:pPr>
              <w:pStyle w:val="IPA-Tabellentitel"/>
              <w:rPr>
                <w:sz w:val="22"/>
                <w:szCs w:val="22"/>
              </w:rPr>
            </w:pPr>
            <w:r w:rsidRPr="00E10423">
              <w:rPr>
                <w:sz w:val="22"/>
                <w:szCs w:val="22"/>
              </w:rPr>
              <w:t xml:space="preserve">Name </w:t>
            </w:r>
          </w:p>
        </w:tc>
        <w:tc>
          <w:tcPr>
            <w:tcW w:w="4140" w:type="dxa"/>
            <w:tcBorders>
              <w:left w:val="single" w:sz="4" w:space="0" w:color="auto"/>
            </w:tcBorders>
            <w:shd w:val="clear" w:color="auto" w:fill="4BACC6" w:themeFill="accent5"/>
          </w:tcPr>
          <w:p w:rsidR="004612C6" w:rsidRPr="00E10423" w:rsidRDefault="004612C6" w:rsidP="000B569E">
            <w:pPr>
              <w:pStyle w:val="IPA-Tabellentitel"/>
              <w:rPr>
                <w:sz w:val="22"/>
                <w:szCs w:val="22"/>
              </w:rPr>
            </w:pPr>
            <w:r w:rsidRPr="00E10423">
              <w:rPr>
                <w:sz w:val="22"/>
                <w:szCs w:val="22"/>
              </w:rPr>
              <w:t>Beschreibung</w:t>
            </w:r>
          </w:p>
        </w:tc>
      </w:tr>
      <w:tr w:rsidR="004612C6" w:rsidRPr="00E10423" w:rsidTr="000B569E">
        <w:tc>
          <w:tcPr>
            <w:tcW w:w="1150" w:type="dxa"/>
            <w:tcBorders>
              <w:right w:val="single" w:sz="4" w:space="0" w:color="auto"/>
            </w:tcBorders>
          </w:tcPr>
          <w:p w:rsidR="004612C6" w:rsidRPr="00E10423" w:rsidRDefault="004612C6" w:rsidP="000B569E">
            <w:pPr>
              <w:pStyle w:val="IPA-Tabelle"/>
              <w:rPr>
                <w:sz w:val="22"/>
                <w:szCs w:val="22"/>
              </w:rPr>
            </w:pPr>
            <w:r w:rsidRPr="00E10423">
              <w:rPr>
                <w:sz w:val="22"/>
                <w:szCs w:val="22"/>
              </w:rPr>
              <w:t>Vorlage</w:t>
            </w:r>
          </w:p>
        </w:tc>
        <w:tc>
          <w:tcPr>
            <w:tcW w:w="1800" w:type="dxa"/>
            <w:tcBorders>
              <w:left w:val="single" w:sz="4" w:space="0" w:color="auto"/>
              <w:right w:val="single" w:sz="4" w:space="0" w:color="auto"/>
            </w:tcBorders>
          </w:tcPr>
          <w:p w:rsidR="004612C6" w:rsidRPr="00E10423" w:rsidRDefault="004612C6" w:rsidP="000B569E">
            <w:pPr>
              <w:pStyle w:val="IPA-Tabelle"/>
              <w:rPr>
                <w:sz w:val="22"/>
                <w:szCs w:val="22"/>
              </w:rPr>
            </w:pPr>
            <w:r>
              <w:rPr>
                <w:sz w:val="22"/>
                <w:szCs w:val="22"/>
              </w:rPr>
              <w:t>2013</w:t>
            </w:r>
            <w:r w:rsidRPr="00E10423">
              <w:rPr>
                <w:sz w:val="22"/>
                <w:szCs w:val="22"/>
              </w:rPr>
              <w:t>-</w:t>
            </w:r>
            <w:r>
              <w:rPr>
                <w:sz w:val="22"/>
                <w:szCs w:val="22"/>
              </w:rPr>
              <w:t>06</w:t>
            </w:r>
            <w:r w:rsidRPr="00E10423">
              <w:rPr>
                <w:sz w:val="22"/>
                <w:szCs w:val="22"/>
              </w:rPr>
              <w:t>-23</w:t>
            </w:r>
          </w:p>
        </w:tc>
        <w:tc>
          <w:tcPr>
            <w:tcW w:w="1980" w:type="dxa"/>
            <w:tcBorders>
              <w:left w:val="single" w:sz="4" w:space="0" w:color="auto"/>
              <w:right w:val="single" w:sz="4" w:space="0" w:color="auto"/>
            </w:tcBorders>
          </w:tcPr>
          <w:p w:rsidR="004612C6" w:rsidRPr="00E10423" w:rsidRDefault="004612C6" w:rsidP="000B569E">
            <w:pPr>
              <w:pStyle w:val="IPA-Tabelle"/>
              <w:rPr>
                <w:sz w:val="22"/>
                <w:szCs w:val="22"/>
              </w:rPr>
            </w:pPr>
            <w:r>
              <w:rPr>
                <w:sz w:val="22"/>
                <w:szCs w:val="22"/>
              </w:rPr>
              <w:t>A.Mueller</w:t>
            </w:r>
          </w:p>
        </w:tc>
        <w:tc>
          <w:tcPr>
            <w:tcW w:w="4140" w:type="dxa"/>
            <w:tcBorders>
              <w:left w:val="single" w:sz="4" w:space="0" w:color="auto"/>
            </w:tcBorders>
          </w:tcPr>
          <w:p w:rsidR="004612C6" w:rsidRPr="00E10423" w:rsidRDefault="004612C6" w:rsidP="000B569E">
            <w:pPr>
              <w:pStyle w:val="IPA-Tabelle"/>
              <w:rPr>
                <w:sz w:val="22"/>
                <w:szCs w:val="22"/>
              </w:rPr>
            </w:pPr>
            <w:r w:rsidRPr="00E10423">
              <w:rPr>
                <w:sz w:val="22"/>
                <w:szCs w:val="22"/>
              </w:rPr>
              <w:t xml:space="preserve">Dokumentvorlage </w:t>
            </w:r>
            <w:r>
              <w:rPr>
                <w:sz w:val="22"/>
                <w:szCs w:val="22"/>
              </w:rPr>
              <w:t xml:space="preserve">QV2013, </w:t>
            </w:r>
            <w:r w:rsidRPr="00E10423">
              <w:rPr>
                <w:sz w:val="22"/>
                <w:szCs w:val="22"/>
              </w:rPr>
              <w:t>Version V1.0</w:t>
            </w:r>
          </w:p>
        </w:tc>
      </w:tr>
      <w:tr w:rsidR="004612C6" w:rsidRPr="00E10423" w:rsidTr="000B569E">
        <w:tc>
          <w:tcPr>
            <w:tcW w:w="1150" w:type="dxa"/>
            <w:tcBorders>
              <w:right w:val="single" w:sz="4" w:space="0" w:color="auto"/>
            </w:tcBorders>
          </w:tcPr>
          <w:p w:rsidR="004612C6" w:rsidRPr="00E10423" w:rsidRDefault="004612C6" w:rsidP="000B569E">
            <w:pPr>
              <w:pStyle w:val="IPA-Tabelle"/>
              <w:rPr>
                <w:sz w:val="22"/>
                <w:szCs w:val="22"/>
              </w:rPr>
            </w:pPr>
            <w:r w:rsidRPr="00E10423">
              <w:rPr>
                <w:sz w:val="22"/>
                <w:szCs w:val="22"/>
              </w:rPr>
              <w:t>X0.</w:t>
            </w:r>
            <w:r>
              <w:rPr>
                <w:sz w:val="22"/>
                <w:szCs w:val="22"/>
              </w:rPr>
              <w:t>2</w:t>
            </w:r>
          </w:p>
        </w:tc>
        <w:tc>
          <w:tcPr>
            <w:tcW w:w="1800" w:type="dxa"/>
            <w:tcBorders>
              <w:left w:val="single" w:sz="4" w:space="0" w:color="auto"/>
              <w:right w:val="single" w:sz="4" w:space="0" w:color="auto"/>
            </w:tcBorders>
          </w:tcPr>
          <w:p w:rsidR="004612C6" w:rsidRPr="00E10423" w:rsidRDefault="004612C6" w:rsidP="000B569E">
            <w:pPr>
              <w:pStyle w:val="IPA-Tabelle"/>
              <w:rPr>
                <w:sz w:val="22"/>
                <w:szCs w:val="22"/>
              </w:rPr>
            </w:pPr>
          </w:p>
        </w:tc>
        <w:tc>
          <w:tcPr>
            <w:tcW w:w="1980" w:type="dxa"/>
            <w:tcBorders>
              <w:left w:val="single" w:sz="4" w:space="0" w:color="auto"/>
              <w:right w:val="single" w:sz="4" w:space="0" w:color="auto"/>
            </w:tcBorders>
          </w:tcPr>
          <w:p w:rsidR="004612C6" w:rsidRPr="00E10423" w:rsidRDefault="004612C6" w:rsidP="000B569E">
            <w:pPr>
              <w:pStyle w:val="IPA-Tabelle"/>
              <w:rPr>
                <w:sz w:val="22"/>
                <w:szCs w:val="22"/>
              </w:rPr>
            </w:pPr>
            <w:r w:rsidRPr="00E10423">
              <w:rPr>
                <w:sz w:val="22"/>
                <w:szCs w:val="22"/>
              </w:rPr>
              <w:t>Name / Rolle</w:t>
            </w:r>
          </w:p>
        </w:tc>
        <w:tc>
          <w:tcPr>
            <w:tcW w:w="4140" w:type="dxa"/>
            <w:tcBorders>
              <w:left w:val="single" w:sz="4" w:space="0" w:color="auto"/>
            </w:tcBorders>
          </w:tcPr>
          <w:p w:rsidR="004612C6" w:rsidRDefault="004612C6" w:rsidP="000B569E">
            <w:pPr>
              <w:pStyle w:val="IPA-Tabelle"/>
              <w:rPr>
                <w:sz w:val="22"/>
                <w:szCs w:val="22"/>
              </w:rPr>
            </w:pPr>
            <w:r w:rsidRPr="00E10423">
              <w:rPr>
                <w:sz w:val="22"/>
                <w:szCs w:val="22"/>
              </w:rPr>
              <w:t>Neue Version</w:t>
            </w:r>
          </w:p>
          <w:p w:rsidR="004612C6" w:rsidRPr="004612C6" w:rsidRDefault="004612C6" w:rsidP="004612C6">
            <w:pPr>
              <w:pStyle w:val="IPA-Hinweistexte"/>
            </w:pPr>
            <w:r w:rsidRPr="004612C6">
              <w:t>Kurze, einfache und aussagekräftige Beschreibung, was in dieser Version ergänzt, verändert oder gelöscht wurde (zumindest Kapitel angeben)</w:t>
            </w:r>
          </w:p>
        </w:tc>
      </w:tr>
      <w:tr w:rsidR="004612C6" w:rsidRPr="00E10423" w:rsidTr="000B569E">
        <w:tc>
          <w:tcPr>
            <w:tcW w:w="1150" w:type="dxa"/>
            <w:tcBorders>
              <w:right w:val="single" w:sz="4" w:space="0" w:color="auto"/>
            </w:tcBorders>
          </w:tcPr>
          <w:p w:rsidR="004612C6" w:rsidRPr="00E10423" w:rsidRDefault="004612C6" w:rsidP="000B569E">
            <w:pPr>
              <w:pStyle w:val="IPA-Tabelle"/>
              <w:rPr>
                <w:sz w:val="22"/>
                <w:szCs w:val="22"/>
              </w:rPr>
            </w:pPr>
          </w:p>
        </w:tc>
        <w:tc>
          <w:tcPr>
            <w:tcW w:w="1800" w:type="dxa"/>
            <w:tcBorders>
              <w:left w:val="single" w:sz="4" w:space="0" w:color="auto"/>
              <w:right w:val="single" w:sz="4" w:space="0" w:color="auto"/>
            </w:tcBorders>
          </w:tcPr>
          <w:p w:rsidR="004612C6" w:rsidRPr="00E10423" w:rsidRDefault="004612C6" w:rsidP="000B569E">
            <w:pPr>
              <w:pStyle w:val="IPA-Tabelle"/>
              <w:rPr>
                <w:sz w:val="22"/>
                <w:szCs w:val="22"/>
              </w:rPr>
            </w:pPr>
          </w:p>
        </w:tc>
        <w:tc>
          <w:tcPr>
            <w:tcW w:w="1980" w:type="dxa"/>
            <w:tcBorders>
              <w:left w:val="single" w:sz="4" w:space="0" w:color="auto"/>
              <w:right w:val="single" w:sz="4" w:space="0" w:color="auto"/>
            </w:tcBorders>
          </w:tcPr>
          <w:p w:rsidR="004612C6" w:rsidRPr="00E10423" w:rsidRDefault="004612C6" w:rsidP="000B569E">
            <w:pPr>
              <w:pStyle w:val="IPA-Tabelle"/>
              <w:rPr>
                <w:sz w:val="22"/>
                <w:szCs w:val="22"/>
              </w:rPr>
            </w:pPr>
          </w:p>
        </w:tc>
        <w:tc>
          <w:tcPr>
            <w:tcW w:w="4140" w:type="dxa"/>
            <w:tcBorders>
              <w:left w:val="single" w:sz="4" w:space="0" w:color="auto"/>
            </w:tcBorders>
          </w:tcPr>
          <w:p w:rsidR="004612C6" w:rsidRPr="00E10423" w:rsidRDefault="004612C6" w:rsidP="000B569E">
            <w:pPr>
              <w:pStyle w:val="IPA-Tabelle"/>
              <w:rPr>
                <w:sz w:val="22"/>
                <w:szCs w:val="22"/>
              </w:rPr>
            </w:pPr>
          </w:p>
        </w:tc>
      </w:tr>
    </w:tbl>
    <w:p w:rsidR="004612C6" w:rsidRPr="004612C6" w:rsidRDefault="004612C6" w:rsidP="00F3126B">
      <w:pPr>
        <w:pStyle w:val="Verzeichnisberschrift2"/>
        <w:ind w:left="0" w:firstLine="0"/>
        <w:rPr>
          <w:sz w:val="20"/>
          <w:szCs w:val="20"/>
        </w:rPr>
      </w:pPr>
    </w:p>
    <w:p w:rsidR="004612C6" w:rsidRDefault="004612C6" w:rsidP="004612C6">
      <w:pPr>
        <w:pStyle w:val="Verzeichnisberschrift2"/>
      </w:pPr>
      <w:r>
        <w:t>Verwendete Abkürzungen</w:t>
      </w:r>
    </w:p>
    <w:p w:rsidR="004612C6" w:rsidRPr="004612C6" w:rsidRDefault="004612C6" w:rsidP="004612C6">
      <w:pPr>
        <w:pStyle w:val="IPA-Hinweistexte"/>
      </w:pPr>
      <w:r w:rsidRPr="004612C6">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4612C6" w:rsidRPr="00E10423" w:rsidTr="008B7EDB">
        <w:trPr>
          <w:tblHeader/>
        </w:trPr>
        <w:tc>
          <w:tcPr>
            <w:tcW w:w="2950" w:type="dxa"/>
            <w:shd w:val="clear" w:color="auto" w:fill="4BACC6" w:themeFill="accent5"/>
          </w:tcPr>
          <w:p w:rsidR="004612C6" w:rsidRPr="00E10423" w:rsidRDefault="004612C6" w:rsidP="000B569E">
            <w:pPr>
              <w:pStyle w:val="IPA-Tabellentitel"/>
              <w:rPr>
                <w:sz w:val="22"/>
                <w:szCs w:val="22"/>
              </w:rPr>
            </w:pPr>
            <w:r w:rsidRPr="00E10423">
              <w:rPr>
                <w:sz w:val="22"/>
                <w:szCs w:val="22"/>
              </w:rPr>
              <w:t>Abkürzung</w:t>
            </w:r>
          </w:p>
        </w:tc>
        <w:tc>
          <w:tcPr>
            <w:tcW w:w="6123" w:type="dxa"/>
            <w:tcBorders>
              <w:left w:val="single" w:sz="6" w:space="0" w:color="auto"/>
            </w:tcBorders>
            <w:shd w:val="clear" w:color="auto" w:fill="4BACC6" w:themeFill="accent5"/>
          </w:tcPr>
          <w:p w:rsidR="004612C6" w:rsidRPr="00E10423" w:rsidRDefault="004612C6" w:rsidP="000B569E">
            <w:pPr>
              <w:pStyle w:val="IPA-Tabellentitel"/>
              <w:rPr>
                <w:sz w:val="22"/>
                <w:szCs w:val="22"/>
              </w:rPr>
            </w:pPr>
            <w:r w:rsidRPr="00E10423">
              <w:rPr>
                <w:sz w:val="22"/>
                <w:szCs w:val="22"/>
              </w:rPr>
              <w:t>Bedeutung</w:t>
            </w:r>
          </w:p>
        </w:tc>
      </w:tr>
      <w:tr w:rsidR="004612C6" w:rsidRPr="00E10423" w:rsidTr="000B569E">
        <w:tc>
          <w:tcPr>
            <w:tcW w:w="2950" w:type="dxa"/>
          </w:tcPr>
          <w:p w:rsidR="004612C6" w:rsidRPr="00E10423" w:rsidRDefault="004612C6" w:rsidP="000B569E">
            <w:pPr>
              <w:pStyle w:val="IPA-Tabelle"/>
              <w:rPr>
                <w:sz w:val="22"/>
                <w:szCs w:val="22"/>
              </w:rPr>
            </w:pPr>
            <w:r w:rsidRPr="00E10423">
              <w:rPr>
                <w:sz w:val="22"/>
                <w:szCs w:val="22"/>
              </w:rPr>
              <w:t>IPA</w:t>
            </w:r>
          </w:p>
        </w:tc>
        <w:tc>
          <w:tcPr>
            <w:tcW w:w="6123" w:type="dxa"/>
            <w:tcBorders>
              <w:left w:val="single" w:sz="6" w:space="0" w:color="auto"/>
            </w:tcBorders>
          </w:tcPr>
          <w:p w:rsidR="004612C6" w:rsidRPr="00E10423" w:rsidRDefault="004612C6" w:rsidP="000B569E">
            <w:pPr>
              <w:pStyle w:val="IPA-Tabelle"/>
              <w:rPr>
                <w:sz w:val="22"/>
                <w:szCs w:val="22"/>
              </w:rPr>
            </w:pPr>
            <w:r w:rsidRPr="004612C6">
              <w:rPr>
                <w:sz w:val="22"/>
                <w:szCs w:val="22"/>
              </w:rPr>
              <w:t>Individuelle praktische Arbeit</w:t>
            </w:r>
          </w:p>
        </w:tc>
      </w:tr>
      <w:tr w:rsidR="004612C6" w:rsidRPr="00E10423" w:rsidTr="000B569E">
        <w:tc>
          <w:tcPr>
            <w:tcW w:w="2950" w:type="dxa"/>
          </w:tcPr>
          <w:p w:rsidR="004612C6" w:rsidRPr="00E10423" w:rsidRDefault="004612C6" w:rsidP="000B569E">
            <w:pPr>
              <w:pStyle w:val="IPA-Tabelle"/>
              <w:rPr>
                <w:sz w:val="22"/>
                <w:szCs w:val="22"/>
              </w:rPr>
            </w:pPr>
            <w:r>
              <w:rPr>
                <w:sz w:val="22"/>
                <w:szCs w:val="22"/>
              </w:rPr>
              <w:t>OdA</w:t>
            </w:r>
          </w:p>
        </w:tc>
        <w:tc>
          <w:tcPr>
            <w:tcW w:w="6123" w:type="dxa"/>
            <w:tcBorders>
              <w:left w:val="single" w:sz="6" w:space="0" w:color="auto"/>
            </w:tcBorders>
          </w:tcPr>
          <w:p w:rsidR="004612C6" w:rsidRPr="00E10423" w:rsidRDefault="004612C6" w:rsidP="000B569E">
            <w:pPr>
              <w:pStyle w:val="IPA-Tabelle"/>
              <w:rPr>
                <w:sz w:val="22"/>
                <w:szCs w:val="22"/>
              </w:rPr>
            </w:pPr>
            <w:r>
              <w:rPr>
                <w:sz w:val="22"/>
                <w:szCs w:val="22"/>
              </w:rPr>
              <w:t>Organisation der Arbeit</w:t>
            </w:r>
            <w:r w:rsidR="006325CE">
              <w:rPr>
                <w:sz w:val="22"/>
                <w:szCs w:val="22"/>
              </w:rPr>
              <w:t>welt</w:t>
            </w:r>
          </w:p>
        </w:tc>
      </w:tr>
      <w:tr w:rsidR="004612C6" w:rsidRPr="00E10423" w:rsidTr="000B569E">
        <w:tc>
          <w:tcPr>
            <w:tcW w:w="2950" w:type="dxa"/>
          </w:tcPr>
          <w:p w:rsidR="004612C6" w:rsidRDefault="004612C6" w:rsidP="000B569E">
            <w:pPr>
              <w:pStyle w:val="IPA-Tabelle"/>
              <w:rPr>
                <w:sz w:val="22"/>
                <w:szCs w:val="22"/>
              </w:rPr>
            </w:pPr>
            <w:r>
              <w:rPr>
                <w:sz w:val="22"/>
                <w:szCs w:val="22"/>
              </w:rPr>
              <w:t>QV</w:t>
            </w:r>
          </w:p>
        </w:tc>
        <w:tc>
          <w:tcPr>
            <w:tcW w:w="6123" w:type="dxa"/>
            <w:tcBorders>
              <w:left w:val="single" w:sz="6" w:space="0" w:color="auto"/>
            </w:tcBorders>
          </w:tcPr>
          <w:p w:rsidR="004612C6" w:rsidRDefault="004612C6" w:rsidP="000B569E">
            <w:pPr>
              <w:pStyle w:val="IPA-Tabelle"/>
              <w:rPr>
                <w:sz w:val="22"/>
                <w:szCs w:val="22"/>
              </w:rPr>
            </w:pPr>
            <w:r>
              <w:rPr>
                <w:sz w:val="22"/>
                <w:szCs w:val="22"/>
              </w:rPr>
              <w:t>Qualifikationsverfahren</w:t>
            </w:r>
          </w:p>
        </w:tc>
      </w:tr>
      <w:tr w:rsidR="004612C6" w:rsidRPr="00E10423" w:rsidTr="000B569E">
        <w:tc>
          <w:tcPr>
            <w:tcW w:w="2950" w:type="dxa"/>
          </w:tcPr>
          <w:p w:rsidR="004612C6" w:rsidRDefault="004612C6" w:rsidP="000B569E">
            <w:pPr>
              <w:pStyle w:val="IPA-Tabelle"/>
              <w:rPr>
                <w:sz w:val="22"/>
                <w:szCs w:val="22"/>
              </w:rPr>
            </w:pPr>
            <w:r>
              <w:rPr>
                <w:sz w:val="22"/>
                <w:szCs w:val="22"/>
              </w:rPr>
              <w:t>VZ</w:t>
            </w:r>
          </w:p>
        </w:tc>
        <w:tc>
          <w:tcPr>
            <w:tcW w:w="6123" w:type="dxa"/>
            <w:tcBorders>
              <w:left w:val="single" w:sz="6" w:space="0" w:color="auto"/>
            </w:tcBorders>
          </w:tcPr>
          <w:p w:rsidR="004612C6" w:rsidRDefault="004612C6" w:rsidP="000B569E">
            <w:pPr>
              <w:pStyle w:val="IPA-Tabelle"/>
              <w:rPr>
                <w:sz w:val="22"/>
                <w:szCs w:val="22"/>
              </w:rPr>
            </w:pPr>
            <w:r>
              <w:rPr>
                <w:sz w:val="22"/>
                <w:szCs w:val="22"/>
              </w:rPr>
              <w:t>Verzeichnis</w:t>
            </w:r>
          </w:p>
        </w:tc>
      </w:tr>
    </w:tbl>
    <w:p w:rsidR="004612C6" w:rsidRDefault="004612C6" w:rsidP="00DB5FD7">
      <w:pPr>
        <w:tabs>
          <w:tab w:val="left" w:pos="5573"/>
        </w:tabs>
      </w:pPr>
    </w:p>
    <w:p w:rsidR="004C5F99" w:rsidRDefault="004C5F99">
      <w:pPr>
        <w:spacing w:after="200"/>
      </w:pPr>
      <w:r>
        <w:br w:type="page"/>
      </w:r>
    </w:p>
    <w:p w:rsidR="004C5F99" w:rsidRDefault="004C5F99" w:rsidP="004C5F99">
      <w:pPr>
        <w:pStyle w:val="Titel"/>
      </w:pPr>
      <w:bookmarkStart w:id="2" w:name="_Toc459723248"/>
      <w:r>
        <w:lastRenderedPageBreak/>
        <w:t>Inhaltsverzeichnis</w:t>
      </w:r>
      <w:bookmarkEnd w:id="2"/>
    </w:p>
    <w:p w:rsidR="00EB7A5F" w:rsidRDefault="00F3126B">
      <w:pPr>
        <w:pStyle w:val="Verzeichnis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459723247" w:history="1">
        <w:r w:rsidR="00EB7A5F" w:rsidRPr="00044E92">
          <w:rPr>
            <w:rStyle w:val="Hyperlink"/>
            <w:noProof/>
          </w:rPr>
          <w:t>Dokumentinformationen</w:t>
        </w:r>
        <w:r w:rsidR="00EB7A5F">
          <w:rPr>
            <w:noProof/>
            <w:webHidden/>
          </w:rPr>
          <w:tab/>
        </w:r>
        <w:r w:rsidR="00EB7A5F">
          <w:rPr>
            <w:noProof/>
            <w:webHidden/>
          </w:rPr>
          <w:fldChar w:fldCharType="begin"/>
        </w:r>
        <w:r w:rsidR="00EB7A5F">
          <w:rPr>
            <w:noProof/>
            <w:webHidden/>
          </w:rPr>
          <w:instrText xml:space="preserve"> PAGEREF _Toc459723247 \h </w:instrText>
        </w:r>
        <w:r w:rsidR="00EB7A5F">
          <w:rPr>
            <w:noProof/>
            <w:webHidden/>
          </w:rPr>
        </w:r>
        <w:r w:rsidR="00EB7A5F">
          <w:rPr>
            <w:noProof/>
            <w:webHidden/>
          </w:rPr>
          <w:fldChar w:fldCharType="separate"/>
        </w:r>
        <w:r w:rsidR="00EB7A5F">
          <w:rPr>
            <w:noProof/>
            <w:webHidden/>
          </w:rPr>
          <w:t>1</w:t>
        </w:r>
        <w:r w:rsidR="00EB7A5F">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48" w:history="1">
        <w:r w:rsidRPr="00044E92">
          <w:rPr>
            <w:rStyle w:val="Hyperlink"/>
            <w:noProof/>
          </w:rPr>
          <w:t>Inhaltsverzeichnis</w:t>
        </w:r>
        <w:r>
          <w:rPr>
            <w:noProof/>
            <w:webHidden/>
          </w:rPr>
          <w:tab/>
        </w:r>
        <w:r>
          <w:rPr>
            <w:noProof/>
            <w:webHidden/>
          </w:rPr>
          <w:fldChar w:fldCharType="begin"/>
        </w:r>
        <w:r>
          <w:rPr>
            <w:noProof/>
            <w:webHidden/>
          </w:rPr>
          <w:instrText xml:space="preserve"> PAGEREF _Toc459723248 \h </w:instrText>
        </w:r>
        <w:r>
          <w:rPr>
            <w:noProof/>
            <w:webHidden/>
          </w:rPr>
        </w:r>
        <w:r>
          <w:rPr>
            <w:noProof/>
            <w:webHidden/>
          </w:rPr>
          <w:fldChar w:fldCharType="separate"/>
        </w:r>
        <w:r>
          <w:rPr>
            <w:noProof/>
            <w:webHidden/>
          </w:rPr>
          <w:t>3</w:t>
        </w:r>
        <w:r>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49" w:history="1">
        <w:r w:rsidRPr="00044E92">
          <w:rPr>
            <w:rStyle w:val="Hyperlink"/>
            <w:noProof/>
          </w:rPr>
          <w:t>Abbildungsverzeichnis</w:t>
        </w:r>
        <w:r>
          <w:rPr>
            <w:noProof/>
            <w:webHidden/>
          </w:rPr>
          <w:tab/>
        </w:r>
        <w:r>
          <w:rPr>
            <w:noProof/>
            <w:webHidden/>
          </w:rPr>
          <w:fldChar w:fldCharType="begin"/>
        </w:r>
        <w:r>
          <w:rPr>
            <w:noProof/>
            <w:webHidden/>
          </w:rPr>
          <w:instrText xml:space="preserve"> PAGEREF _Toc459723249 \h </w:instrText>
        </w:r>
        <w:r>
          <w:rPr>
            <w:noProof/>
            <w:webHidden/>
          </w:rPr>
        </w:r>
        <w:r>
          <w:rPr>
            <w:noProof/>
            <w:webHidden/>
          </w:rPr>
          <w:fldChar w:fldCharType="separate"/>
        </w:r>
        <w:r>
          <w:rPr>
            <w:noProof/>
            <w:webHidden/>
          </w:rPr>
          <w:t>5</w:t>
        </w:r>
        <w:r>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50" w:history="1">
        <w:r w:rsidRPr="00044E92">
          <w:rPr>
            <w:rStyle w:val="Hyperlink"/>
            <w:noProof/>
          </w:rPr>
          <w:t>Tabellenverzeichnis</w:t>
        </w:r>
        <w:r>
          <w:rPr>
            <w:noProof/>
            <w:webHidden/>
          </w:rPr>
          <w:tab/>
        </w:r>
        <w:r>
          <w:rPr>
            <w:noProof/>
            <w:webHidden/>
          </w:rPr>
          <w:fldChar w:fldCharType="begin"/>
        </w:r>
        <w:r>
          <w:rPr>
            <w:noProof/>
            <w:webHidden/>
          </w:rPr>
          <w:instrText xml:space="preserve"> PAGEREF _Toc459723250 \h </w:instrText>
        </w:r>
        <w:r>
          <w:rPr>
            <w:noProof/>
            <w:webHidden/>
          </w:rPr>
        </w:r>
        <w:r>
          <w:rPr>
            <w:noProof/>
            <w:webHidden/>
          </w:rPr>
          <w:fldChar w:fldCharType="separate"/>
        </w:r>
        <w:r>
          <w:rPr>
            <w:noProof/>
            <w:webHidden/>
          </w:rPr>
          <w:t>5</w:t>
        </w:r>
        <w:r>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51" w:history="1">
        <w:r w:rsidRPr="00044E92">
          <w:rPr>
            <w:rStyle w:val="Hyperlink"/>
            <w:noProof/>
          </w:rPr>
          <w:t>Teil 1: Ablauf und Umfeld</w:t>
        </w:r>
        <w:r>
          <w:rPr>
            <w:noProof/>
            <w:webHidden/>
          </w:rPr>
          <w:tab/>
        </w:r>
        <w:r>
          <w:rPr>
            <w:noProof/>
            <w:webHidden/>
          </w:rPr>
          <w:fldChar w:fldCharType="begin"/>
        </w:r>
        <w:r>
          <w:rPr>
            <w:noProof/>
            <w:webHidden/>
          </w:rPr>
          <w:instrText xml:space="preserve"> PAGEREF _Toc459723251 \h </w:instrText>
        </w:r>
        <w:r>
          <w:rPr>
            <w:noProof/>
            <w:webHidden/>
          </w:rPr>
        </w:r>
        <w:r>
          <w:rPr>
            <w:noProof/>
            <w:webHidden/>
          </w:rPr>
          <w:fldChar w:fldCharType="separate"/>
        </w:r>
        <w:r>
          <w:rPr>
            <w:noProof/>
            <w:webHidden/>
          </w:rPr>
          <w:t>7</w:t>
        </w:r>
        <w:r>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52" w:history="1">
        <w:r w:rsidRPr="00044E92">
          <w:rPr>
            <w:rStyle w:val="Hyperlink"/>
            <w:noProof/>
          </w:rPr>
          <w:t>1.</w:t>
        </w:r>
        <w:r>
          <w:rPr>
            <w:rFonts w:asciiTheme="minorHAnsi" w:eastAsiaTheme="minorEastAsia" w:hAnsiTheme="minorHAnsi" w:cstheme="minorBidi"/>
            <w:b w:val="0"/>
            <w:bCs w:val="0"/>
            <w:noProof/>
            <w:szCs w:val="22"/>
            <w:lang w:eastAsia="de-CH"/>
          </w:rPr>
          <w:tab/>
        </w:r>
        <w:r w:rsidRPr="00044E92">
          <w:rPr>
            <w:rStyle w:val="Hyperlink"/>
            <w:noProof/>
          </w:rPr>
          <w:t>Aufgabenstellung</w:t>
        </w:r>
        <w:r>
          <w:rPr>
            <w:noProof/>
            <w:webHidden/>
          </w:rPr>
          <w:tab/>
        </w:r>
        <w:r>
          <w:rPr>
            <w:noProof/>
            <w:webHidden/>
          </w:rPr>
          <w:fldChar w:fldCharType="begin"/>
        </w:r>
        <w:r>
          <w:rPr>
            <w:noProof/>
            <w:webHidden/>
          </w:rPr>
          <w:instrText xml:space="preserve"> PAGEREF _Toc459723252 \h </w:instrText>
        </w:r>
        <w:r>
          <w:rPr>
            <w:noProof/>
            <w:webHidden/>
          </w:rPr>
        </w:r>
        <w:r>
          <w:rPr>
            <w:noProof/>
            <w:webHidden/>
          </w:rPr>
          <w:fldChar w:fldCharType="separate"/>
        </w:r>
        <w:r>
          <w:rPr>
            <w:noProof/>
            <w:webHidden/>
          </w:rPr>
          <w:t>8</w:t>
        </w:r>
        <w:r>
          <w:rPr>
            <w:noProof/>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53" w:history="1">
        <w:r w:rsidRPr="00044E92">
          <w:rPr>
            <w:rStyle w:val="Hyperlink"/>
          </w:rPr>
          <w:t>1.1</w:t>
        </w:r>
        <w:r>
          <w:rPr>
            <w:rFonts w:asciiTheme="minorHAnsi" w:eastAsiaTheme="minorEastAsia" w:hAnsiTheme="minorHAnsi" w:cstheme="minorBidi"/>
            <w:szCs w:val="22"/>
            <w:lang w:eastAsia="de-CH"/>
          </w:rPr>
          <w:tab/>
        </w:r>
        <w:r w:rsidRPr="00044E92">
          <w:rPr>
            <w:rStyle w:val="Hyperlink"/>
          </w:rPr>
          <w:t>Titel der Facharbeit</w:t>
        </w:r>
        <w:r>
          <w:rPr>
            <w:webHidden/>
          </w:rPr>
          <w:tab/>
        </w:r>
        <w:r>
          <w:rPr>
            <w:webHidden/>
          </w:rPr>
          <w:fldChar w:fldCharType="begin"/>
        </w:r>
        <w:r>
          <w:rPr>
            <w:webHidden/>
          </w:rPr>
          <w:instrText xml:space="preserve"> PAGEREF _Toc459723253 \h </w:instrText>
        </w:r>
        <w:r>
          <w:rPr>
            <w:webHidden/>
          </w:rPr>
        </w:r>
        <w:r>
          <w:rPr>
            <w:webHidden/>
          </w:rPr>
          <w:fldChar w:fldCharType="separate"/>
        </w:r>
        <w:r>
          <w:rPr>
            <w:webHidden/>
          </w:rPr>
          <w:t>8</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54" w:history="1">
        <w:r w:rsidRPr="00044E92">
          <w:rPr>
            <w:rStyle w:val="Hyperlink"/>
          </w:rPr>
          <w:t>1.2</w:t>
        </w:r>
        <w:r>
          <w:rPr>
            <w:rFonts w:asciiTheme="minorHAnsi" w:eastAsiaTheme="minorEastAsia" w:hAnsiTheme="minorHAnsi" w:cstheme="minorBidi"/>
            <w:szCs w:val="22"/>
            <w:lang w:eastAsia="de-CH"/>
          </w:rPr>
          <w:tab/>
        </w:r>
        <w:r w:rsidRPr="00044E92">
          <w:rPr>
            <w:rStyle w:val="Hyperlink"/>
          </w:rPr>
          <w:t>Thematik</w:t>
        </w:r>
        <w:r>
          <w:rPr>
            <w:webHidden/>
          </w:rPr>
          <w:tab/>
        </w:r>
        <w:r>
          <w:rPr>
            <w:webHidden/>
          </w:rPr>
          <w:fldChar w:fldCharType="begin"/>
        </w:r>
        <w:r>
          <w:rPr>
            <w:webHidden/>
          </w:rPr>
          <w:instrText xml:space="preserve"> PAGEREF _Toc459723254 \h </w:instrText>
        </w:r>
        <w:r>
          <w:rPr>
            <w:webHidden/>
          </w:rPr>
        </w:r>
        <w:r>
          <w:rPr>
            <w:webHidden/>
          </w:rPr>
          <w:fldChar w:fldCharType="separate"/>
        </w:r>
        <w:r>
          <w:rPr>
            <w:webHidden/>
          </w:rPr>
          <w:t>8</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55" w:history="1">
        <w:r w:rsidRPr="00044E92">
          <w:rPr>
            <w:rStyle w:val="Hyperlink"/>
          </w:rPr>
          <w:t>1.3</w:t>
        </w:r>
        <w:r>
          <w:rPr>
            <w:rFonts w:asciiTheme="minorHAnsi" w:eastAsiaTheme="minorEastAsia" w:hAnsiTheme="minorHAnsi" w:cstheme="minorBidi"/>
            <w:szCs w:val="22"/>
            <w:lang w:eastAsia="de-CH"/>
          </w:rPr>
          <w:tab/>
        </w:r>
        <w:r w:rsidRPr="00044E92">
          <w:rPr>
            <w:rStyle w:val="Hyperlink"/>
          </w:rPr>
          <w:t>Ausgangslage</w:t>
        </w:r>
        <w:r>
          <w:rPr>
            <w:webHidden/>
          </w:rPr>
          <w:tab/>
        </w:r>
        <w:r>
          <w:rPr>
            <w:webHidden/>
          </w:rPr>
          <w:fldChar w:fldCharType="begin"/>
        </w:r>
        <w:r>
          <w:rPr>
            <w:webHidden/>
          </w:rPr>
          <w:instrText xml:space="preserve"> PAGEREF _Toc459723255 \h </w:instrText>
        </w:r>
        <w:r>
          <w:rPr>
            <w:webHidden/>
          </w:rPr>
        </w:r>
        <w:r>
          <w:rPr>
            <w:webHidden/>
          </w:rPr>
          <w:fldChar w:fldCharType="separate"/>
        </w:r>
        <w:r>
          <w:rPr>
            <w:webHidden/>
          </w:rPr>
          <w:t>8</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56" w:history="1">
        <w:r w:rsidRPr="00044E92">
          <w:rPr>
            <w:rStyle w:val="Hyperlink"/>
          </w:rPr>
          <w:t>1.4</w:t>
        </w:r>
        <w:r>
          <w:rPr>
            <w:rFonts w:asciiTheme="minorHAnsi" w:eastAsiaTheme="minorEastAsia" w:hAnsiTheme="minorHAnsi" w:cstheme="minorBidi"/>
            <w:szCs w:val="22"/>
            <w:lang w:eastAsia="de-CH"/>
          </w:rPr>
          <w:tab/>
        </w:r>
        <w:r w:rsidRPr="00044E92">
          <w:rPr>
            <w:rStyle w:val="Hyperlink"/>
          </w:rPr>
          <w:t>Detaillierte Aufgabenstellung</w:t>
        </w:r>
        <w:r>
          <w:rPr>
            <w:webHidden/>
          </w:rPr>
          <w:tab/>
        </w:r>
        <w:r>
          <w:rPr>
            <w:webHidden/>
          </w:rPr>
          <w:fldChar w:fldCharType="begin"/>
        </w:r>
        <w:r>
          <w:rPr>
            <w:webHidden/>
          </w:rPr>
          <w:instrText xml:space="preserve"> PAGEREF _Toc459723256 \h </w:instrText>
        </w:r>
        <w:r>
          <w:rPr>
            <w:webHidden/>
          </w:rPr>
        </w:r>
        <w:r>
          <w:rPr>
            <w:webHidden/>
          </w:rPr>
          <w:fldChar w:fldCharType="separate"/>
        </w:r>
        <w:r>
          <w:rPr>
            <w:webHidden/>
          </w:rPr>
          <w:t>8</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57" w:history="1">
        <w:r w:rsidRPr="00044E92">
          <w:rPr>
            <w:rStyle w:val="Hyperlink"/>
          </w:rPr>
          <w:t>1.5</w:t>
        </w:r>
        <w:r>
          <w:rPr>
            <w:rFonts w:asciiTheme="minorHAnsi" w:eastAsiaTheme="minorEastAsia" w:hAnsiTheme="minorHAnsi" w:cstheme="minorBidi"/>
            <w:szCs w:val="22"/>
            <w:lang w:eastAsia="de-CH"/>
          </w:rPr>
          <w:tab/>
        </w:r>
        <w:r w:rsidRPr="00044E92">
          <w:rPr>
            <w:rStyle w:val="Hyperlink"/>
          </w:rPr>
          <w:t>Mittel und Methoden inklusive Projektmethode</w:t>
        </w:r>
        <w:r>
          <w:rPr>
            <w:webHidden/>
          </w:rPr>
          <w:tab/>
        </w:r>
        <w:r>
          <w:rPr>
            <w:webHidden/>
          </w:rPr>
          <w:fldChar w:fldCharType="begin"/>
        </w:r>
        <w:r>
          <w:rPr>
            <w:webHidden/>
          </w:rPr>
          <w:instrText xml:space="preserve"> PAGEREF _Toc459723257 \h </w:instrText>
        </w:r>
        <w:r>
          <w:rPr>
            <w:webHidden/>
          </w:rPr>
        </w:r>
        <w:r>
          <w:rPr>
            <w:webHidden/>
          </w:rPr>
          <w:fldChar w:fldCharType="separate"/>
        </w:r>
        <w:r>
          <w:rPr>
            <w:webHidden/>
          </w:rPr>
          <w:t>8</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58" w:history="1">
        <w:r w:rsidRPr="00044E92">
          <w:rPr>
            <w:rStyle w:val="Hyperlink"/>
          </w:rPr>
          <w:t>1.6</w:t>
        </w:r>
        <w:r>
          <w:rPr>
            <w:rFonts w:asciiTheme="minorHAnsi" w:eastAsiaTheme="minorEastAsia" w:hAnsiTheme="minorHAnsi" w:cstheme="minorBidi"/>
            <w:szCs w:val="22"/>
            <w:lang w:eastAsia="de-CH"/>
          </w:rPr>
          <w:tab/>
        </w:r>
        <w:r w:rsidRPr="00044E92">
          <w:rPr>
            <w:rStyle w:val="Hyperlink"/>
          </w:rPr>
          <w:t>Vorkenntnisse</w:t>
        </w:r>
        <w:r>
          <w:rPr>
            <w:webHidden/>
          </w:rPr>
          <w:tab/>
        </w:r>
        <w:r>
          <w:rPr>
            <w:webHidden/>
          </w:rPr>
          <w:fldChar w:fldCharType="begin"/>
        </w:r>
        <w:r>
          <w:rPr>
            <w:webHidden/>
          </w:rPr>
          <w:instrText xml:space="preserve"> PAGEREF _Toc459723258 \h </w:instrText>
        </w:r>
        <w:r>
          <w:rPr>
            <w:webHidden/>
          </w:rPr>
        </w:r>
        <w:r>
          <w:rPr>
            <w:webHidden/>
          </w:rPr>
          <w:fldChar w:fldCharType="separate"/>
        </w:r>
        <w:r>
          <w:rPr>
            <w:webHidden/>
          </w:rPr>
          <w:t>8</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59" w:history="1">
        <w:r w:rsidRPr="00044E92">
          <w:rPr>
            <w:rStyle w:val="Hyperlink"/>
          </w:rPr>
          <w:t>1.7</w:t>
        </w:r>
        <w:r>
          <w:rPr>
            <w:rFonts w:asciiTheme="minorHAnsi" w:eastAsiaTheme="minorEastAsia" w:hAnsiTheme="minorHAnsi" w:cstheme="minorBidi"/>
            <w:szCs w:val="22"/>
            <w:lang w:eastAsia="de-CH"/>
          </w:rPr>
          <w:tab/>
        </w:r>
        <w:r w:rsidRPr="00044E92">
          <w:rPr>
            <w:rStyle w:val="Hyperlink"/>
          </w:rPr>
          <w:t>Vorarbeiten</w:t>
        </w:r>
        <w:r>
          <w:rPr>
            <w:webHidden/>
          </w:rPr>
          <w:tab/>
        </w:r>
        <w:r>
          <w:rPr>
            <w:webHidden/>
          </w:rPr>
          <w:fldChar w:fldCharType="begin"/>
        </w:r>
        <w:r>
          <w:rPr>
            <w:webHidden/>
          </w:rPr>
          <w:instrText xml:space="preserve"> PAGEREF _Toc459723259 \h </w:instrText>
        </w:r>
        <w:r>
          <w:rPr>
            <w:webHidden/>
          </w:rPr>
        </w:r>
        <w:r>
          <w:rPr>
            <w:webHidden/>
          </w:rPr>
          <w:fldChar w:fldCharType="separate"/>
        </w:r>
        <w:r>
          <w:rPr>
            <w:webHidden/>
          </w:rPr>
          <w:t>8</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60" w:history="1">
        <w:r w:rsidRPr="00044E92">
          <w:rPr>
            <w:rStyle w:val="Hyperlink"/>
          </w:rPr>
          <w:t>1.8</w:t>
        </w:r>
        <w:r>
          <w:rPr>
            <w:rFonts w:asciiTheme="minorHAnsi" w:eastAsiaTheme="minorEastAsia" w:hAnsiTheme="minorHAnsi" w:cstheme="minorBidi"/>
            <w:szCs w:val="22"/>
            <w:lang w:eastAsia="de-CH"/>
          </w:rPr>
          <w:tab/>
        </w:r>
        <w:r w:rsidRPr="00044E92">
          <w:rPr>
            <w:rStyle w:val="Hyperlink"/>
          </w:rPr>
          <w:t>Arbeiten des Kandidaten im Schwerpunkt während dem 3. und 4. Lehrjahr</w:t>
        </w:r>
        <w:r>
          <w:rPr>
            <w:webHidden/>
          </w:rPr>
          <w:tab/>
        </w:r>
        <w:r>
          <w:rPr>
            <w:webHidden/>
          </w:rPr>
          <w:fldChar w:fldCharType="begin"/>
        </w:r>
        <w:r>
          <w:rPr>
            <w:webHidden/>
          </w:rPr>
          <w:instrText xml:space="preserve"> PAGEREF _Toc459723260 \h </w:instrText>
        </w:r>
        <w:r>
          <w:rPr>
            <w:webHidden/>
          </w:rPr>
        </w:r>
        <w:r>
          <w:rPr>
            <w:webHidden/>
          </w:rPr>
          <w:fldChar w:fldCharType="separate"/>
        </w:r>
        <w:r>
          <w:rPr>
            <w:webHidden/>
          </w:rPr>
          <w:t>8</w:t>
        </w:r>
        <w:r>
          <w:rPr>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61" w:history="1">
        <w:r w:rsidRPr="00044E92">
          <w:rPr>
            <w:rStyle w:val="Hyperlink"/>
            <w:noProof/>
          </w:rPr>
          <w:t>2.</w:t>
        </w:r>
        <w:r>
          <w:rPr>
            <w:rFonts w:asciiTheme="minorHAnsi" w:eastAsiaTheme="minorEastAsia" w:hAnsiTheme="minorHAnsi" w:cstheme="minorBidi"/>
            <w:b w:val="0"/>
            <w:bCs w:val="0"/>
            <w:noProof/>
            <w:szCs w:val="22"/>
            <w:lang w:eastAsia="de-CH"/>
          </w:rPr>
          <w:tab/>
        </w:r>
        <w:r w:rsidRPr="00044E92">
          <w:rPr>
            <w:rStyle w:val="Hyperlink"/>
            <w:noProof/>
          </w:rPr>
          <w:t>Detaillierte Projektmethode</w:t>
        </w:r>
        <w:r>
          <w:rPr>
            <w:noProof/>
            <w:webHidden/>
          </w:rPr>
          <w:tab/>
        </w:r>
        <w:r>
          <w:rPr>
            <w:noProof/>
            <w:webHidden/>
          </w:rPr>
          <w:fldChar w:fldCharType="begin"/>
        </w:r>
        <w:r>
          <w:rPr>
            <w:noProof/>
            <w:webHidden/>
          </w:rPr>
          <w:instrText xml:space="preserve"> PAGEREF _Toc459723261 \h </w:instrText>
        </w:r>
        <w:r>
          <w:rPr>
            <w:noProof/>
            <w:webHidden/>
          </w:rPr>
        </w:r>
        <w:r>
          <w:rPr>
            <w:noProof/>
            <w:webHidden/>
          </w:rPr>
          <w:fldChar w:fldCharType="separate"/>
        </w:r>
        <w:r>
          <w:rPr>
            <w:noProof/>
            <w:webHidden/>
          </w:rPr>
          <w:t>9</w:t>
        </w:r>
        <w:r>
          <w:rPr>
            <w:noProof/>
            <w:webHidden/>
          </w:rPr>
          <w:fldChar w:fldCharType="end"/>
        </w:r>
      </w:hyperlink>
    </w:p>
    <w:p w:rsidR="00EB7A5F" w:rsidRDefault="00EB7A5F">
      <w:pPr>
        <w:pStyle w:val="Verzeichnis3"/>
        <w:tabs>
          <w:tab w:val="left" w:pos="1320"/>
          <w:tab w:val="right" w:leader="dot" w:pos="9061"/>
        </w:tabs>
        <w:rPr>
          <w:rFonts w:asciiTheme="minorHAnsi" w:eastAsiaTheme="minorEastAsia" w:hAnsiTheme="minorHAnsi"/>
          <w:noProof/>
          <w:lang w:eastAsia="de-CH"/>
        </w:rPr>
      </w:pPr>
      <w:hyperlink w:anchor="_Toc459723262" w:history="1">
        <w:r w:rsidRPr="00044E92">
          <w:rPr>
            <w:rStyle w:val="Hyperlink"/>
            <w:noProof/>
          </w:rPr>
          <w:t>2.1.1</w:t>
        </w:r>
        <w:r>
          <w:rPr>
            <w:rFonts w:asciiTheme="minorHAnsi" w:eastAsiaTheme="minorEastAsia" w:hAnsiTheme="minorHAnsi"/>
            <w:noProof/>
            <w:lang w:eastAsia="de-CH"/>
          </w:rPr>
          <w:tab/>
        </w:r>
        <w:r w:rsidRPr="00044E92">
          <w:rPr>
            <w:rStyle w:val="Hyperlink"/>
            <w:noProof/>
          </w:rPr>
          <w:t>Projektmethode:</w:t>
        </w:r>
        <w:r>
          <w:rPr>
            <w:noProof/>
            <w:webHidden/>
          </w:rPr>
          <w:tab/>
        </w:r>
        <w:r>
          <w:rPr>
            <w:noProof/>
            <w:webHidden/>
          </w:rPr>
          <w:fldChar w:fldCharType="begin"/>
        </w:r>
        <w:r>
          <w:rPr>
            <w:noProof/>
            <w:webHidden/>
          </w:rPr>
          <w:instrText xml:space="preserve"> PAGEREF _Toc459723262 \h </w:instrText>
        </w:r>
        <w:r>
          <w:rPr>
            <w:noProof/>
            <w:webHidden/>
          </w:rPr>
        </w:r>
        <w:r>
          <w:rPr>
            <w:noProof/>
            <w:webHidden/>
          </w:rPr>
          <w:fldChar w:fldCharType="separate"/>
        </w:r>
        <w:r>
          <w:rPr>
            <w:noProof/>
            <w:webHidden/>
          </w:rPr>
          <w:t>9</w:t>
        </w:r>
        <w:r>
          <w:rPr>
            <w:noProof/>
            <w:webHidden/>
          </w:rPr>
          <w:fldChar w:fldCharType="end"/>
        </w:r>
      </w:hyperlink>
    </w:p>
    <w:p w:rsidR="00EB7A5F" w:rsidRDefault="00EB7A5F">
      <w:pPr>
        <w:pStyle w:val="Verzeichnis3"/>
        <w:tabs>
          <w:tab w:val="left" w:pos="1320"/>
          <w:tab w:val="right" w:leader="dot" w:pos="9061"/>
        </w:tabs>
        <w:rPr>
          <w:rFonts w:asciiTheme="minorHAnsi" w:eastAsiaTheme="minorEastAsia" w:hAnsiTheme="minorHAnsi"/>
          <w:noProof/>
          <w:lang w:eastAsia="de-CH"/>
        </w:rPr>
      </w:pPr>
      <w:hyperlink w:anchor="_Toc459723263" w:history="1">
        <w:r w:rsidRPr="00044E92">
          <w:rPr>
            <w:rStyle w:val="Hyperlink"/>
            <w:noProof/>
          </w:rPr>
          <w:t>2.1.2</w:t>
        </w:r>
        <w:r>
          <w:rPr>
            <w:rFonts w:asciiTheme="minorHAnsi" w:eastAsiaTheme="minorEastAsia" w:hAnsiTheme="minorHAnsi"/>
            <w:noProof/>
            <w:lang w:eastAsia="de-CH"/>
          </w:rPr>
          <w:tab/>
        </w:r>
        <w:r w:rsidRPr="00044E92">
          <w:rPr>
            <w:rStyle w:val="Hyperlink"/>
            <w:noProof/>
          </w:rPr>
          <w:t>Szenario:</w:t>
        </w:r>
        <w:r>
          <w:rPr>
            <w:noProof/>
            <w:webHidden/>
          </w:rPr>
          <w:tab/>
        </w:r>
        <w:r>
          <w:rPr>
            <w:noProof/>
            <w:webHidden/>
          </w:rPr>
          <w:fldChar w:fldCharType="begin"/>
        </w:r>
        <w:r>
          <w:rPr>
            <w:noProof/>
            <w:webHidden/>
          </w:rPr>
          <w:instrText xml:space="preserve"> PAGEREF _Toc459723263 \h </w:instrText>
        </w:r>
        <w:r>
          <w:rPr>
            <w:noProof/>
            <w:webHidden/>
          </w:rPr>
        </w:r>
        <w:r>
          <w:rPr>
            <w:noProof/>
            <w:webHidden/>
          </w:rPr>
          <w:fldChar w:fldCharType="separate"/>
        </w:r>
        <w:r>
          <w:rPr>
            <w:noProof/>
            <w:webHidden/>
          </w:rPr>
          <w:t>9</w:t>
        </w:r>
        <w:r>
          <w:rPr>
            <w:noProof/>
            <w:webHidden/>
          </w:rPr>
          <w:fldChar w:fldCharType="end"/>
        </w:r>
      </w:hyperlink>
    </w:p>
    <w:p w:rsidR="00EB7A5F" w:rsidRDefault="00EB7A5F">
      <w:pPr>
        <w:pStyle w:val="Verzeichnis3"/>
        <w:tabs>
          <w:tab w:val="left" w:pos="1320"/>
          <w:tab w:val="right" w:leader="dot" w:pos="9061"/>
        </w:tabs>
        <w:rPr>
          <w:rFonts w:asciiTheme="minorHAnsi" w:eastAsiaTheme="minorEastAsia" w:hAnsiTheme="minorHAnsi"/>
          <w:noProof/>
          <w:lang w:eastAsia="de-CH"/>
        </w:rPr>
      </w:pPr>
      <w:hyperlink w:anchor="_Toc459723264" w:history="1">
        <w:r w:rsidRPr="00044E92">
          <w:rPr>
            <w:rStyle w:val="Hyperlink"/>
            <w:noProof/>
          </w:rPr>
          <w:t>2.1.3</w:t>
        </w:r>
        <w:r>
          <w:rPr>
            <w:rFonts w:asciiTheme="minorHAnsi" w:eastAsiaTheme="minorEastAsia" w:hAnsiTheme="minorHAnsi"/>
            <w:noProof/>
            <w:lang w:eastAsia="de-CH"/>
          </w:rPr>
          <w:tab/>
        </w:r>
        <w:r w:rsidRPr="00044E92">
          <w:rPr>
            <w:rStyle w:val="Hyperlink"/>
            <w:noProof/>
          </w:rPr>
          <w:t>Phasen:</w:t>
        </w:r>
        <w:r>
          <w:rPr>
            <w:noProof/>
            <w:webHidden/>
          </w:rPr>
          <w:tab/>
        </w:r>
        <w:r>
          <w:rPr>
            <w:noProof/>
            <w:webHidden/>
          </w:rPr>
          <w:fldChar w:fldCharType="begin"/>
        </w:r>
        <w:r>
          <w:rPr>
            <w:noProof/>
            <w:webHidden/>
          </w:rPr>
          <w:instrText xml:space="preserve"> PAGEREF _Toc459723264 \h </w:instrText>
        </w:r>
        <w:r>
          <w:rPr>
            <w:noProof/>
            <w:webHidden/>
          </w:rPr>
        </w:r>
        <w:r>
          <w:rPr>
            <w:noProof/>
            <w:webHidden/>
          </w:rPr>
          <w:fldChar w:fldCharType="separate"/>
        </w:r>
        <w:r>
          <w:rPr>
            <w:noProof/>
            <w:webHidden/>
          </w:rPr>
          <w:t>9</w:t>
        </w:r>
        <w:r>
          <w:rPr>
            <w:noProof/>
            <w:webHidden/>
          </w:rPr>
          <w:fldChar w:fldCharType="end"/>
        </w:r>
      </w:hyperlink>
    </w:p>
    <w:p w:rsidR="00EB7A5F" w:rsidRDefault="00EB7A5F">
      <w:pPr>
        <w:pStyle w:val="Verzeichnis3"/>
        <w:tabs>
          <w:tab w:val="left" w:pos="1320"/>
          <w:tab w:val="right" w:leader="dot" w:pos="9061"/>
        </w:tabs>
        <w:rPr>
          <w:rFonts w:asciiTheme="minorHAnsi" w:eastAsiaTheme="minorEastAsia" w:hAnsiTheme="minorHAnsi"/>
          <w:noProof/>
          <w:lang w:eastAsia="de-CH"/>
        </w:rPr>
      </w:pPr>
      <w:hyperlink w:anchor="_Toc459723265" w:history="1">
        <w:r w:rsidRPr="00044E92">
          <w:rPr>
            <w:rStyle w:val="Hyperlink"/>
            <w:noProof/>
          </w:rPr>
          <w:t>2.1.4</w:t>
        </w:r>
        <w:r>
          <w:rPr>
            <w:rFonts w:asciiTheme="minorHAnsi" w:eastAsiaTheme="minorEastAsia" w:hAnsiTheme="minorHAnsi"/>
            <w:noProof/>
            <w:lang w:eastAsia="de-CH"/>
          </w:rPr>
          <w:tab/>
        </w:r>
        <w:r w:rsidRPr="00044E92">
          <w:rPr>
            <w:rStyle w:val="Hyperlink"/>
            <w:noProof/>
          </w:rPr>
          <w:t>Module:</w:t>
        </w:r>
        <w:r>
          <w:rPr>
            <w:noProof/>
            <w:webHidden/>
          </w:rPr>
          <w:tab/>
        </w:r>
        <w:r>
          <w:rPr>
            <w:noProof/>
            <w:webHidden/>
          </w:rPr>
          <w:fldChar w:fldCharType="begin"/>
        </w:r>
        <w:r>
          <w:rPr>
            <w:noProof/>
            <w:webHidden/>
          </w:rPr>
          <w:instrText xml:space="preserve"> PAGEREF _Toc459723265 \h </w:instrText>
        </w:r>
        <w:r>
          <w:rPr>
            <w:noProof/>
            <w:webHidden/>
          </w:rPr>
        </w:r>
        <w:r>
          <w:rPr>
            <w:noProof/>
            <w:webHidden/>
          </w:rPr>
          <w:fldChar w:fldCharType="separate"/>
        </w:r>
        <w:r>
          <w:rPr>
            <w:noProof/>
            <w:webHidden/>
          </w:rPr>
          <w:t>9</w:t>
        </w:r>
        <w:r>
          <w:rPr>
            <w:noProof/>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66" w:history="1">
        <w:r w:rsidRPr="00044E92">
          <w:rPr>
            <w:rStyle w:val="Hyperlink"/>
          </w:rPr>
          <w:t>2.2</w:t>
        </w:r>
        <w:r>
          <w:rPr>
            <w:rFonts w:asciiTheme="minorHAnsi" w:eastAsiaTheme="minorEastAsia" w:hAnsiTheme="minorHAnsi" w:cstheme="minorBidi"/>
            <w:szCs w:val="22"/>
            <w:lang w:eastAsia="de-CH"/>
          </w:rPr>
          <w:tab/>
        </w:r>
        <w:r w:rsidRPr="00044E92">
          <w:rPr>
            <w:rStyle w:val="Hyperlink"/>
          </w:rPr>
          <w:t>Projektorganisation</w:t>
        </w:r>
        <w:r>
          <w:rPr>
            <w:webHidden/>
          </w:rPr>
          <w:tab/>
        </w:r>
        <w:r>
          <w:rPr>
            <w:webHidden/>
          </w:rPr>
          <w:fldChar w:fldCharType="begin"/>
        </w:r>
        <w:r>
          <w:rPr>
            <w:webHidden/>
          </w:rPr>
          <w:instrText xml:space="preserve"> PAGEREF _Toc459723266 \h </w:instrText>
        </w:r>
        <w:r>
          <w:rPr>
            <w:webHidden/>
          </w:rPr>
        </w:r>
        <w:r>
          <w:rPr>
            <w:webHidden/>
          </w:rPr>
          <w:fldChar w:fldCharType="separate"/>
        </w:r>
        <w:r>
          <w:rPr>
            <w:webHidden/>
          </w:rPr>
          <w:t>10</w:t>
        </w:r>
        <w:r>
          <w:rPr>
            <w:webHidden/>
          </w:rPr>
          <w:fldChar w:fldCharType="end"/>
        </w:r>
      </w:hyperlink>
    </w:p>
    <w:p w:rsidR="00EB7A5F" w:rsidRDefault="00EB7A5F">
      <w:pPr>
        <w:pStyle w:val="Verzeichnis3"/>
        <w:tabs>
          <w:tab w:val="left" w:pos="1320"/>
          <w:tab w:val="right" w:leader="dot" w:pos="9061"/>
        </w:tabs>
        <w:rPr>
          <w:rFonts w:asciiTheme="minorHAnsi" w:eastAsiaTheme="minorEastAsia" w:hAnsiTheme="minorHAnsi"/>
          <w:noProof/>
          <w:lang w:eastAsia="de-CH"/>
        </w:rPr>
      </w:pPr>
      <w:hyperlink w:anchor="_Toc459723267" w:history="1">
        <w:r w:rsidRPr="00044E92">
          <w:rPr>
            <w:rStyle w:val="Hyperlink"/>
            <w:noProof/>
          </w:rPr>
          <w:t>2.2.1</w:t>
        </w:r>
        <w:r>
          <w:rPr>
            <w:rFonts w:asciiTheme="minorHAnsi" w:eastAsiaTheme="minorEastAsia" w:hAnsiTheme="minorHAnsi"/>
            <w:noProof/>
            <w:lang w:eastAsia="de-CH"/>
          </w:rPr>
          <w:tab/>
        </w:r>
        <w:r w:rsidRPr="00044E92">
          <w:rPr>
            <w:rStyle w:val="Hyperlink"/>
            <w:noProof/>
          </w:rPr>
          <w:t>Projektrollen</w:t>
        </w:r>
        <w:r>
          <w:rPr>
            <w:noProof/>
            <w:webHidden/>
          </w:rPr>
          <w:tab/>
        </w:r>
        <w:r>
          <w:rPr>
            <w:noProof/>
            <w:webHidden/>
          </w:rPr>
          <w:fldChar w:fldCharType="begin"/>
        </w:r>
        <w:r>
          <w:rPr>
            <w:noProof/>
            <w:webHidden/>
          </w:rPr>
          <w:instrText xml:space="preserve"> PAGEREF _Toc459723267 \h </w:instrText>
        </w:r>
        <w:r>
          <w:rPr>
            <w:noProof/>
            <w:webHidden/>
          </w:rPr>
        </w:r>
        <w:r>
          <w:rPr>
            <w:noProof/>
            <w:webHidden/>
          </w:rPr>
          <w:fldChar w:fldCharType="separate"/>
        </w:r>
        <w:r>
          <w:rPr>
            <w:noProof/>
            <w:webHidden/>
          </w:rPr>
          <w:t>10</w:t>
        </w:r>
        <w:r>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68" w:history="1">
        <w:r w:rsidRPr="00044E92">
          <w:rPr>
            <w:rStyle w:val="Hyperlink"/>
            <w:noProof/>
          </w:rPr>
          <w:t>3.</w:t>
        </w:r>
        <w:r>
          <w:rPr>
            <w:rFonts w:asciiTheme="minorHAnsi" w:eastAsiaTheme="minorEastAsia" w:hAnsiTheme="minorHAnsi" w:cstheme="minorBidi"/>
            <w:b w:val="0"/>
            <w:bCs w:val="0"/>
            <w:noProof/>
            <w:szCs w:val="22"/>
            <w:lang w:eastAsia="de-CH"/>
          </w:rPr>
          <w:tab/>
        </w:r>
        <w:r w:rsidRPr="00044E92">
          <w:rPr>
            <w:rStyle w:val="Hyperlink"/>
            <w:noProof/>
          </w:rPr>
          <w:t>Zeitplan</w:t>
        </w:r>
        <w:r>
          <w:rPr>
            <w:noProof/>
            <w:webHidden/>
          </w:rPr>
          <w:tab/>
        </w:r>
        <w:r>
          <w:rPr>
            <w:noProof/>
            <w:webHidden/>
          </w:rPr>
          <w:fldChar w:fldCharType="begin"/>
        </w:r>
        <w:r>
          <w:rPr>
            <w:noProof/>
            <w:webHidden/>
          </w:rPr>
          <w:instrText xml:space="preserve"> PAGEREF _Toc459723268 \h </w:instrText>
        </w:r>
        <w:r>
          <w:rPr>
            <w:noProof/>
            <w:webHidden/>
          </w:rPr>
        </w:r>
        <w:r>
          <w:rPr>
            <w:noProof/>
            <w:webHidden/>
          </w:rPr>
          <w:fldChar w:fldCharType="separate"/>
        </w:r>
        <w:r>
          <w:rPr>
            <w:noProof/>
            <w:webHidden/>
          </w:rPr>
          <w:t>11</w:t>
        </w:r>
        <w:r>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69" w:history="1">
        <w:r w:rsidRPr="00044E92">
          <w:rPr>
            <w:rStyle w:val="Hyperlink"/>
            <w:noProof/>
          </w:rPr>
          <w:t>4.</w:t>
        </w:r>
        <w:r>
          <w:rPr>
            <w:rFonts w:asciiTheme="minorHAnsi" w:eastAsiaTheme="minorEastAsia" w:hAnsiTheme="minorHAnsi" w:cstheme="minorBidi"/>
            <w:b w:val="0"/>
            <w:bCs w:val="0"/>
            <w:noProof/>
            <w:szCs w:val="22"/>
            <w:lang w:eastAsia="de-CH"/>
          </w:rPr>
          <w:tab/>
        </w:r>
        <w:r w:rsidRPr="00044E92">
          <w:rPr>
            <w:rStyle w:val="Hyperlink"/>
            <w:noProof/>
          </w:rPr>
          <w:t>Organisation der IPA</w:t>
        </w:r>
        <w:r>
          <w:rPr>
            <w:noProof/>
            <w:webHidden/>
          </w:rPr>
          <w:tab/>
        </w:r>
        <w:r>
          <w:rPr>
            <w:noProof/>
            <w:webHidden/>
          </w:rPr>
          <w:fldChar w:fldCharType="begin"/>
        </w:r>
        <w:r>
          <w:rPr>
            <w:noProof/>
            <w:webHidden/>
          </w:rPr>
          <w:instrText xml:space="preserve"> PAGEREF _Toc459723269 \h </w:instrText>
        </w:r>
        <w:r>
          <w:rPr>
            <w:noProof/>
            <w:webHidden/>
          </w:rPr>
        </w:r>
        <w:r>
          <w:rPr>
            <w:noProof/>
            <w:webHidden/>
          </w:rPr>
          <w:fldChar w:fldCharType="separate"/>
        </w:r>
        <w:r>
          <w:rPr>
            <w:noProof/>
            <w:webHidden/>
          </w:rPr>
          <w:t>12</w:t>
        </w:r>
        <w:r>
          <w:rPr>
            <w:noProof/>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70" w:history="1">
        <w:r w:rsidRPr="00044E92">
          <w:rPr>
            <w:rStyle w:val="Hyperlink"/>
            <w:lang w:val="de-DE"/>
          </w:rPr>
          <w:t>4.1</w:t>
        </w:r>
        <w:r>
          <w:rPr>
            <w:rFonts w:asciiTheme="minorHAnsi" w:eastAsiaTheme="minorEastAsia" w:hAnsiTheme="minorHAnsi" w:cstheme="minorBidi"/>
            <w:szCs w:val="22"/>
            <w:lang w:eastAsia="de-CH"/>
          </w:rPr>
          <w:tab/>
        </w:r>
        <w:r w:rsidRPr="00044E92">
          <w:rPr>
            <w:rStyle w:val="Hyperlink"/>
          </w:rPr>
          <w:t>Datensicherung der IPA</w:t>
        </w:r>
        <w:r>
          <w:rPr>
            <w:webHidden/>
          </w:rPr>
          <w:tab/>
        </w:r>
        <w:r>
          <w:rPr>
            <w:webHidden/>
          </w:rPr>
          <w:fldChar w:fldCharType="begin"/>
        </w:r>
        <w:r>
          <w:rPr>
            <w:webHidden/>
          </w:rPr>
          <w:instrText xml:space="preserve"> PAGEREF _Toc459723270 \h </w:instrText>
        </w:r>
        <w:r>
          <w:rPr>
            <w:webHidden/>
          </w:rPr>
        </w:r>
        <w:r>
          <w:rPr>
            <w:webHidden/>
          </w:rPr>
          <w:fldChar w:fldCharType="separate"/>
        </w:r>
        <w:r>
          <w:rPr>
            <w:webHidden/>
          </w:rPr>
          <w:t>12</w:t>
        </w:r>
        <w:r>
          <w:rPr>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71" w:history="1">
        <w:r w:rsidRPr="00044E92">
          <w:rPr>
            <w:rStyle w:val="Hyperlink"/>
            <w:noProof/>
          </w:rPr>
          <w:t>5.</w:t>
        </w:r>
        <w:r>
          <w:rPr>
            <w:rFonts w:asciiTheme="minorHAnsi" w:eastAsiaTheme="minorEastAsia" w:hAnsiTheme="minorHAnsi" w:cstheme="minorBidi"/>
            <w:b w:val="0"/>
            <w:bCs w:val="0"/>
            <w:noProof/>
            <w:szCs w:val="22"/>
            <w:lang w:eastAsia="de-CH"/>
          </w:rPr>
          <w:tab/>
        </w:r>
        <w:r w:rsidRPr="00044E92">
          <w:rPr>
            <w:rStyle w:val="Hyperlink"/>
            <w:noProof/>
          </w:rPr>
          <w:t>Firmenstandards</w:t>
        </w:r>
        <w:r>
          <w:rPr>
            <w:noProof/>
            <w:webHidden/>
          </w:rPr>
          <w:tab/>
        </w:r>
        <w:r>
          <w:rPr>
            <w:noProof/>
            <w:webHidden/>
          </w:rPr>
          <w:fldChar w:fldCharType="begin"/>
        </w:r>
        <w:r>
          <w:rPr>
            <w:noProof/>
            <w:webHidden/>
          </w:rPr>
          <w:instrText xml:space="preserve"> PAGEREF _Toc459723271 \h </w:instrText>
        </w:r>
        <w:r>
          <w:rPr>
            <w:noProof/>
            <w:webHidden/>
          </w:rPr>
        </w:r>
        <w:r>
          <w:rPr>
            <w:noProof/>
            <w:webHidden/>
          </w:rPr>
          <w:fldChar w:fldCharType="separate"/>
        </w:r>
        <w:r>
          <w:rPr>
            <w:noProof/>
            <w:webHidden/>
          </w:rPr>
          <w:t>13</w:t>
        </w:r>
        <w:r>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72" w:history="1">
        <w:r w:rsidRPr="00044E92">
          <w:rPr>
            <w:rStyle w:val="Hyperlink"/>
            <w:noProof/>
          </w:rPr>
          <w:t>6.</w:t>
        </w:r>
        <w:r>
          <w:rPr>
            <w:rFonts w:asciiTheme="minorHAnsi" w:eastAsiaTheme="minorEastAsia" w:hAnsiTheme="minorHAnsi" w:cstheme="minorBidi"/>
            <w:b w:val="0"/>
            <w:bCs w:val="0"/>
            <w:noProof/>
            <w:szCs w:val="22"/>
            <w:lang w:eastAsia="de-CH"/>
          </w:rPr>
          <w:tab/>
        </w:r>
        <w:r w:rsidRPr="00044E92">
          <w:rPr>
            <w:rStyle w:val="Hyperlink"/>
            <w:noProof/>
          </w:rPr>
          <w:t>Arbeitsjournal</w:t>
        </w:r>
        <w:r>
          <w:rPr>
            <w:noProof/>
            <w:webHidden/>
          </w:rPr>
          <w:tab/>
        </w:r>
        <w:r>
          <w:rPr>
            <w:noProof/>
            <w:webHidden/>
          </w:rPr>
          <w:fldChar w:fldCharType="begin"/>
        </w:r>
        <w:r>
          <w:rPr>
            <w:noProof/>
            <w:webHidden/>
          </w:rPr>
          <w:instrText xml:space="preserve"> PAGEREF _Toc459723272 \h </w:instrText>
        </w:r>
        <w:r>
          <w:rPr>
            <w:noProof/>
            <w:webHidden/>
          </w:rPr>
        </w:r>
        <w:r>
          <w:rPr>
            <w:noProof/>
            <w:webHidden/>
          </w:rPr>
          <w:fldChar w:fldCharType="separate"/>
        </w:r>
        <w:r>
          <w:rPr>
            <w:noProof/>
            <w:webHidden/>
          </w:rPr>
          <w:t>14</w:t>
        </w:r>
        <w:r>
          <w:rPr>
            <w:noProof/>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73" w:history="1">
        <w:r w:rsidRPr="00044E92">
          <w:rPr>
            <w:rStyle w:val="Hyperlink"/>
          </w:rPr>
          <w:t>6.1</w:t>
        </w:r>
        <w:r>
          <w:rPr>
            <w:rFonts w:asciiTheme="minorHAnsi" w:eastAsiaTheme="minorEastAsia" w:hAnsiTheme="minorHAnsi" w:cstheme="minorBidi"/>
            <w:szCs w:val="22"/>
            <w:lang w:eastAsia="de-CH"/>
          </w:rPr>
          <w:tab/>
        </w:r>
        <w:r w:rsidRPr="00044E92">
          <w:rPr>
            <w:rStyle w:val="Hyperlink"/>
          </w:rPr>
          <w:t>Erster Tag (oder halber Tag): Wochentag, xx.yy.20xx</w:t>
        </w:r>
        <w:r>
          <w:rPr>
            <w:webHidden/>
          </w:rPr>
          <w:tab/>
        </w:r>
        <w:r>
          <w:rPr>
            <w:webHidden/>
          </w:rPr>
          <w:fldChar w:fldCharType="begin"/>
        </w:r>
        <w:r>
          <w:rPr>
            <w:webHidden/>
          </w:rPr>
          <w:instrText xml:space="preserve"> PAGEREF _Toc459723273 \h </w:instrText>
        </w:r>
        <w:r>
          <w:rPr>
            <w:webHidden/>
          </w:rPr>
        </w:r>
        <w:r>
          <w:rPr>
            <w:webHidden/>
          </w:rPr>
          <w:fldChar w:fldCharType="separate"/>
        </w:r>
        <w:r>
          <w:rPr>
            <w:webHidden/>
          </w:rPr>
          <w:t>15</w:t>
        </w:r>
        <w:r>
          <w:rPr>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74" w:history="1">
        <w:r w:rsidRPr="00044E92">
          <w:rPr>
            <w:rStyle w:val="Hyperlink"/>
            <w:noProof/>
          </w:rPr>
          <w:t>7.</w:t>
        </w:r>
        <w:r>
          <w:rPr>
            <w:rFonts w:asciiTheme="minorHAnsi" w:eastAsiaTheme="minorEastAsia" w:hAnsiTheme="minorHAnsi" w:cstheme="minorBidi"/>
            <w:b w:val="0"/>
            <w:bCs w:val="0"/>
            <w:noProof/>
            <w:szCs w:val="22"/>
            <w:lang w:eastAsia="de-CH"/>
          </w:rPr>
          <w:tab/>
        </w:r>
        <w:r w:rsidRPr="00044E92">
          <w:rPr>
            <w:rStyle w:val="Hyperlink"/>
            <w:noProof/>
          </w:rPr>
          <w:t>Abschlussbericht</w:t>
        </w:r>
        <w:r>
          <w:rPr>
            <w:noProof/>
            <w:webHidden/>
          </w:rPr>
          <w:tab/>
        </w:r>
        <w:r>
          <w:rPr>
            <w:noProof/>
            <w:webHidden/>
          </w:rPr>
          <w:fldChar w:fldCharType="begin"/>
        </w:r>
        <w:r>
          <w:rPr>
            <w:noProof/>
            <w:webHidden/>
          </w:rPr>
          <w:instrText xml:space="preserve"> PAGEREF _Toc459723274 \h </w:instrText>
        </w:r>
        <w:r>
          <w:rPr>
            <w:noProof/>
            <w:webHidden/>
          </w:rPr>
        </w:r>
        <w:r>
          <w:rPr>
            <w:noProof/>
            <w:webHidden/>
          </w:rPr>
          <w:fldChar w:fldCharType="separate"/>
        </w:r>
        <w:r>
          <w:rPr>
            <w:noProof/>
            <w:webHidden/>
          </w:rPr>
          <w:t>16</w:t>
        </w:r>
        <w:r>
          <w:rPr>
            <w:noProof/>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75" w:history="1">
        <w:r w:rsidRPr="00044E92">
          <w:rPr>
            <w:rStyle w:val="Hyperlink"/>
          </w:rPr>
          <w:t>7.1</w:t>
        </w:r>
        <w:r>
          <w:rPr>
            <w:rFonts w:asciiTheme="minorHAnsi" w:eastAsiaTheme="minorEastAsia" w:hAnsiTheme="minorHAnsi" w:cstheme="minorBidi"/>
            <w:szCs w:val="22"/>
            <w:lang w:eastAsia="de-CH"/>
          </w:rPr>
          <w:tab/>
        </w:r>
        <w:r w:rsidRPr="00044E92">
          <w:rPr>
            <w:rStyle w:val="Hyperlink"/>
          </w:rPr>
          <w:t>Vergleich Ist/Soll</w:t>
        </w:r>
        <w:r>
          <w:rPr>
            <w:webHidden/>
          </w:rPr>
          <w:tab/>
        </w:r>
        <w:r>
          <w:rPr>
            <w:webHidden/>
          </w:rPr>
          <w:fldChar w:fldCharType="begin"/>
        </w:r>
        <w:r>
          <w:rPr>
            <w:webHidden/>
          </w:rPr>
          <w:instrText xml:space="preserve"> PAGEREF _Toc459723275 \h </w:instrText>
        </w:r>
        <w:r>
          <w:rPr>
            <w:webHidden/>
          </w:rPr>
        </w:r>
        <w:r>
          <w:rPr>
            <w:webHidden/>
          </w:rPr>
          <w:fldChar w:fldCharType="separate"/>
        </w:r>
        <w:r>
          <w:rPr>
            <w:webHidden/>
          </w:rPr>
          <w:t>16</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76" w:history="1">
        <w:r w:rsidRPr="00044E92">
          <w:rPr>
            <w:rStyle w:val="Hyperlink"/>
          </w:rPr>
          <w:t>7.2</w:t>
        </w:r>
        <w:r>
          <w:rPr>
            <w:rFonts w:asciiTheme="minorHAnsi" w:eastAsiaTheme="minorEastAsia" w:hAnsiTheme="minorHAnsi" w:cstheme="minorBidi"/>
            <w:szCs w:val="22"/>
            <w:lang w:eastAsia="de-CH"/>
          </w:rPr>
          <w:tab/>
        </w:r>
        <w:r w:rsidRPr="00044E92">
          <w:rPr>
            <w:rStyle w:val="Hyperlink"/>
          </w:rPr>
          <w:t>Mittelbedarf</w:t>
        </w:r>
        <w:r>
          <w:rPr>
            <w:webHidden/>
          </w:rPr>
          <w:tab/>
        </w:r>
        <w:r>
          <w:rPr>
            <w:webHidden/>
          </w:rPr>
          <w:fldChar w:fldCharType="begin"/>
        </w:r>
        <w:r>
          <w:rPr>
            <w:webHidden/>
          </w:rPr>
          <w:instrText xml:space="preserve"> PAGEREF _Toc459723276 \h </w:instrText>
        </w:r>
        <w:r>
          <w:rPr>
            <w:webHidden/>
          </w:rPr>
        </w:r>
        <w:r>
          <w:rPr>
            <w:webHidden/>
          </w:rPr>
          <w:fldChar w:fldCharType="separate"/>
        </w:r>
        <w:r>
          <w:rPr>
            <w:webHidden/>
          </w:rPr>
          <w:t>16</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77" w:history="1">
        <w:r w:rsidRPr="00044E92">
          <w:rPr>
            <w:rStyle w:val="Hyperlink"/>
          </w:rPr>
          <w:t>7.3</w:t>
        </w:r>
        <w:r>
          <w:rPr>
            <w:rFonts w:asciiTheme="minorHAnsi" w:eastAsiaTheme="minorEastAsia" w:hAnsiTheme="minorHAnsi" w:cstheme="minorBidi"/>
            <w:szCs w:val="22"/>
            <w:lang w:eastAsia="de-CH"/>
          </w:rPr>
          <w:tab/>
        </w:r>
        <w:r w:rsidRPr="00044E92">
          <w:rPr>
            <w:rStyle w:val="Hyperlink"/>
          </w:rPr>
          <w:t>Realisierungsbericht</w:t>
        </w:r>
        <w:r>
          <w:rPr>
            <w:webHidden/>
          </w:rPr>
          <w:tab/>
        </w:r>
        <w:r>
          <w:rPr>
            <w:webHidden/>
          </w:rPr>
          <w:fldChar w:fldCharType="begin"/>
        </w:r>
        <w:r>
          <w:rPr>
            <w:webHidden/>
          </w:rPr>
          <w:instrText xml:space="preserve"> PAGEREF _Toc459723277 \h </w:instrText>
        </w:r>
        <w:r>
          <w:rPr>
            <w:webHidden/>
          </w:rPr>
        </w:r>
        <w:r>
          <w:rPr>
            <w:webHidden/>
          </w:rPr>
          <w:fldChar w:fldCharType="separate"/>
        </w:r>
        <w:r>
          <w:rPr>
            <w:webHidden/>
          </w:rPr>
          <w:t>16</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78" w:history="1">
        <w:r w:rsidRPr="00044E92">
          <w:rPr>
            <w:rStyle w:val="Hyperlink"/>
          </w:rPr>
          <w:t>7.4</w:t>
        </w:r>
        <w:r>
          <w:rPr>
            <w:rFonts w:asciiTheme="minorHAnsi" w:eastAsiaTheme="minorEastAsia" w:hAnsiTheme="minorHAnsi" w:cstheme="minorBidi"/>
            <w:szCs w:val="22"/>
            <w:lang w:eastAsia="de-CH"/>
          </w:rPr>
          <w:tab/>
        </w:r>
        <w:r w:rsidRPr="00044E92">
          <w:rPr>
            <w:rStyle w:val="Hyperlink"/>
          </w:rPr>
          <w:t>Testbericht</w:t>
        </w:r>
        <w:r>
          <w:rPr>
            <w:webHidden/>
          </w:rPr>
          <w:tab/>
        </w:r>
        <w:r>
          <w:rPr>
            <w:webHidden/>
          </w:rPr>
          <w:fldChar w:fldCharType="begin"/>
        </w:r>
        <w:r>
          <w:rPr>
            <w:webHidden/>
          </w:rPr>
          <w:instrText xml:space="preserve"> PAGEREF _Toc459723278 \h </w:instrText>
        </w:r>
        <w:r>
          <w:rPr>
            <w:webHidden/>
          </w:rPr>
        </w:r>
        <w:r>
          <w:rPr>
            <w:webHidden/>
          </w:rPr>
          <w:fldChar w:fldCharType="separate"/>
        </w:r>
        <w:r>
          <w:rPr>
            <w:webHidden/>
          </w:rPr>
          <w:t>16</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79" w:history="1">
        <w:r w:rsidRPr="00044E92">
          <w:rPr>
            <w:rStyle w:val="Hyperlink"/>
          </w:rPr>
          <w:t>7.5</w:t>
        </w:r>
        <w:r>
          <w:rPr>
            <w:rFonts w:asciiTheme="minorHAnsi" w:eastAsiaTheme="minorEastAsia" w:hAnsiTheme="minorHAnsi" w:cstheme="minorBidi"/>
            <w:szCs w:val="22"/>
            <w:lang w:eastAsia="de-CH"/>
          </w:rPr>
          <w:tab/>
        </w:r>
        <w:r w:rsidRPr="00044E92">
          <w:rPr>
            <w:rStyle w:val="Hyperlink"/>
          </w:rPr>
          <w:t>Fazit zum IPA (Projekt)</w:t>
        </w:r>
        <w:r>
          <w:rPr>
            <w:webHidden/>
          </w:rPr>
          <w:tab/>
        </w:r>
        <w:r>
          <w:rPr>
            <w:webHidden/>
          </w:rPr>
          <w:fldChar w:fldCharType="begin"/>
        </w:r>
        <w:r>
          <w:rPr>
            <w:webHidden/>
          </w:rPr>
          <w:instrText xml:space="preserve"> PAGEREF _Toc459723279 \h </w:instrText>
        </w:r>
        <w:r>
          <w:rPr>
            <w:webHidden/>
          </w:rPr>
        </w:r>
        <w:r>
          <w:rPr>
            <w:webHidden/>
          </w:rPr>
          <w:fldChar w:fldCharType="separate"/>
        </w:r>
        <w:r>
          <w:rPr>
            <w:webHidden/>
          </w:rPr>
          <w:t>16</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80" w:history="1">
        <w:r w:rsidRPr="00044E92">
          <w:rPr>
            <w:rStyle w:val="Hyperlink"/>
          </w:rPr>
          <w:t>7.6</w:t>
        </w:r>
        <w:r>
          <w:rPr>
            <w:rFonts w:asciiTheme="minorHAnsi" w:eastAsiaTheme="minorEastAsia" w:hAnsiTheme="minorHAnsi" w:cstheme="minorBidi"/>
            <w:szCs w:val="22"/>
            <w:lang w:eastAsia="de-CH"/>
          </w:rPr>
          <w:tab/>
        </w:r>
        <w:r w:rsidRPr="00044E92">
          <w:rPr>
            <w:rStyle w:val="Hyperlink"/>
          </w:rPr>
          <w:t>Persönliches Fazit</w:t>
        </w:r>
        <w:r>
          <w:rPr>
            <w:webHidden/>
          </w:rPr>
          <w:tab/>
        </w:r>
        <w:r>
          <w:rPr>
            <w:webHidden/>
          </w:rPr>
          <w:fldChar w:fldCharType="begin"/>
        </w:r>
        <w:r>
          <w:rPr>
            <w:webHidden/>
          </w:rPr>
          <w:instrText xml:space="preserve"> PAGEREF _Toc459723280 \h </w:instrText>
        </w:r>
        <w:r>
          <w:rPr>
            <w:webHidden/>
          </w:rPr>
        </w:r>
        <w:r>
          <w:rPr>
            <w:webHidden/>
          </w:rPr>
          <w:fldChar w:fldCharType="separate"/>
        </w:r>
        <w:r>
          <w:rPr>
            <w:webHidden/>
          </w:rPr>
          <w:t>16</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81" w:history="1">
        <w:r w:rsidRPr="00044E92">
          <w:rPr>
            <w:rStyle w:val="Hyperlink"/>
          </w:rPr>
          <w:t>7.7</w:t>
        </w:r>
        <w:r>
          <w:rPr>
            <w:rFonts w:asciiTheme="minorHAnsi" w:eastAsiaTheme="minorEastAsia" w:hAnsiTheme="minorHAnsi" w:cstheme="minorBidi"/>
            <w:szCs w:val="22"/>
            <w:lang w:eastAsia="de-CH"/>
          </w:rPr>
          <w:tab/>
        </w:r>
        <w:r w:rsidRPr="00044E92">
          <w:rPr>
            <w:rStyle w:val="Hyperlink"/>
          </w:rPr>
          <w:t>Schlussreflexion</w:t>
        </w:r>
        <w:r>
          <w:rPr>
            <w:webHidden/>
          </w:rPr>
          <w:tab/>
        </w:r>
        <w:r>
          <w:rPr>
            <w:webHidden/>
          </w:rPr>
          <w:fldChar w:fldCharType="begin"/>
        </w:r>
        <w:r>
          <w:rPr>
            <w:webHidden/>
          </w:rPr>
          <w:instrText xml:space="preserve"> PAGEREF _Toc459723281 \h </w:instrText>
        </w:r>
        <w:r>
          <w:rPr>
            <w:webHidden/>
          </w:rPr>
        </w:r>
        <w:r>
          <w:rPr>
            <w:webHidden/>
          </w:rPr>
          <w:fldChar w:fldCharType="separate"/>
        </w:r>
        <w:r>
          <w:rPr>
            <w:webHidden/>
          </w:rPr>
          <w:t>16</w:t>
        </w:r>
        <w:r>
          <w:rPr>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82" w:history="1">
        <w:r w:rsidRPr="00044E92">
          <w:rPr>
            <w:rStyle w:val="Hyperlink"/>
            <w:noProof/>
          </w:rPr>
          <w:t>8.</w:t>
        </w:r>
        <w:r>
          <w:rPr>
            <w:rFonts w:asciiTheme="minorHAnsi" w:eastAsiaTheme="minorEastAsia" w:hAnsiTheme="minorHAnsi" w:cstheme="minorBidi"/>
            <w:b w:val="0"/>
            <w:bCs w:val="0"/>
            <w:noProof/>
            <w:szCs w:val="22"/>
            <w:lang w:eastAsia="de-CH"/>
          </w:rPr>
          <w:tab/>
        </w:r>
        <w:r w:rsidRPr="00044E92">
          <w:rPr>
            <w:rStyle w:val="Hyperlink"/>
            <w:noProof/>
          </w:rPr>
          <w:t>Unterschriften Teil 1</w:t>
        </w:r>
        <w:r>
          <w:rPr>
            <w:noProof/>
            <w:webHidden/>
          </w:rPr>
          <w:tab/>
        </w:r>
        <w:r>
          <w:rPr>
            <w:noProof/>
            <w:webHidden/>
          </w:rPr>
          <w:fldChar w:fldCharType="begin"/>
        </w:r>
        <w:r>
          <w:rPr>
            <w:noProof/>
            <w:webHidden/>
          </w:rPr>
          <w:instrText xml:space="preserve"> PAGEREF _Toc459723282 \h </w:instrText>
        </w:r>
        <w:r>
          <w:rPr>
            <w:noProof/>
            <w:webHidden/>
          </w:rPr>
        </w:r>
        <w:r>
          <w:rPr>
            <w:noProof/>
            <w:webHidden/>
          </w:rPr>
          <w:fldChar w:fldCharType="separate"/>
        </w:r>
        <w:r>
          <w:rPr>
            <w:noProof/>
            <w:webHidden/>
          </w:rPr>
          <w:t>17</w:t>
        </w:r>
        <w:r>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83" w:history="1">
        <w:r w:rsidRPr="00044E92">
          <w:rPr>
            <w:rStyle w:val="Hyperlink"/>
            <w:noProof/>
          </w:rPr>
          <w:t>Teil 2: Projektdokumentation</w:t>
        </w:r>
        <w:r>
          <w:rPr>
            <w:noProof/>
            <w:webHidden/>
          </w:rPr>
          <w:tab/>
        </w:r>
        <w:r>
          <w:rPr>
            <w:noProof/>
            <w:webHidden/>
          </w:rPr>
          <w:fldChar w:fldCharType="begin"/>
        </w:r>
        <w:r>
          <w:rPr>
            <w:noProof/>
            <w:webHidden/>
          </w:rPr>
          <w:instrText xml:space="preserve"> PAGEREF _Toc459723283 \h </w:instrText>
        </w:r>
        <w:r>
          <w:rPr>
            <w:noProof/>
            <w:webHidden/>
          </w:rPr>
        </w:r>
        <w:r>
          <w:rPr>
            <w:noProof/>
            <w:webHidden/>
          </w:rPr>
          <w:fldChar w:fldCharType="separate"/>
        </w:r>
        <w:r>
          <w:rPr>
            <w:noProof/>
            <w:webHidden/>
          </w:rPr>
          <w:t>18</w:t>
        </w:r>
        <w:r>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284" w:history="1">
        <w:r w:rsidRPr="00044E92">
          <w:rPr>
            <w:rStyle w:val="Hyperlink"/>
            <w:noProof/>
          </w:rPr>
          <w:t>9.</w:t>
        </w:r>
        <w:r>
          <w:rPr>
            <w:rFonts w:asciiTheme="minorHAnsi" w:eastAsiaTheme="minorEastAsia" w:hAnsiTheme="minorHAnsi" w:cstheme="minorBidi"/>
            <w:b w:val="0"/>
            <w:bCs w:val="0"/>
            <w:noProof/>
            <w:szCs w:val="22"/>
            <w:lang w:eastAsia="de-CH"/>
          </w:rPr>
          <w:tab/>
        </w:r>
        <w:r w:rsidRPr="00044E92">
          <w:rPr>
            <w:rStyle w:val="Hyperlink"/>
            <w:noProof/>
          </w:rPr>
          <w:t>Initialisierung</w:t>
        </w:r>
        <w:r>
          <w:rPr>
            <w:noProof/>
            <w:webHidden/>
          </w:rPr>
          <w:tab/>
        </w:r>
        <w:r>
          <w:rPr>
            <w:noProof/>
            <w:webHidden/>
          </w:rPr>
          <w:fldChar w:fldCharType="begin"/>
        </w:r>
        <w:r>
          <w:rPr>
            <w:noProof/>
            <w:webHidden/>
          </w:rPr>
          <w:instrText xml:space="preserve"> PAGEREF _Toc459723284 \h </w:instrText>
        </w:r>
        <w:r>
          <w:rPr>
            <w:noProof/>
            <w:webHidden/>
          </w:rPr>
        </w:r>
        <w:r>
          <w:rPr>
            <w:noProof/>
            <w:webHidden/>
          </w:rPr>
          <w:fldChar w:fldCharType="separate"/>
        </w:r>
        <w:r>
          <w:rPr>
            <w:noProof/>
            <w:webHidden/>
          </w:rPr>
          <w:t>19</w:t>
        </w:r>
        <w:r>
          <w:rPr>
            <w:noProof/>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85" w:history="1">
        <w:r w:rsidRPr="00044E92">
          <w:rPr>
            <w:rStyle w:val="Hyperlink"/>
          </w:rPr>
          <w:t>9.1</w:t>
        </w:r>
        <w:r>
          <w:rPr>
            <w:rFonts w:asciiTheme="minorHAnsi" w:eastAsiaTheme="minorEastAsia" w:hAnsiTheme="minorHAnsi" w:cstheme="minorBidi"/>
            <w:szCs w:val="22"/>
            <w:lang w:eastAsia="de-CH"/>
          </w:rPr>
          <w:tab/>
        </w:r>
        <w:r w:rsidRPr="00044E92">
          <w:rPr>
            <w:rStyle w:val="Hyperlink"/>
          </w:rPr>
          <w:t>Studie; Ist-Zustand</w:t>
        </w:r>
        <w:r>
          <w:rPr>
            <w:webHidden/>
          </w:rPr>
          <w:tab/>
        </w:r>
        <w:r>
          <w:rPr>
            <w:webHidden/>
          </w:rPr>
          <w:fldChar w:fldCharType="begin"/>
        </w:r>
        <w:r>
          <w:rPr>
            <w:webHidden/>
          </w:rPr>
          <w:instrText xml:space="preserve"> PAGEREF _Toc459723285 \h </w:instrText>
        </w:r>
        <w:r>
          <w:rPr>
            <w:webHidden/>
          </w:rPr>
        </w:r>
        <w:r>
          <w:rPr>
            <w:webHidden/>
          </w:rPr>
          <w:fldChar w:fldCharType="separate"/>
        </w:r>
        <w:r>
          <w:rPr>
            <w:webHidden/>
          </w:rPr>
          <w:t>19</w:t>
        </w:r>
        <w:r>
          <w:rPr>
            <w:webHidden/>
          </w:rPr>
          <w:fldChar w:fldCharType="end"/>
        </w:r>
      </w:hyperlink>
    </w:p>
    <w:bookmarkStart w:id="3" w:name="_GoBack"/>
    <w:p w:rsidR="00EB7A5F" w:rsidRDefault="00EB7A5F">
      <w:pPr>
        <w:pStyle w:val="Verzeichnis2"/>
        <w:rPr>
          <w:rFonts w:asciiTheme="minorHAnsi" w:eastAsiaTheme="minorEastAsia" w:hAnsiTheme="minorHAnsi" w:cstheme="minorBidi"/>
          <w:szCs w:val="22"/>
          <w:lang w:eastAsia="de-CH"/>
        </w:rPr>
      </w:pPr>
      <w:r w:rsidRPr="00044E92">
        <w:rPr>
          <w:rStyle w:val="Hyperlink"/>
        </w:rPr>
        <w:fldChar w:fldCharType="begin"/>
      </w:r>
      <w:r w:rsidRPr="00044E92">
        <w:rPr>
          <w:rStyle w:val="Hyperlink"/>
        </w:rPr>
        <w:instrText xml:space="preserve"> </w:instrText>
      </w:r>
      <w:r>
        <w:instrText>HYPERLINK \l "_Toc459723286"</w:instrText>
      </w:r>
      <w:r w:rsidRPr="00044E92">
        <w:rPr>
          <w:rStyle w:val="Hyperlink"/>
        </w:rPr>
        <w:instrText xml:space="preserve"> </w:instrText>
      </w:r>
      <w:r w:rsidRPr="00044E92">
        <w:rPr>
          <w:rStyle w:val="Hyperlink"/>
        </w:rPr>
      </w:r>
      <w:r w:rsidRPr="00044E92">
        <w:rPr>
          <w:rStyle w:val="Hyperlink"/>
        </w:rPr>
        <w:fldChar w:fldCharType="separate"/>
      </w:r>
      <w:r w:rsidRPr="00044E92">
        <w:rPr>
          <w:rStyle w:val="Hyperlink"/>
        </w:rPr>
        <w:t>9.2</w:t>
      </w:r>
      <w:r>
        <w:rPr>
          <w:rFonts w:asciiTheme="minorHAnsi" w:eastAsiaTheme="minorEastAsia" w:hAnsiTheme="minorHAnsi" w:cstheme="minorBidi"/>
          <w:szCs w:val="22"/>
          <w:lang w:eastAsia="de-CH"/>
        </w:rPr>
        <w:tab/>
      </w:r>
      <w:r w:rsidRPr="00044E92">
        <w:rPr>
          <w:rStyle w:val="Hyperlink"/>
        </w:rPr>
        <w:t>Persönliche Vorgehensziele</w:t>
      </w:r>
      <w:r>
        <w:rPr>
          <w:webHidden/>
        </w:rPr>
        <w:tab/>
      </w:r>
      <w:r>
        <w:rPr>
          <w:webHidden/>
        </w:rPr>
        <w:fldChar w:fldCharType="begin"/>
      </w:r>
      <w:r>
        <w:rPr>
          <w:webHidden/>
        </w:rPr>
        <w:instrText xml:space="preserve"> PAGEREF _Toc459723286 \h </w:instrText>
      </w:r>
      <w:r>
        <w:rPr>
          <w:webHidden/>
        </w:rPr>
      </w:r>
      <w:r>
        <w:rPr>
          <w:webHidden/>
        </w:rPr>
        <w:fldChar w:fldCharType="separate"/>
      </w:r>
      <w:r>
        <w:rPr>
          <w:webHidden/>
        </w:rPr>
        <w:t>19</w:t>
      </w:r>
      <w:r>
        <w:rPr>
          <w:webHidden/>
        </w:rPr>
        <w:fldChar w:fldCharType="end"/>
      </w:r>
      <w:r w:rsidRPr="00044E92">
        <w:rPr>
          <w:rStyle w:val="Hyperlink"/>
        </w:rPr>
        <w:fldChar w:fldCharType="end"/>
      </w:r>
    </w:p>
    <w:bookmarkEnd w:id="3"/>
    <w:p w:rsidR="00EB7A5F" w:rsidRDefault="00EB7A5F">
      <w:pPr>
        <w:pStyle w:val="Verzeichnis2"/>
        <w:rPr>
          <w:rFonts w:asciiTheme="minorHAnsi" w:eastAsiaTheme="minorEastAsia" w:hAnsiTheme="minorHAnsi" w:cstheme="minorBidi"/>
          <w:szCs w:val="22"/>
          <w:lang w:eastAsia="de-CH"/>
        </w:rPr>
      </w:pPr>
      <w:r w:rsidRPr="00044E92">
        <w:rPr>
          <w:rStyle w:val="Hyperlink"/>
        </w:rPr>
        <w:fldChar w:fldCharType="begin"/>
      </w:r>
      <w:r w:rsidRPr="00044E92">
        <w:rPr>
          <w:rStyle w:val="Hyperlink"/>
        </w:rPr>
        <w:instrText xml:space="preserve"> </w:instrText>
      </w:r>
      <w:r>
        <w:instrText>HYPERLINK \l "_Toc459723287"</w:instrText>
      </w:r>
      <w:r w:rsidRPr="00044E92">
        <w:rPr>
          <w:rStyle w:val="Hyperlink"/>
        </w:rPr>
        <w:instrText xml:space="preserve"> </w:instrText>
      </w:r>
      <w:r w:rsidRPr="00044E92">
        <w:rPr>
          <w:rStyle w:val="Hyperlink"/>
        </w:rPr>
      </w:r>
      <w:r w:rsidRPr="00044E92">
        <w:rPr>
          <w:rStyle w:val="Hyperlink"/>
        </w:rPr>
        <w:fldChar w:fldCharType="separate"/>
      </w:r>
      <w:r w:rsidRPr="00044E92">
        <w:rPr>
          <w:rStyle w:val="Hyperlink"/>
        </w:rPr>
        <w:t>9.3</w:t>
      </w:r>
      <w:r>
        <w:rPr>
          <w:rFonts w:asciiTheme="minorHAnsi" w:eastAsiaTheme="minorEastAsia" w:hAnsiTheme="minorHAnsi" w:cstheme="minorBidi"/>
          <w:szCs w:val="22"/>
          <w:lang w:eastAsia="de-CH"/>
        </w:rPr>
        <w:tab/>
      </w:r>
      <w:r w:rsidRPr="00044E92">
        <w:rPr>
          <w:rStyle w:val="Hyperlink"/>
        </w:rPr>
        <w:t>Projektziele</w:t>
      </w:r>
      <w:r>
        <w:rPr>
          <w:webHidden/>
        </w:rPr>
        <w:tab/>
      </w:r>
      <w:r>
        <w:rPr>
          <w:webHidden/>
        </w:rPr>
        <w:fldChar w:fldCharType="begin"/>
      </w:r>
      <w:r>
        <w:rPr>
          <w:webHidden/>
        </w:rPr>
        <w:instrText xml:space="preserve"> PAGEREF _Toc459723287 \h </w:instrText>
      </w:r>
      <w:r>
        <w:rPr>
          <w:webHidden/>
        </w:rPr>
      </w:r>
      <w:r>
        <w:rPr>
          <w:webHidden/>
        </w:rPr>
        <w:fldChar w:fldCharType="separate"/>
      </w:r>
      <w:r>
        <w:rPr>
          <w:webHidden/>
        </w:rPr>
        <w:t>19</w:t>
      </w:r>
      <w:r>
        <w:rPr>
          <w:webHidden/>
        </w:rPr>
        <w:fldChar w:fldCharType="end"/>
      </w:r>
      <w:r w:rsidRPr="00044E92">
        <w:rPr>
          <w:rStyle w:val="Hyperlink"/>
        </w:rPr>
        <w:fldChar w:fldCharType="end"/>
      </w:r>
    </w:p>
    <w:p w:rsidR="00EB7A5F" w:rsidRDefault="00EB7A5F">
      <w:pPr>
        <w:pStyle w:val="Verzeichnis2"/>
        <w:rPr>
          <w:rFonts w:asciiTheme="minorHAnsi" w:eastAsiaTheme="minorEastAsia" w:hAnsiTheme="minorHAnsi" w:cstheme="minorBidi"/>
          <w:szCs w:val="22"/>
          <w:lang w:eastAsia="de-CH"/>
        </w:rPr>
      </w:pPr>
      <w:hyperlink w:anchor="_Toc459723288" w:history="1">
        <w:r w:rsidRPr="00044E92">
          <w:rPr>
            <w:rStyle w:val="Hyperlink"/>
          </w:rPr>
          <w:t>9.4</w:t>
        </w:r>
        <w:r>
          <w:rPr>
            <w:rFonts w:asciiTheme="minorHAnsi" w:eastAsiaTheme="minorEastAsia" w:hAnsiTheme="minorHAnsi" w:cstheme="minorBidi"/>
            <w:szCs w:val="22"/>
            <w:lang w:eastAsia="de-CH"/>
          </w:rPr>
          <w:tab/>
        </w:r>
        <w:r w:rsidRPr="00044E92">
          <w:rPr>
            <w:rStyle w:val="Hyperlink"/>
          </w:rPr>
          <w:t>Anforderungen</w:t>
        </w:r>
        <w:r>
          <w:rPr>
            <w:webHidden/>
          </w:rPr>
          <w:tab/>
        </w:r>
        <w:r>
          <w:rPr>
            <w:webHidden/>
          </w:rPr>
          <w:fldChar w:fldCharType="begin"/>
        </w:r>
        <w:r>
          <w:rPr>
            <w:webHidden/>
          </w:rPr>
          <w:instrText xml:space="preserve"> PAGEREF _Toc459723288 \h </w:instrText>
        </w:r>
        <w:r>
          <w:rPr>
            <w:webHidden/>
          </w:rPr>
        </w:r>
        <w:r>
          <w:rPr>
            <w:webHidden/>
          </w:rPr>
          <w:fldChar w:fldCharType="separate"/>
        </w:r>
        <w:r>
          <w:rPr>
            <w:webHidden/>
          </w:rPr>
          <w:t>20</w:t>
        </w:r>
        <w:r>
          <w:rPr>
            <w:webHidden/>
          </w:rPr>
          <w:fldChar w:fldCharType="end"/>
        </w:r>
      </w:hyperlink>
    </w:p>
    <w:p w:rsidR="00EB7A5F" w:rsidRDefault="00EB7A5F">
      <w:pPr>
        <w:pStyle w:val="Verzeichnis3"/>
        <w:tabs>
          <w:tab w:val="left" w:pos="1320"/>
          <w:tab w:val="right" w:leader="dot" w:pos="9061"/>
        </w:tabs>
        <w:rPr>
          <w:rFonts w:asciiTheme="minorHAnsi" w:eastAsiaTheme="minorEastAsia" w:hAnsiTheme="minorHAnsi"/>
          <w:noProof/>
          <w:lang w:eastAsia="de-CH"/>
        </w:rPr>
      </w:pPr>
      <w:hyperlink w:anchor="_Toc459723289" w:history="1">
        <w:r w:rsidRPr="00044E92">
          <w:rPr>
            <w:rStyle w:val="Hyperlink"/>
            <w:noProof/>
          </w:rPr>
          <w:t>9.4.1</w:t>
        </w:r>
        <w:r>
          <w:rPr>
            <w:rFonts w:asciiTheme="minorHAnsi" w:eastAsiaTheme="minorEastAsia" w:hAnsiTheme="minorHAnsi"/>
            <w:noProof/>
            <w:lang w:eastAsia="de-CH"/>
          </w:rPr>
          <w:tab/>
        </w:r>
        <w:r w:rsidRPr="00044E92">
          <w:rPr>
            <w:rStyle w:val="Hyperlink"/>
            <w:noProof/>
          </w:rPr>
          <w:t>Funktionale Anforderungen</w:t>
        </w:r>
        <w:r>
          <w:rPr>
            <w:noProof/>
            <w:webHidden/>
          </w:rPr>
          <w:tab/>
        </w:r>
        <w:r>
          <w:rPr>
            <w:noProof/>
            <w:webHidden/>
          </w:rPr>
          <w:fldChar w:fldCharType="begin"/>
        </w:r>
        <w:r>
          <w:rPr>
            <w:noProof/>
            <w:webHidden/>
          </w:rPr>
          <w:instrText xml:space="preserve"> PAGEREF _Toc459723289 \h </w:instrText>
        </w:r>
        <w:r>
          <w:rPr>
            <w:noProof/>
            <w:webHidden/>
          </w:rPr>
        </w:r>
        <w:r>
          <w:rPr>
            <w:noProof/>
            <w:webHidden/>
          </w:rPr>
          <w:fldChar w:fldCharType="separate"/>
        </w:r>
        <w:r>
          <w:rPr>
            <w:noProof/>
            <w:webHidden/>
          </w:rPr>
          <w:t>20</w:t>
        </w:r>
        <w:r>
          <w:rPr>
            <w:noProof/>
            <w:webHidden/>
          </w:rPr>
          <w:fldChar w:fldCharType="end"/>
        </w:r>
      </w:hyperlink>
    </w:p>
    <w:p w:rsidR="00EB7A5F" w:rsidRDefault="00EB7A5F">
      <w:pPr>
        <w:pStyle w:val="Verzeichnis3"/>
        <w:tabs>
          <w:tab w:val="left" w:pos="1320"/>
          <w:tab w:val="right" w:leader="dot" w:pos="9061"/>
        </w:tabs>
        <w:rPr>
          <w:rFonts w:asciiTheme="minorHAnsi" w:eastAsiaTheme="minorEastAsia" w:hAnsiTheme="minorHAnsi"/>
          <w:noProof/>
          <w:lang w:eastAsia="de-CH"/>
        </w:rPr>
      </w:pPr>
      <w:hyperlink w:anchor="_Toc459723290" w:history="1">
        <w:r w:rsidRPr="00044E92">
          <w:rPr>
            <w:rStyle w:val="Hyperlink"/>
            <w:rFonts w:cs="Times New Roman"/>
            <w:noProof/>
          </w:rPr>
          <w:t>9.4.2</w:t>
        </w:r>
        <w:r>
          <w:rPr>
            <w:rFonts w:asciiTheme="minorHAnsi" w:eastAsiaTheme="minorEastAsia" w:hAnsiTheme="minorHAnsi"/>
            <w:noProof/>
            <w:lang w:eastAsia="de-CH"/>
          </w:rPr>
          <w:tab/>
        </w:r>
        <w:r w:rsidRPr="00044E92">
          <w:rPr>
            <w:rStyle w:val="Hyperlink"/>
            <w:noProof/>
          </w:rPr>
          <w:t>Nicht funktionale Anforderungen</w:t>
        </w:r>
        <w:r>
          <w:rPr>
            <w:noProof/>
            <w:webHidden/>
          </w:rPr>
          <w:tab/>
        </w:r>
        <w:r>
          <w:rPr>
            <w:noProof/>
            <w:webHidden/>
          </w:rPr>
          <w:fldChar w:fldCharType="begin"/>
        </w:r>
        <w:r>
          <w:rPr>
            <w:noProof/>
            <w:webHidden/>
          </w:rPr>
          <w:instrText xml:space="preserve"> PAGEREF _Toc459723290 \h </w:instrText>
        </w:r>
        <w:r>
          <w:rPr>
            <w:noProof/>
            <w:webHidden/>
          </w:rPr>
        </w:r>
        <w:r>
          <w:rPr>
            <w:noProof/>
            <w:webHidden/>
          </w:rPr>
          <w:fldChar w:fldCharType="separate"/>
        </w:r>
        <w:r>
          <w:rPr>
            <w:noProof/>
            <w:webHidden/>
          </w:rPr>
          <w:t>20</w:t>
        </w:r>
        <w:r>
          <w:rPr>
            <w:noProof/>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91" w:history="1">
        <w:r w:rsidRPr="00044E92">
          <w:rPr>
            <w:rStyle w:val="Hyperlink"/>
          </w:rPr>
          <w:t>9.5</w:t>
        </w:r>
        <w:r>
          <w:rPr>
            <w:rFonts w:asciiTheme="minorHAnsi" w:eastAsiaTheme="minorEastAsia" w:hAnsiTheme="minorHAnsi" w:cstheme="minorBidi"/>
            <w:szCs w:val="22"/>
            <w:lang w:eastAsia="de-CH"/>
          </w:rPr>
          <w:tab/>
        </w:r>
        <w:r w:rsidRPr="00044E92">
          <w:rPr>
            <w:rStyle w:val="Hyperlink"/>
          </w:rPr>
          <w:t>Risikoanalyse</w:t>
        </w:r>
        <w:r>
          <w:rPr>
            <w:webHidden/>
          </w:rPr>
          <w:tab/>
        </w:r>
        <w:r>
          <w:rPr>
            <w:webHidden/>
          </w:rPr>
          <w:fldChar w:fldCharType="begin"/>
        </w:r>
        <w:r>
          <w:rPr>
            <w:webHidden/>
          </w:rPr>
          <w:instrText xml:space="preserve"> PAGEREF _Toc459723291 \h </w:instrText>
        </w:r>
        <w:r>
          <w:rPr>
            <w:webHidden/>
          </w:rPr>
        </w:r>
        <w:r>
          <w:rPr>
            <w:webHidden/>
          </w:rPr>
          <w:fldChar w:fldCharType="separate"/>
        </w:r>
        <w:r>
          <w:rPr>
            <w:webHidden/>
          </w:rPr>
          <w:t>21</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92" w:history="1">
        <w:r w:rsidRPr="00044E92">
          <w:rPr>
            <w:rStyle w:val="Hyperlink"/>
          </w:rPr>
          <w:t>9.6</w:t>
        </w:r>
        <w:r>
          <w:rPr>
            <w:rFonts w:asciiTheme="minorHAnsi" w:eastAsiaTheme="minorEastAsia" w:hAnsiTheme="minorHAnsi" w:cstheme="minorBidi"/>
            <w:szCs w:val="22"/>
            <w:lang w:eastAsia="de-CH"/>
          </w:rPr>
          <w:tab/>
        </w:r>
        <w:r w:rsidRPr="00044E92">
          <w:rPr>
            <w:rStyle w:val="Hyperlink"/>
          </w:rPr>
          <w:t>Risikograph</w:t>
        </w:r>
        <w:r>
          <w:rPr>
            <w:webHidden/>
          </w:rPr>
          <w:tab/>
        </w:r>
        <w:r>
          <w:rPr>
            <w:webHidden/>
          </w:rPr>
          <w:fldChar w:fldCharType="begin"/>
        </w:r>
        <w:r>
          <w:rPr>
            <w:webHidden/>
          </w:rPr>
          <w:instrText xml:space="preserve"> PAGEREF _Toc459723292 \h </w:instrText>
        </w:r>
        <w:r>
          <w:rPr>
            <w:webHidden/>
          </w:rPr>
        </w:r>
        <w:r>
          <w:rPr>
            <w:webHidden/>
          </w:rPr>
          <w:fldChar w:fldCharType="separate"/>
        </w:r>
        <w:r>
          <w:rPr>
            <w:webHidden/>
          </w:rPr>
          <w:t>22</w:t>
        </w:r>
        <w:r>
          <w:rPr>
            <w:webHidden/>
          </w:rPr>
          <w:fldChar w:fldCharType="end"/>
        </w:r>
      </w:hyperlink>
    </w:p>
    <w:p w:rsidR="00EB7A5F" w:rsidRDefault="00EB7A5F">
      <w:pPr>
        <w:pStyle w:val="Verzeichnis3"/>
        <w:tabs>
          <w:tab w:val="left" w:pos="1320"/>
          <w:tab w:val="right" w:leader="dot" w:pos="9061"/>
        </w:tabs>
        <w:rPr>
          <w:rFonts w:asciiTheme="minorHAnsi" w:eastAsiaTheme="minorEastAsia" w:hAnsiTheme="minorHAnsi"/>
          <w:noProof/>
          <w:lang w:eastAsia="de-CH"/>
        </w:rPr>
      </w:pPr>
      <w:hyperlink w:anchor="_Toc459723293" w:history="1">
        <w:r w:rsidRPr="00044E92">
          <w:rPr>
            <w:rStyle w:val="Hyperlink"/>
            <w:noProof/>
          </w:rPr>
          <w:t>9.6.1</w:t>
        </w:r>
        <w:r>
          <w:rPr>
            <w:rFonts w:asciiTheme="minorHAnsi" w:eastAsiaTheme="minorEastAsia" w:hAnsiTheme="minorHAnsi"/>
            <w:noProof/>
            <w:lang w:eastAsia="de-CH"/>
          </w:rPr>
          <w:tab/>
        </w:r>
        <w:r w:rsidRPr="00044E92">
          <w:rPr>
            <w:rStyle w:val="Hyperlink"/>
            <w:noProof/>
          </w:rPr>
          <w:t>Kurze Stellungnahmen zu den Risiken</w:t>
        </w:r>
        <w:r>
          <w:rPr>
            <w:noProof/>
            <w:webHidden/>
          </w:rPr>
          <w:tab/>
        </w:r>
        <w:r>
          <w:rPr>
            <w:noProof/>
            <w:webHidden/>
          </w:rPr>
          <w:fldChar w:fldCharType="begin"/>
        </w:r>
        <w:r>
          <w:rPr>
            <w:noProof/>
            <w:webHidden/>
          </w:rPr>
          <w:instrText xml:space="preserve"> PAGEREF _Toc459723293 \h </w:instrText>
        </w:r>
        <w:r>
          <w:rPr>
            <w:noProof/>
            <w:webHidden/>
          </w:rPr>
        </w:r>
        <w:r>
          <w:rPr>
            <w:noProof/>
            <w:webHidden/>
          </w:rPr>
          <w:fldChar w:fldCharType="separate"/>
        </w:r>
        <w:r>
          <w:rPr>
            <w:noProof/>
            <w:webHidden/>
          </w:rPr>
          <w:t>22</w:t>
        </w:r>
        <w:r>
          <w:rPr>
            <w:noProof/>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94" w:history="1">
        <w:r w:rsidRPr="00044E92">
          <w:rPr>
            <w:rStyle w:val="Hyperlink"/>
          </w:rPr>
          <w:t>9.7</w:t>
        </w:r>
        <w:r>
          <w:rPr>
            <w:rFonts w:asciiTheme="minorHAnsi" w:eastAsiaTheme="minorEastAsia" w:hAnsiTheme="minorHAnsi" w:cstheme="minorBidi"/>
            <w:szCs w:val="22"/>
            <w:lang w:eastAsia="de-CH"/>
          </w:rPr>
          <w:tab/>
        </w:r>
        <w:r w:rsidRPr="00044E92">
          <w:rPr>
            <w:rStyle w:val="Hyperlink"/>
          </w:rPr>
          <w:t>Lösungen suchen</w:t>
        </w:r>
        <w:r>
          <w:rPr>
            <w:webHidden/>
          </w:rPr>
          <w:tab/>
        </w:r>
        <w:r>
          <w:rPr>
            <w:webHidden/>
          </w:rPr>
          <w:fldChar w:fldCharType="begin"/>
        </w:r>
        <w:r>
          <w:rPr>
            <w:webHidden/>
          </w:rPr>
          <w:instrText xml:space="preserve"> PAGEREF _Toc459723294 \h </w:instrText>
        </w:r>
        <w:r>
          <w:rPr>
            <w:webHidden/>
          </w:rPr>
        </w:r>
        <w:r>
          <w:rPr>
            <w:webHidden/>
          </w:rPr>
          <w:fldChar w:fldCharType="separate"/>
        </w:r>
        <w:r>
          <w:rPr>
            <w:webHidden/>
          </w:rPr>
          <w:t>22</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95" w:history="1">
        <w:r w:rsidRPr="00044E92">
          <w:rPr>
            <w:rStyle w:val="Hyperlink"/>
          </w:rPr>
          <w:t>9.8</w:t>
        </w:r>
        <w:r>
          <w:rPr>
            <w:rFonts w:asciiTheme="minorHAnsi" w:eastAsiaTheme="minorEastAsia" w:hAnsiTheme="minorHAnsi" w:cstheme="minorBidi"/>
            <w:szCs w:val="22"/>
            <w:lang w:eastAsia="de-CH"/>
          </w:rPr>
          <w:tab/>
        </w:r>
        <w:r w:rsidRPr="00044E92">
          <w:rPr>
            <w:rStyle w:val="Hyperlink"/>
          </w:rPr>
          <w:t>Informationssicherheit und Datenschutz (ISDS)</w:t>
        </w:r>
        <w:r>
          <w:rPr>
            <w:webHidden/>
          </w:rPr>
          <w:tab/>
        </w:r>
        <w:r>
          <w:rPr>
            <w:webHidden/>
          </w:rPr>
          <w:fldChar w:fldCharType="begin"/>
        </w:r>
        <w:r>
          <w:rPr>
            <w:webHidden/>
          </w:rPr>
          <w:instrText xml:space="preserve"> PAGEREF _Toc459723295 \h </w:instrText>
        </w:r>
        <w:r>
          <w:rPr>
            <w:webHidden/>
          </w:rPr>
        </w:r>
        <w:r>
          <w:rPr>
            <w:webHidden/>
          </w:rPr>
          <w:fldChar w:fldCharType="separate"/>
        </w:r>
        <w:r>
          <w:rPr>
            <w:webHidden/>
          </w:rPr>
          <w:t>22</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296" w:history="1">
        <w:r w:rsidRPr="00044E92">
          <w:rPr>
            <w:rStyle w:val="Hyperlink"/>
          </w:rPr>
          <w:t>9.9</w:t>
        </w:r>
        <w:r>
          <w:rPr>
            <w:rFonts w:asciiTheme="minorHAnsi" w:eastAsiaTheme="minorEastAsia" w:hAnsiTheme="minorHAnsi" w:cstheme="minorBidi"/>
            <w:szCs w:val="22"/>
            <w:lang w:eastAsia="de-CH"/>
          </w:rPr>
          <w:tab/>
        </w:r>
        <w:r w:rsidRPr="00044E92">
          <w:rPr>
            <w:rStyle w:val="Hyperlink"/>
          </w:rPr>
          <w:t>Varianten</w:t>
        </w:r>
        <w:r>
          <w:rPr>
            <w:webHidden/>
          </w:rPr>
          <w:tab/>
        </w:r>
        <w:r>
          <w:rPr>
            <w:webHidden/>
          </w:rPr>
          <w:fldChar w:fldCharType="begin"/>
        </w:r>
        <w:r>
          <w:rPr>
            <w:webHidden/>
          </w:rPr>
          <w:instrText xml:space="preserve"> PAGEREF _Toc459723296 \h </w:instrText>
        </w:r>
        <w:r>
          <w:rPr>
            <w:webHidden/>
          </w:rPr>
        </w:r>
        <w:r>
          <w:rPr>
            <w:webHidden/>
          </w:rPr>
          <w:fldChar w:fldCharType="separate"/>
        </w:r>
        <w:r>
          <w:rPr>
            <w:webHidden/>
          </w:rPr>
          <w:t>23</w:t>
        </w:r>
        <w:r>
          <w:rPr>
            <w:webHidden/>
          </w:rPr>
          <w:fldChar w:fldCharType="end"/>
        </w:r>
      </w:hyperlink>
    </w:p>
    <w:p w:rsidR="00EB7A5F" w:rsidRDefault="00EB7A5F">
      <w:pPr>
        <w:pStyle w:val="Verzeichnis3"/>
        <w:tabs>
          <w:tab w:val="left" w:pos="1320"/>
          <w:tab w:val="right" w:leader="dot" w:pos="9061"/>
        </w:tabs>
        <w:rPr>
          <w:rFonts w:asciiTheme="minorHAnsi" w:eastAsiaTheme="minorEastAsia" w:hAnsiTheme="minorHAnsi"/>
          <w:noProof/>
          <w:lang w:eastAsia="de-CH"/>
        </w:rPr>
      </w:pPr>
      <w:hyperlink w:anchor="_Toc459723297" w:history="1">
        <w:r w:rsidRPr="00044E92">
          <w:rPr>
            <w:rStyle w:val="Hyperlink"/>
            <w:noProof/>
          </w:rPr>
          <w:t>9.9.1</w:t>
        </w:r>
        <w:r>
          <w:rPr>
            <w:rFonts w:asciiTheme="minorHAnsi" w:eastAsiaTheme="minorEastAsia" w:hAnsiTheme="minorHAnsi"/>
            <w:noProof/>
            <w:lang w:eastAsia="de-CH"/>
          </w:rPr>
          <w:tab/>
        </w:r>
        <w:r w:rsidRPr="00044E92">
          <w:rPr>
            <w:rStyle w:val="Hyperlink"/>
            <w:noProof/>
          </w:rPr>
          <w:t>Variante 1</w:t>
        </w:r>
        <w:r>
          <w:rPr>
            <w:noProof/>
            <w:webHidden/>
          </w:rPr>
          <w:tab/>
        </w:r>
        <w:r>
          <w:rPr>
            <w:noProof/>
            <w:webHidden/>
          </w:rPr>
          <w:fldChar w:fldCharType="begin"/>
        </w:r>
        <w:r>
          <w:rPr>
            <w:noProof/>
            <w:webHidden/>
          </w:rPr>
          <w:instrText xml:space="preserve"> PAGEREF _Toc459723297 \h </w:instrText>
        </w:r>
        <w:r>
          <w:rPr>
            <w:noProof/>
            <w:webHidden/>
          </w:rPr>
        </w:r>
        <w:r>
          <w:rPr>
            <w:noProof/>
            <w:webHidden/>
          </w:rPr>
          <w:fldChar w:fldCharType="separate"/>
        </w:r>
        <w:r>
          <w:rPr>
            <w:noProof/>
            <w:webHidden/>
          </w:rPr>
          <w:t>23</w:t>
        </w:r>
        <w:r>
          <w:rPr>
            <w:noProof/>
            <w:webHidden/>
          </w:rPr>
          <w:fldChar w:fldCharType="end"/>
        </w:r>
      </w:hyperlink>
    </w:p>
    <w:p w:rsidR="00EB7A5F" w:rsidRDefault="00EB7A5F">
      <w:pPr>
        <w:pStyle w:val="Verzeichnis3"/>
        <w:tabs>
          <w:tab w:val="left" w:pos="1320"/>
          <w:tab w:val="right" w:leader="dot" w:pos="9061"/>
        </w:tabs>
        <w:rPr>
          <w:rFonts w:asciiTheme="minorHAnsi" w:eastAsiaTheme="minorEastAsia" w:hAnsiTheme="minorHAnsi"/>
          <w:noProof/>
          <w:lang w:eastAsia="de-CH"/>
        </w:rPr>
      </w:pPr>
      <w:hyperlink w:anchor="_Toc459723298" w:history="1">
        <w:r w:rsidRPr="00044E92">
          <w:rPr>
            <w:rStyle w:val="Hyperlink"/>
            <w:noProof/>
          </w:rPr>
          <w:t>9.9.2</w:t>
        </w:r>
        <w:r>
          <w:rPr>
            <w:rFonts w:asciiTheme="minorHAnsi" w:eastAsiaTheme="minorEastAsia" w:hAnsiTheme="minorHAnsi"/>
            <w:noProof/>
            <w:lang w:eastAsia="de-CH"/>
          </w:rPr>
          <w:tab/>
        </w:r>
        <w:r w:rsidRPr="00044E92">
          <w:rPr>
            <w:rStyle w:val="Hyperlink"/>
            <w:noProof/>
          </w:rPr>
          <w:t>Variante 2</w:t>
        </w:r>
        <w:r>
          <w:rPr>
            <w:noProof/>
            <w:webHidden/>
          </w:rPr>
          <w:tab/>
        </w:r>
        <w:r>
          <w:rPr>
            <w:noProof/>
            <w:webHidden/>
          </w:rPr>
          <w:fldChar w:fldCharType="begin"/>
        </w:r>
        <w:r>
          <w:rPr>
            <w:noProof/>
            <w:webHidden/>
          </w:rPr>
          <w:instrText xml:space="preserve"> PAGEREF _Toc459723298 \h </w:instrText>
        </w:r>
        <w:r>
          <w:rPr>
            <w:noProof/>
            <w:webHidden/>
          </w:rPr>
        </w:r>
        <w:r>
          <w:rPr>
            <w:noProof/>
            <w:webHidden/>
          </w:rPr>
          <w:fldChar w:fldCharType="separate"/>
        </w:r>
        <w:r>
          <w:rPr>
            <w:noProof/>
            <w:webHidden/>
          </w:rPr>
          <w:t>23</w:t>
        </w:r>
        <w:r>
          <w:rPr>
            <w:noProof/>
            <w:webHidden/>
          </w:rPr>
          <w:fldChar w:fldCharType="end"/>
        </w:r>
      </w:hyperlink>
    </w:p>
    <w:p w:rsidR="00EB7A5F" w:rsidRDefault="00EB7A5F">
      <w:pPr>
        <w:pStyle w:val="Verzeichnis3"/>
        <w:tabs>
          <w:tab w:val="left" w:pos="1320"/>
          <w:tab w:val="right" w:leader="dot" w:pos="9061"/>
        </w:tabs>
        <w:rPr>
          <w:rFonts w:asciiTheme="minorHAnsi" w:eastAsiaTheme="minorEastAsia" w:hAnsiTheme="minorHAnsi"/>
          <w:noProof/>
          <w:lang w:eastAsia="de-CH"/>
        </w:rPr>
      </w:pPr>
      <w:hyperlink w:anchor="_Toc459723299" w:history="1">
        <w:r w:rsidRPr="00044E92">
          <w:rPr>
            <w:rStyle w:val="Hyperlink"/>
            <w:noProof/>
          </w:rPr>
          <w:t>9.9.3</w:t>
        </w:r>
        <w:r>
          <w:rPr>
            <w:rFonts w:asciiTheme="minorHAnsi" w:eastAsiaTheme="minorEastAsia" w:hAnsiTheme="minorHAnsi"/>
            <w:noProof/>
            <w:lang w:eastAsia="de-CH"/>
          </w:rPr>
          <w:tab/>
        </w:r>
        <w:r w:rsidRPr="00044E92">
          <w:rPr>
            <w:rStyle w:val="Hyperlink"/>
            <w:noProof/>
          </w:rPr>
          <w:t>Variante 3</w:t>
        </w:r>
        <w:r>
          <w:rPr>
            <w:noProof/>
            <w:webHidden/>
          </w:rPr>
          <w:tab/>
        </w:r>
        <w:r>
          <w:rPr>
            <w:noProof/>
            <w:webHidden/>
          </w:rPr>
          <w:fldChar w:fldCharType="begin"/>
        </w:r>
        <w:r>
          <w:rPr>
            <w:noProof/>
            <w:webHidden/>
          </w:rPr>
          <w:instrText xml:space="preserve"> PAGEREF _Toc459723299 \h </w:instrText>
        </w:r>
        <w:r>
          <w:rPr>
            <w:noProof/>
            <w:webHidden/>
          </w:rPr>
        </w:r>
        <w:r>
          <w:rPr>
            <w:noProof/>
            <w:webHidden/>
          </w:rPr>
          <w:fldChar w:fldCharType="separate"/>
        </w:r>
        <w:r>
          <w:rPr>
            <w:noProof/>
            <w:webHidden/>
          </w:rPr>
          <w:t>23</w:t>
        </w:r>
        <w:r>
          <w:rPr>
            <w:noProof/>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300" w:history="1">
        <w:r w:rsidRPr="00044E92">
          <w:rPr>
            <w:rStyle w:val="Hyperlink"/>
          </w:rPr>
          <w:t>9.10</w:t>
        </w:r>
        <w:r>
          <w:rPr>
            <w:rFonts w:asciiTheme="minorHAnsi" w:eastAsiaTheme="minorEastAsia" w:hAnsiTheme="minorHAnsi" w:cstheme="minorBidi"/>
            <w:szCs w:val="22"/>
            <w:lang w:eastAsia="de-CH"/>
          </w:rPr>
          <w:tab/>
        </w:r>
        <w:r w:rsidRPr="00044E92">
          <w:rPr>
            <w:rStyle w:val="Hyperlink"/>
          </w:rPr>
          <w:t>Variantenentscheid</w:t>
        </w:r>
        <w:r>
          <w:rPr>
            <w:webHidden/>
          </w:rPr>
          <w:tab/>
        </w:r>
        <w:r>
          <w:rPr>
            <w:webHidden/>
          </w:rPr>
          <w:fldChar w:fldCharType="begin"/>
        </w:r>
        <w:r>
          <w:rPr>
            <w:webHidden/>
          </w:rPr>
          <w:instrText xml:space="preserve"> PAGEREF _Toc459723300 \h </w:instrText>
        </w:r>
        <w:r>
          <w:rPr>
            <w:webHidden/>
          </w:rPr>
        </w:r>
        <w:r>
          <w:rPr>
            <w:webHidden/>
          </w:rPr>
          <w:fldChar w:fldCharType="separate"/>
        </w:r>
        <w:r>
          <w:rPr>
            <w:webHidden/>
          </w:rPr>
          <w:t>24</w:t>
        </w:r>
        <w:r>
          <w:rPr>
            <w:webHidden/>
          </w:rPr>
          <w:fldChar w:fldCharType="end"/>
        </w:r>
      </w:hyperlink>
    </w:p>
    <w:p w:rsidR="00EB7A5F" w:rsidRDefault="00EB7A5F">
      <w:pPr>
        <w:pStyle w:val="Verzeichnis3"/>
        <w:tabs>
          <w:tab w:val="left" w:pos="1320"/>
          <w:tab w:val="right" w:leader="dot" w:pos="9061"/>
        </w:tabs>
        <w:rPr>
          <w:rFonts w:asciiTheme="minorHAnsi" w:eastAsiaTheme="minorEastAsia" w:hAnsiTheme="minorHAnsi"/>
          <w:noProof/>
          <w:lang w:eastAsia="de-CH"/>
        </w:rPr>
      </w:pPr>
      <w:hyperlink w:anchor="_Toc459723301" w:history="1">
        <w:r w:rsidRPr="00044E92">
          <w:rPr>
            <w:rStyle w:val="Hyperlink"/>
            <w:noProof/>
          </w:rPr>
          <w:t>9.10.1</w:t>
        </w:r>
        <w:r>
          <w:rPr>
            <w:rFonts w:asciiTheme="minorHAnsi" w:eastAsiaTheme="minorEastAsia" w:hAnsiTheme="minorHAnsi"/>
            <w:noProof/>
            <w:lang w:eastAsia="de-CH"/>
          </w:rPr>
          <w:tab/>
        </w:r>
        <w:r w:rsidRPr="00044E92">
          <w:rPr>
            <w:rStyle w:val="Hyperlink"/>
            <w:noProof/>
          </w:rPr>
          <w:t>Begründung</w:t>
        </w:r>
        <w:r>
          <w:rPr>
            <w:noProof/>
            <w:webHidden/>
          </w:rPr>
          <w:tab/>
        </w:r>
        <w:r>
          <w:rPr>
            <w:noProof/>
            <w:webHidden/>
          </w:rPr>
          <w:fldChar w:fldCharType="begin"/>
        </w:r>
        <w:r>
          <w:rPr>
            <w:noProof/>
            <w:webHidden/>
          </w:rPr>
          <w:instrText xml:space="preserve"> PAGEREF _Toc459723301 \h </w:instrText>
        </w:r>
        <w:r>
          <w:rPr>
            <w:noProof/>
            <w:webHidden/>
          </w:rPr>
        </w:r>
        <w:r>
          <w:rPr>
            <w:noProof/>
            <w:webHidden/>
          </w:rPr>
          <w:fldChar w:fldCharType="separate"/>
        </w:r>
        <w:r>
          <w:rPr>
            <w:noProof/>
            <w:webHidden/>
          </w:rPr>
          <w:t>24</w:t>
        </w:r>
        <w:r>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302" w:history="1">
        <w:r w:rsidRPr="00044E92">
          <w:rPr>
            <w:rStyle w:val="Hyperlink"/>
            <w:noProof/>
          </w:rPr>
          <w:t>10.</w:t>
        </w:r>
        <w:r>
          <w:rPr>
            <w:rFonts w:asciiTheme="minorHAnsi" w:eastAsiaTheme="minorEastAsia" w:hAnsiTheme="minorHAnsi" w:cstheme="minorBidi"/>
            <w:b w:val="0"/>
            <w:bCs w:val="0"/>
            <w:noProof/>
            <w:szCs w:val="22"/>
            <w:lang w:eastAsia="de-CH"/>
          </w:rPr>
          <w:tab/>
        </w:r>
        <w:r w:rsidRPr="00044E92">
          <w:rPr>
            <w:rStyle w:val="Hyperlink"/>
            <w:noProof/>
          </w:rPr>
          <w:t>Konzept</w:t>
        </w:r>
        <w:r>
          <w:rPr>
            <w:noProof/>
            <w:webHidden/>
          </w:rPr>
          <w:tab/>
        </w:r>
        <w:r>
          <w:rPr>
            <w:noProof/>
            <w:webHidden/>
          </w:rPr>
          <w:fldChar w:fldCharType="begin"/>
        </w:r>
        <w:r>
          <w:rPr>
            <w:noProof/>
            <w:webHidden/>
          </w:rPr>
          <w:instrText xml:space="preserve"> PAGEREF _Toc459723302 \h </w:instrText>
        </w:r>
        <w:r>
          <w:rPr>
            <w:noProof/>
            <w:webHidden/>
          </w:rPr>
        </w:r>
        <w:r>
          <w:rPr>
            <w:noProof/>
            <w:webHidden/>
          </w:rPr>
          <w:fldChar w:fldCharType="separate"/>
        </w:r>
        <w:r>
          <w:rPr>
            <w:noProof/>
            <w:webHidden/>
          </w:rPr>
          <w:t>25</w:t>
        </w:r>
        <w:r>
          <w:rPr>
            <w:noProof/>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303" w:history="1">
        <w:r w:rsidRPr="00044E92">
          <w:rPr>
            <w:rStyle w:val="Hyperlink"/>
          </w:rPr>
          <w:t>10.1</w:t>
        </w:r>
        <w:r>
          <w:rPr>
            <w:rFonts w:asciiTheme="minorHAnsi" w:eastAsiaTheme="minorEastAsia" w:hAnsiTheme="minorHAnsi" w:cstheme="minorBidi"/>
            <w:szCs w:val="22"/>
            <w:lang w:eastAsia="de-CH"/>
          </w:rPr>
          <w:tab/>
        </w:r>
        <w:r w:rsidRPr="00044E92">
          <w:rPr>
            <w:rStyle w:val="Hyperlink"/>
          </w:rPr>
          <w:t>Konzept entwickeln</w:t>
        </w:r>
        <w:r>
          <w:rPr>
            <w:webHidden/>
          </w:rPr>
          <w:tab/>
        </w:r>
        <w:r>
          <w:rPr>
            <w:webHidden/>
          </w:rPr>
          <w:fldChar w:fldCharType="begin"/>
        </w:r>
        <w:r>
          <w:rPr>
            <w:webHidden/>
          </w:rPr>
          <w:instrText xml:space="preserve"> PAGEREF _Toc459723303 \h </w:instrText>
        </w:r>
        <w:r>
          <w:rPr>
            <w:webHidden/>
          </w:rPr>
        </w:r>
        <w:r>
          <w:rPr>
            <w:webHidden/>
          </w:rPr>
          <w:fldChar w:fldCharType="separate"/>
        </w:r>
        <w:r>
          <w:rPr>
            <w:webHidden/>
          </w:rPr>
          <w:t>25</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304" w:history="1">
        <w:r w:rsidRPr="00044E92">
          <w:rPr>
            <w:rStyle w:val="Hyperlink"/>
          </w:rPr>
          <w:t>10.2</w:t>
        </w:r>
        <w:r>
          <w:rPr>
            <w:rFonts w:asciiTheme="minorHAnsi" w:eastAsiaTheme="minorEastAsia" w:hAnsiTheme="minorHAnsi" w:cstheme="minorBidi"/>
            <w:szCs w:val="22"/>
            <w:lang w:eastAsia="de-CH"/>
          </w:rPr>
          <w:tab/>
        </w:r>
        <w:r w:rsidRPr="00044E92">
          <w:rPr>
            <w:rStyle w:val="Hyperlink"/>
          </w:rPr>
          <w:t>Testkonzept</w:t>
        </w:r>
        <w:r>
          <w:rPr>
            <w:webHidden/>
          </w:rPr>
          <w:tab/>
        </w:r>
        <w:r>
          <w:rPr>
            <w:webHidden/>
          </w:rPr>
          <w:fldChar w:fldCharType="begin"/>
        </w:r>
        <w:r>
          <w:rPr>
            <w:webHidden/>
          </w:rPr>
          <w:instrText xml:space="preserve"> PAGEREF _Toc459723304 \h </w:instrText>
        </w:r>
        <w:r>
          <w:rPr>
            <w:webHidden/>
          </w:rPr>
        </w:r>
        <w:r>
          <w:rPr>
            <w:webHidden/>
          </w:rPr>
          <w:fldChar w:fldCharType="separate"/>
        </w:r>
        <w:r>
          <w:rPr>
            <w:webHidden/>
          </w:rPr>
          <w:t>26</w:t>
        </w:r>
        <w:r>
          <w:rPr>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305" w:history="1">
        <w:r w:rsidRPr="00044E92">
          <w:rPr>
            <w:rStyle w:val="Hyperlink"/>
            <w:noProof/>
          </w:rPr>
          <w:t>11.</w:t>
        </w:r>
        <w:r>
          <w:rPr>
            <w:rFonts w:asciiTheme="minorHAnsi" w:eastAsiaTheme="minorEastAsia" w:hAnsiTheme="minorHAnsi" w:cstheme="minorBidi"/>
            <w:b w:val="0"/>
            <w:bCs w:val="0"/>
            <w:noProof/>
            <w:szCs w:val="22"/>
            <w:lang w:eastAsia="de-CH"/>
          </w:rPr>
          <w:tab/>
        </w:r>
        <w:r w:rsidRPr="00044E92">
          <w:rPr>
            <w:rStyle w:val="Hyperlink"/>
            <w:noProof/>
          </w:rPr>
          <w:t>Realisierung</w:t>
        </w:r>
        <w:r>
          <w:rPr>
            <w:noProof/>
            <w:webHidden/>
          </w:rPr>
          <w:tab/>
        </w:r>
        <w:r>
          <w:rPr>
            <w:noProof/>
            <w:webHidden/>
          </w:rPr>
          <w:fldChar w:fldCharType="begin"/>
        </w:r>
        <w:r>
          <w:rPr>
            <w:noProof/>
            <w:webHidden/>
          </w:rPr>
          <w:instrText xml:space="preserve"> PAGEREF _Toc459723305 \h </w:instrText>
        </w:r>
        <w:r>
          <w:rPr>
            <w:noProof/>
            <w:webHidden/>
          </w:rPr>
        </w:r>
        <w:r>
          <w:rPr>
            <w:noProof/>
            <w:webHidden/>
          </w:rPr>
          <w:fldChar w:fldCharType="separate"/>
        </w:r>
        <w:r>
          <w:rPr>
            <w:noProof/>
            <w:webHidden/>
          </w:rPr>
          <w:t>27</w:t>
        </w:r>
        <w:r>
          <w:rPr>
            <w:noProof/>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306" w:history="1">
        <w:r w:rsidRPr="00044E92">
          <w:rPr>
            <w:rStyle w:val="Hyperlink"/>
          </w:rPr>
          <w:t>11.1</w:t>
        </w:r>
        <w:r>
          <w:rPr>
            <w:rFonts w:asciiTheme="minorHAnsi" w:eastAsiaTheme="minorEastAsia" w:hAnsiTheme="minorHAnsi" w:cstheme="minorBidi"/>
            <w:szCs w:val="22"/>
            <w:lang w:eastAsia="de-CH"/>
          </w:rPr>
          <w:tab/>
        </w:r>
        <w:r w:rsidRPr="00044E92">
          <w:rPr>
            <w:rStyle w:val="Hyperlink"/>
          </w:rPr>
          <w:t>System erstellen</w:t>
        </w:r>
        <w:r>
          <w:rPr>
            <w:webHidden/>
          </w:rPr>
          <w:tab/>
        </w:r>
        <w:r>
          <w:rPr>
            <w:webHidden/>
          </w:rPr>
          <w:fldChar w:fldCharType="begin"/>
        </w:r>
        <w:r>
          <w:rPr>
            <w:webHidden/>
          </w:rPr>
          <w:instrText xml:space="preserve"> PAGEREF _Toc459723306 \h </w:instrText>
        </w:r>
        <w:r>
          <w:rPr>
            <w:webHidden/>
          </w:rPr>
        </w:r>
        <w:r>
          <w:rPr>
            <w:webHidden/>
          </w:rPr>
          <w:fldChar w:fldCharType="separate"/>
        </w:r>
        <w:r>
          <w:rPr>
            <w:webHidden/>
          </w:rPr>
          <w:t>27</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307" w:history="1">
        <w:r w:rsidRPr="00044E92">
          <w:rPr>
            <w:rStyle w:val="Hyperlink"/>
          </w:rPr>
          <w:t>11.2</w:t>
        </w:r>
        <w:r>
          <w:rPr>
            <w:rFonts w:asciiTheme="minorHAnsi" w:eastAsiaTheme="minorEastAsia" w:hAnsiTheme="minorHAnsi" w:cstheme="minorBidi"/>
            <w:szCs w:val="22"/>
            <w:lang w:eastAsia="de-CH"/>
          </w:rPr>
          <w:tab/>
        </w:r>
        <w:r w:rsidRPr="00044E92">
          <w:rPr>
            <w:rStyle w:val="Hyperlink"/>
          </w:rPr>
          <w:t>Testprotokoll</w:t>
        </w:r>
        <w:r>
          <w:rPr>
            <w:webHidden/>
          </w:rPr>
          <w:tab/>
        </w:r>
        <w:r>
          <w:rPr>
            <w:webHidden/>
          </w:rPr>
          <w:fldChar w:fldCharType="begin"/>
        </w:r>
        <w:r>
          <w:rPr>
            <w:webHidden/>
          </w:rPr>
          <w:instrText xml:space="preserve"> PAGEREF _Toc459723307 \h </w:instrText>
        </w:r>
        <w:r>
          <w:rPr>
            <w:webHidden/>
          </w:rPr>
        </w:r>
        <w:r>
          <w:rPr>
            <w:webHidden/>
          </w:rPr>
          <w:fldChar w:fldCharType="separate"/>
        </w:r>
        <w:r>
          <w:rPr>
            <w:webHidden/>
          </w:rPr>
          <w:t>27</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308" w:history="1">
        <w:r w:rsidRPr="00044E92">
          <w:rPr>
            <w:rStyle w:val="Hyperlink"/>
          </w:rPr>
          <w:t>11.3</w:t>
        </w:r>
        <w:r>
          <w:rPr>
            <w:rFonts w:asciiTheme="minorHAnsi" w:eastAsiaTheme="minorEastAsia" w:hAnsiTheme="minorHAnsi" w:cstheme="minorBidi"/>
            <w:szCs w:val="22"/>
            <w:lang w:eastAsia="de-CH"/>
          </w:rPr>
          <w:tab/>
        </w:r>
        <w:r w:rsidRPr="00044E92">
          <w:rPr>
            <w:rStyle w:val="Hyperlink"/>
          </w:rPr>
          <w:t>Einführung vorbereiten</w:t>
        </w:r>
        <w:r>
          <w:rPr>
            <w:webHidden/>
          </w:rPr>
          <w:tab/>
        </w:r>
        <w:r>
          <w:rPr>
            <w:webHidden/>
          </w:rPr>
          <w:fldChar w:fldCharType="begin"/>
        </w:r>
        <w:r>
          <w:rPr>
            <w:webHidden/>
          </w:rPr>
          <w:instrText xml:space="preserve"> PAGEREF _Toc459723308 \h </w:instrText>
        </w:r>
        <w:r>
          <w:rPr>
            <w:webHidden/>
          </w:rPr>
        </w:r>
        <w:r>
          <w:rPr>
            <w:webHidden/>
          </w:rPr>
          <w:fldChar w:fldCharType="separate"/>
        </w:r>
        <w:r>
          <w:rPr>
            <w:webHidden/>
          </w:rPr>
          <w:t>28</w:t>
        </w:r>
        <w:r>
          <w:rPr>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309" w:history="1">
        <w:r w:rsidRPr="00044E92">
          <w:rPr>
            <w:rStyle w:val="Hyperlink"/>
          </w:rPr>
          <w:t>11.4</w:t>
        </w:r>
        <w:r>
          <w:rPr>
            <w:rFonts w:asciiTheme="minorHAnsi" w:eastAsiaTheme="minorEastAsia" w:hAnsiTheme="minorHAnsi" w:cstheme="minorBidi"/>
            <w:szCs w:val="22"/>
            <w:lang w:eastAsia="de-CH"/>
          </w:rPr>
          <w:tab/>
        </w:r>
        <w:r w:rsidRPr="00044E92">
          <w:rPr>
            <w:rStyle w:val="Hyperlink"/>
          </w:rPr>
          <w:t>Schutzmassnahmen umsetzen</w:t>
        </w:r>
        <w:r>
          <w:rPr>
            <w:webHidden/>
          </w:rPr>
          <w:tab/>
        </w:r>
        <w:r>
          <w:rPr>
            <w:webHidden/>
          </w:rPr>
          <w:fldChar w:fldCharType="begin"/>
        </w:r>
        <w:r>
          <w:rPr>
            <w:webHidden/>
          </w:rPr>
          <w:instrText xml:space="preserve"> PAGEREF _Toc459723309 \h </w:instrText>
        </w:r>
        <w:r>
          <w:rPr>
            <w:webHidden/>
          </w:rPr>
        </w:r>
        <w:r>
          <w:rPr>
            <w:webHidden/>
          </w:rPr>
          <w:fldChar w:fldCharType="separate"/>
        </w:r>
        <w:r>
          <w:rPr>
            <w:webHidden/>
          </w:rPr>
          <w:t>28</w:t>
        </w:r>
        <w:r>
          <w:rPr>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310" w:history="1">
        <w:r w:rsidRPr="00044E92">
          <w:rPr>
            <w:rStyle w:val="Hyperlink"/>
            <w:noProof/>
          </w:rPr>
          <w:t>12.</w:t>
        </w:r>
        <w:r>
          <w:rPr>
            <w:rFonts w:asciiTheme="minorHAnsi" w:eastAsiaTheme="minorEastAsia" w:hAnsiTheme="minorHAnsi" w:cstheme="minorBidi"/>
            <w:b w:val="0"/>
            <w:bCs w:val="0"/>
            <w:noProof/>
            <w:szCs w:val="22"/>
            <w:lang w:eastAsia="de-CH"/>
          </w:rPr>
          <w:tab/>
        </w:r>
        <w:r w:rsidRPr="00044E92">
          <w:rPr>
            <w:rStyle w:val="Hyperlink"/>
            <w:noProof/>
          </w:rPr>
          <w:t>Einführung</w:t>
        </w:r>
        <w:r>
          <w:rPr>
            <w:noProof/>
            <w:webHidden/>
          </w:rPr>
          <w:tab/>
        </w:r>
        <w:r>
          <w:rPr>
            <w:noProof/>
            <w:webHidden/>
          </w:rPr>
          <w:fldChar w:fldCharType="begin"/>
        </w:r>
        <w:r>
          <w:rPr>
            <w:noProof/>
            <w:webHidden/>
          </w:rPr>
          <w:instrText xml:space="preserve"> PAGEREF _Toc459723310 \h </w:instrText>
        </w:r>
        <w:r>
          <w:rPr>
            <w:noProof/>
            <w:webHidden/>
          </w:rPr>
        </w:r>
        <w:r>
          <w:rPr>
            <w:noProof/>
            <w:webHidden/>
          </w:rPr>
          <w:fldChar w:fldCharType="separate"/>
        </w:r>
        <w:r>
          <w:rPr>
            <w:noProof/>
            <w:webHidden/>
          </w:rPr>
          <w:t>29</w:t>
        </w:r>
        <w:r>
          <w:rPr>
            <w:noProof/>
            <w:webHidden/>
          </w:rPr>
          <w:fldChar w:fldCharType="end"/>
        </w:r>
      </w:hyperlink>
    </w:p>
    <w:p w:rsidR="00EB7A5F" w:rsidRDefault="00EB7A5F">
      <w:pPr>
        <w:pStyle w:val="Verzeichnis2"/>
        <w:rPr>
          <w:rFonts w:asciiTheme="minorHAnsi" w:eastAsiaTheme="minorEastAsia" w:hAnsiTheme="minorHAnsi" w:cstheme="minorBidi"/>
          <w:szCs w:val="22"/>
          <w:lang w:eastAsia="de-CH"/>
        </w:rPr>
      </w:pPr>
      <w:hyperlink w:anchor="_Toc459723311" w:history="1">
        <w:r w:rsidRPr="00044E92">
          <w:rPr>
            <w:rStyle w:val="Hyperlink"/>
          </w:rPr>
          <w:t>12.1</w:t>
        </w:r>
        <w:r>
          <w:rPr>
            <w:rFonts w:asciiTheme="minorHAnsi" w:eastAsiaTheme="minorEastAsia" w:hAnsiTheme="minorHAnsi" w:cstheme="minorBidi"/>
            <w:szCs w:val="22"/>
            <w:lang w:eastAsia="de-CH"/>
          </w:rPr>
          <w:tab/>
        </w:r>
        <w:r w:rsidRPr="00044E92">
          <w:rPr>
            <w:rStyle w:val="Hyperlink"/>
          </w:rPr>
          <w:t>System einführen</w:t>
        </w:r>
        <w:r>
          <w:rPr>
            <w:webHidden/>
          </w:rPr>
          <w:tab/>
        </w:r>
        <w:r>
          <w:rPr>
            <w:webHidden/>
          </w:rPr>
          <w:fldChar w:fldCharType="begin"/>
        </w:r>
        <w:r>
          <w:rPr>
            <w:webHidden/>
          </w:rPr>
          <w:instrText xml:space="preserve"> PAGEREF _Toc459723311 \h </w:instrText>
        </w:r>
        <w:r>
          <w:rPr>
            <w:webHidden/>
          </w:rPr>
        </w:r>
        <w:r>
          <w:rPr>
            <w:webHidden/>
          </w:rPr>
          <w:fldChar w:fldCharType="separate"/>
        </w:r>
        <w:r>
          <w:rPr>
            <w:webHidden/>
          </w:rPr>
          <w:t>29</w:t>
        </w:r>
        <w:r>
          <w:rPr>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312" w:history="1">
        <w:r w:rsidRPr="00044E92">
          <w:rPr>
            <w:rStyle w:val="Hyperlink"/>
            <w:noProof/>
          </w:rPr>
          <w:t>13.</w:t>
        </w:r>
        <w:r>
          <w:rPr>
            <w:rFonts w:asciiTheme="minorHAnsi" w:eastAsiaTheme="minorEastAsia" w:hAnsiTheme="minorHAnsi" w:cstheme="minorBidi"/>
            <w:b w:val="0"/>
            <w:bCs w:val="0"/>
            <w:noProof/>
            <w:szCs w:val="22"/>
            <w:lang w:eastAsia="de-CH"/>
          </w:rPr>
          <w:tab/>
        </w:r>
        <w:r w:rsidRPr="00044E92">
          <w:rPr>
            <w:rStyle w:val="Hyperlink"/>
            <w:noProof/>
          </w:rPr>
          <w:t>Literatur und Quellenverzeichnis</w:t>
        </w:r>
        <w:r>
          <w:rPr>
            <w:noProof/>
            <w:webHidden/>
          </w:rPr>
          <w:tab/>
        </w:r>
        <w:r>
          <w:rPr>
            <w:noProof/>
            <w:webHidden/>
          </w:rPr>
          <w:fldChar w:fldCharType="begin"/>
        </w:r>
        <w:r>
          <w:rPr>
            <w:noProof/>
            <w:webHidden/>
          </w:rPr>
          <w:instrText xml:space="preserve"> PAGEREF _Toc459723312 \h </w:instrText>
        </w:r>
        <w:r>
          <w:rPr>
            <w:noProof/>
            <w:webHidden/>
          </w:rPr>
        </w:r>
        <w:r>
          <w:rPr>
            <w:noProof/>
            <w:webHidden/>
          </w:rPr>
          <w:fldChar w:fldCharType="separate"/>
        </w:r>
        <w:r>
          <w:rPr>
            <w:noProof/>
            <w:webHidden/>
          </w:rPr>
          <w:t>30</w:t>
        </w:r>
        <w:r>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313" w:history="1">
        <w:r w:rsidRPr="00044E92">
          <w:rPr>
            <w:rStyle w:val="Hyperlink"/>
            <w:noProof/>
          </w:rPr>
          <w:t>14.</w:t>
        </w:r>
        <w:r>
          <w:rPr>
            <w:rFonts w:asciiTheme="minorHAnsi" w:eastAsiaTheme="minorEastAsia" w:hAnsiTheme="minorHAnsi" w:cstheme="minorBidi"/>
            <w:b w:val="0"/>
            <w:bCs w:val="0"/>
            <w:noProof/>
            <w:szCs w:val="22"/>
            <w:lang w:eastAsia="de-CH"/>
          </w:rPr>
          <w:tab/>
        </w:r>
        <w:r w:rsidRPr="00044E92">
          <w:rPr>
            <w:rStyle w:val="Hyperlink"/>
            <w:noProof/>
          </w:rPr>
          <w:t>Glossar</w:t>
        </w:r>
        <w:r>
          <w:rPr>
            <w:noProof/>
            <w:webHidden/>
          </w:rPr>
          <w:tab/>
        </w:r>
        <w:r>
          <w:rPr>
            <w:noProof/>
            <w:webHidden/>
          </w:rPr>
          <w:fldChar w:fldCharType="begin"/>
        </w:r>
        <w:r>
          <w:rPr>
            <w:noProof/>
            <w:webHidden/>
          </w:rPr>
          <w:instrText xml:space="preserve"> PAGEREF _Toc459723313 \h </w:instrText>
        </w:r>
        <w:r>
          <w:rPr>
            <w:noProof/>
            <w:webHidden/>
          </w:rPr>
        </w:r>
        <w:r>
          <w:rPr>
            <w:noProof/>
            <w:webHidden/>
          </w:rPr>
          <w:fldChar w:fldCharType="separate"/>
        </w:r>
        <w:r>
          <w:rPr>
            <w:noProof/>
            <w:webHidden/>
          </w:rPr>
          <w:t>31</w:t>
        </w:r>
        <w:r>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314" w:history="1">
        <w:r w:rsidRPr="00044E92">
          <w:rPr>
            <w:rStyle w:val="Hyperlink"/>
            <w:noProof/>
          </w:rPr>
          <w:t>15.</w:t>
        </w:r>
        <w:r>
          <w:rPr>
            <w:rFonts w:asciiTheme="minorHAnsi" w:eastAsiaTheme="minorEastAsia" w:hAnsiTheme="minorHAnsi" w:cstheme="minorBidi"/>
            <w:b w:val="0"/>
            <w:bCs w:val="0"/>
            <w:noProof/>
            <w:szCs w:val="22"/>
            <w:lang w:eastAsia="de-CH"/>
          </w:rPr>
          <w:tab/>
        </w:r>
        <w:r w:rsidRPr="00044E92">
          <w:rPr>
            <w:rStyle w:val="Hyperlink"/>
            <w:noProof/>
          </w:rPr>
          <w:t>Unterschriften für Abnahme</w:t>
        </w:r>
        <w:r>
          <w:rPr>
            <w:noProof/>
            <w:webHidden/>
          </w:rPr>
          <w:tab/>
        </w:r>
        <w:r>
          <w:rPr>
            <w:noProof/>
            <w:webHidden/>
          </w:rPr>
          <w:fldChar w:fldCharType="begin"/>
        </w:r>
        <w:r>
          <w:rPr>
            <w:noProof/>
            <w:webHidden/>
          </w:rPr>
          <w:instrText xml:space="preserve"> PAGEREF _Toc459723314 \h </w:instrText>
        </w:r>
        <w:r>
          <w:rPr>
            <w:noProof/>
            <w:webHidden/>
          </w:rPr>
        </w:r>
        <w:r>
          <w:rPr>
            <w:noProof/>
            <w:webHidden/>
          </w:rPr>
          <w:fldChar w:fldCharType="separate"/>
        </w:r>
        <w:r>
          <w:rPr>
            <w:noProof/>
            <w:webHidden/>
          </w:rPr>
          <w:t>32</w:t>
        </w:r>
        <w:r>
          <w:rPr>
            <w:noProof/>
            <w:webHidden/>
          </w:rPr>
          <w:fldChar w:fldCharType="end"/>
        </w:r>
      </w:hyperlink>
    </w:p>
    <w:p w:rsidR="00EB7A5F" w:rsidRDefault="00EB7A5F">
      <w:pPr>
        <w:pStyle w:val="Verzeichnis1"/>
        <w:rPr>
          <w:rFonts w:asciiTheme="minorHAnsi" w:eastAsiaTheme="minorEastAsia" w:hAnsiTheme="minorHAnsi" w:cstheme="minorBidi"/>
          <w:b w:val="0"/>
          <w:bCs w:val="0"/>
          <w:noProof/>
          <w:szCs w:val="22"/>
          <w:lang w:eastAsia="de-CH"/>
        </w:rPr>
      </w:pPr>
      <w:hyperlink w:anchor="_Toc459723315" w:history="1">
        <w:r w:rsidRPr="00044E92">
          <w:rPr>
            <w:rStyle w:val="Hyperlink"/>
            <w:noProof/>
          </w:rPr>
          <w:t>16.</w:t>
        </w:r>
        <w:r>
          <w:rPr>
            <w:rFonts w:asciiTheme="minorHAnsi" w:eastAsiaTheme="minorEastAsia" w:hAnsiTheme="minorHAnsi" w:cstheme="minorBidi"/>
            <w:b w:val="0"/>
            <w:bCs w:val="0"/>
            <w:noProof/>
            <w:szCs w:val="22"/>
            <w:lang w:eastAsia="de-CH"/>
          </w:rPr>
          <w:tab/>
        </w:r>
        <w:r w:rsidRPr="00044E92">
          <w:rPr>
            <w:rStyle w:val="Hyperlink"/>
            <w:noProof/>
          </w:rPr>
          <w:t>Anhang</w:t>
        </w:r>
        <w:r>
          <w:rPr>
            <w:noProof/>
            <w:webHidden/>
          </w:rPr>
          <w:tab/>
        </w:r>
        <w:r>
          <w:rPr>
            <w:noProof/>
            <w:webHidden/>
          </w:rPr>
          <w:fldChar w:fldCharType="begin"/>
        </w:r>
        <w:r>
          <w:rPr>
            <w:noProof/>
            <w:webHidden/>
          </w:rPr>
          <w:instrText xml:space="preserve"> PAGEREF _Toc459723315 \h </w:instrText>
        </w:r>
        <w:r>
          <w:rPr>
            <w:noProof/>
            <w:webHidden/>
          </w:rPr>
        </w:r>
        <w:r>
          <w:rPr>
            <w:noProof/>
            <w:webHidden/>
          </w:rPr>
          <w:fldChar w:fldCharType="separate"/>
        </w:r>
        <w:r>
          <w:rPr>
            <w:noProof/>
            <w:webHidden/>
          </w:rPr>
          <w:t>33</w:t>
        </w:r>
        <w:r>
          <w:rPr>
            <w:noProof/>
            <w:webHidden/>
          </w:rPr>
          <w:fldChar w:fldCharType="end"/>
        </w:r>
      </w:hyperlink>
    </w:p>
    <w:p w:rsidR="004C5F99" w:rsidRDefault="00F3126B" w:rsidP="004C5F99">
      <w:pPr>
        <w:tabs>
          <w:tab w:val="left" w:pos="5573"/>
        </w:tabs>
        <w:rPr>
          <w:rFonts w:eastAsia="Times New Roman" w:cs="Times New Roman"/>
          <w:szCs w:val="24"/>
          <w:lang w:eastAsia="de-DE"/>
        </w:rPr>
      </w:pPr>
      <w:r>
        <w:rPr>
          <w:rFonts w:eastAsia="Times New Roman" w:cs="Times New Roman"/>
          <w:szCs w:val="24"/>
          <w:lang w:eastAsia="de-DE"/>
        </w:rPr>
        <w:fldChar w:fldCharType="end"/>
      </w:r>
    </w:p>
    <w:p w:rsidR="00F3126B" w:rsidRDefault="00F3126B" w:rsidP="00F3126B">
      <w:pPr>
        <w:pStyle w:val="IPA-Hinweistexte"/>
      </w:pPr>
      <w:r>
        <w:t>Tipp: nicht mehr als maximal drei Stufen gliedern</w:t>
      </w:r>
    </w:p>
    <w:p w:rsidR="004C5F99" w:rsidRDefault="004C5F99">
      <w:pPr>
        <w:spacing w:after="200"/>
        <w:rPr>
          <w:rFonts w:cs="Arial"/>
        </w:rPr>
      </w:pPr>
      <w:r>
        <w:rPr>
          <w:rFonts w:cs="Arial"/>
        </w:rPr>
        <w:br w:type="page"/>
      </w:r>
    </w:p>
    <w:p w:rsidR="004C5F99" w:rsidRDefault="004C5F99" w:rsidP="004C5F99">
      <w:pPr>
        <w:pStyle w:val="Titel"/>
      </w:pPr>
      <w:bookmarkStart w:id="4" w:name="_Toc459723249"/>
      <w:r>
        <w:lastRenderedPageBreak/>
        <w:t>Abbildungsverzeichnis</w:t>
      </w:r>
      <w:bookmarkEnd w:id="4"/>
    </w:p>
    <w:p w:rsidR="004C5F99" w:rsidRPr="004C5F99" w:rsidRDefault="004C5F99" w:rsidP="004C5F99">
      <w:pPr>
        <w:pStyle w:val="IPA-Hinweistexte"/>
        <w:rPr>
          <w:i w:val="0"/>
          <w:vanish w:val="0"/>
        </w:rPr>
      </w:pPr>
      <w:r w:rsidRPr="004C5F99">
        <w:t xml:space="preserve">Hinweis: An dieser Stelle kann ein Abbildungsverzeichnis eingefügt werden. </w:t>
      </w:r>
    </w:p>
    <w:p w:rsidR="004C5F99" w:rsidRPr="00243C69" w:rsidRDefault="004C5F99" w:rsidP="004C5F99"/>
    <w:p w:rsidR="00F02283" w:rsidRDefault="004C5F99">
      <w:pPr>
        <w:pStyle w:val="Abbildungsverzeichnis"/>
        <w:tabs>
          <w:tab w:val="right" w:leader="dot" w:pos="9061"/>
        </w:tabs>
        <w:rPr>
          <w:rFonts w:asciiTheme="minorHAnsi" w:eastAsiaTheme="minorEastAsia" w:hAnsiTheme="minorHAnsi" w:cstheme="minorBidi"/>
          <w:noProof/>
          <w:sz w:val="22"/>
          <w:szCs w:val="22"/>
          <w:lang w:eastAsia="de-CH"/>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hyperlink w:anchor="_Toc430610031" w:history="1">
        <w:r w:rsidR="00F02283" w:rsidRPr="00CC6045">
          <w:rPr>
            <w:rStyle w:val="Hyperlink"/>
            <w:noProof/>
          </w:rPr>
          <w:t>Abbildung 1: Projektorganisation</w:t>
        </w:r>
        <w:r w:rsidR="00F02283">
          <w:rPr>
            <w:noProof/>
            <w:webHidden/>
          </w:rPr>
          <w:tab/>
        </w:r>
        <w:r w:rsidR="00F02283">
          <w:rPr>
            <w:noProof/>
            <w:webHidden/>
          </w:rPr>
          <w:fldChar w:fldCharType="begin"/>
        </w:r>
        <w:r w:rsidR="00F02283">
          <w:rPr>
            <w:noProof/>
            <w:webHidden/>
          </w:rPr>
          <w:instrText xml:space="preserve"> PAGEREF _Toc430610031 \h </w:instrText>
        </w:r>
        <w:r w:rsidR="00F02283">
          <w:rPr>
            <w:noProof/>
            <w:webHidden/>
          </w:rPr>
        </w:r>
        <w:r w:rsidR="00F02283">
          <w:rPr>
            <w:noProof/>
            <w:webHidden/>
          </w:rPr>
          <w:fldChar w:fldCharType="separate"/>
        </w:r>
        <w:r w:rsidR="00F02283">
          <w:rPr>
            <w:noProof/>
            <w:webHidden/>
          </w:rPr>
          <w:t>9</w:t>
        </w:r>
        <w:r w:rsidR="00F02283">
          <w:rPr>
            <w:noProof/>
            <w:webHidden/>
          </w:rPr>
          <w:fldChar w:fldCharType="end"/>
        </w:r>
      </w:hyperlink>
    </w:p>
    <w:p w:rsidR="00F02283" w:rsidRDefault="008B7EDB">
      <w:pPr>
        <w:pStyle w:val="Abbildungsverzeichnis"/>
        <w:tabs>
          <w:tab w:val="right" w:leader="dot" w:pos="9061"/>
        </w:tabs>
        <w:rPr>
          <w:rFonts w:asciiTheme="minorHAnsi" w:eastAsiaTheme="minorEastAsia" w:hAnsiTheme="minorHAnsi" w:cstheme="minorBidi"/>
          <w:noProof/>
          <w:sz w:val="22"/>
          <w:szCs w:val="22"/>
          <w:lang w:eastAsia="de-CH"/>
        </w:rPr>
      </w:pPr>
      <w:hyperlink w:anchor="_Toc430610032" w:history="1">
        <w:r w:rsidR="00F02283" w:rsidRPr="00CC6045">
          <w:rPr>
            <w:rStyle w:val="Hyperlink"/>
            <w:noProof/>
          </w:rPr>
          <w:t>Abbildung 2, Demo Hermes 5.1 IPA</w:t>
        </w:r>
        <w:r w:rsidR="00F02283">
          <w:rPr>
            <w:noProof/>
            <w:webHidden/>
          </w:rPr>
          <w:tab/>
        </w:r>
        <w:r w:rsidR="00F02283">
          <w:rPr>
            <w:noProof/>
            <w:webHidden/>
          </w:rPr>
          <w:fldChar w:fldCharType="begin"/>
        </w:r>
        <w:r w:rsidR="00F02283">
          <w:rPr>
            <w:noProof/>
            <w:webHidden/>
          </w:rPr>
          <w:instrText xml:space="preserve"> PAGEREF _Toc430610032 \h </w:instrText>
        </w:r>
        <w:r w:rsidR="00F02283">
          <w:rPr>
            <w:noProof/>
            <w:webHidden/>
          </w:rPr>
        </w:r>
        <w:r w:rsidR="00F02283">
          <w:rPr>
            <w:noProof/>
            <w:webHidden/>
          </w:rPr>
          <w:fldChar w:fldCharType="separate"/>
        </w:r>
        <w:r w:rsidR="00F02283">
          <w:rPr>
            <w:noProof/>
            <w:webHidden/>
          </w:rPr>
          <w:t>18</w:t>
        </w:r>
        <w:r w:rsidR="00F02283">
          <w:rPr>
            <w:noProof/>
            <w:webHidden/>
          </w:rPr>
          <w:fldChar w:fldCharType="end"/>
        </w:r>
      </w:hyperlink>
    </w:p>
    <w:p w:rsidR="00F02283" w:rsidRDefault="008B7EDB">
      <w:pPr>
        <w:pStyle w:val="Abbildungsverzeichnis"/>
        <w:tabs>
          <w:tab w:val="right" w:leader="dot" w:pos="9061"/>
        </w:tabs>
        <w:rPr>
          <w:rFonts w:asciiTheme="minorHAnsi" w:eastAsiaTheme="minorEastAsia" w:hAnsiTheme="minorHAnsi" w:cstheme="minorBidi"/>
          <w:noProof/>
          <w:sz w:val="22"/>
          <w:szCs w:val="22"/>
          <w:lang w:eastAsia="de-CH"/>
        </w:rPr>
      </w:pPr>
      <w:hyperlink w:anchor="_Toc430610033" w:history="1">
        <w:r w:rsidR="00F02283" w:rsidRPr="00CC6045">
          <w:rPr>
            <w:rStyle w:val="Hyperlink"/>
            <w:noProof/>
          </w:rPr>
          <w:t>Abbildung 3, Risikoportfolio</w:t>
        </w:r>
        <w:r w:rsidR="00F02283">
          <w:rPr>
            <w:noProof/>
            <w:webHidden/>
          </w:rPr>
          <w:tab/>
        </w:r>
        <w:r w:rsidR="00F02283">
          <w:rPr>
            <w:noProof/>
            <w:webHidden/>
          </w:rPr>
          <w:fldChar w:fldCharType="begin"/>
        </w:r>
        <w:r w:rsidR="00F02283">
          <w:rPr>
            <w:noProof/>
            <w:webHidden/>
          </w:rPr>
          <w:instrText xml:space="preserve"> PAGEREF _Toc430610033 \h </w:instrText>
        </w:r>
        <w:r w:rsidR="00F02283">
          <w:rPr>
            <w:noProof/>
            <w:webHidden/>
          </w:rPr>
        </w:r>
        <w:r w:rsidR="00F02283">
          <w:rPr>
            <w:noProof/>
            <w:webHidden/>
          </w:rPr>
          <w:fldChar w:fldCharType="separate"/>
        </w:r>
        <w:r w:rsidR="00F02283">
          <w:rPr>
            <w:noProof/>
            <w:webHidden/>
          </w:rPr>
          <w:t>22</w:t>
        </w:r>
        <w:r w:rsidR="00F02283">
          <w:rPr>
            <w:noProof/>
            <w:webHidden/>
          </w:rPr>
          <w:fldChar w:fldCharType="end"/>
        </w:r>
      </w:hyperlink>
    </w:p>
    <w:p w:rsidR="004C5F99" w:rsidRPr="00243C69" w:rsidRDefault="004C5F99" w:rsidP="004C5F99">
      <w:pPr>
        <w:pStyle w:val="Abbildungsverzeichnis"/>
        <w:tabs>
          <w:tab w:val="right" w:leader="dot" w:pos="9061"/>
        </w:tabs>
        <w:rPr>
          <w:sz w:val="22"/>
          <w:szCs w:val="22"/>
        </w:rPr>
      </w:pPr>
      <w:r w:rsidRPr="00243C69">
        <w:rPr>
          <w:sz w:val="22"/>
          <w:szCs w:val="22"/>
          <w:lang w:val="de-DE"/>
        </w:rPr>
        <w:fldChar w:fldCharType="end"/>
      </w:r>
    </w:p>
    <w:p w:rsidR="004C5F99" w:rsidRDefault="004C5F99" w:rsidP="004C5F99">
      <w:pPr>
        <w:pStyle w:val="Titel"/>
      </w:pPr>
      <w:bookmarkStart w:id="5" w:name="_Toc459723250"/>
      <w:r w:rsidRPr="00E10423">
        <w:t>Tabellenverzeichnis</w:t>
      </w:r>
      <w:bookmarkEnd w:id="5"/>
    </w:p>
    <w:p w:rsidR="004C5F99" w:rsidRPr="004C5F99" w:rsidRDefault="004C5F99" w:rsidP="004C5F99">
      <w:pPr>
        <w:pStyle w:val="IPA-Hinweistexte"/>
        <w:rPr>
          <w:i w:val="0"/>
          <w:vanish w:val="0"/>
        </w:rPr>
      </w:pPr>
      <w:r w:rsidRPr="004C5F99">
        <w:t xml:space="preserve">Hinweis: An dieser Stelle kann ein Tabellenverzeichnis eingefügt werden. </w:t>
      </w:r>
    </w:p>
    <w:p w:rsidR="004C5F99" w:rsidRPr="00243C69" w:rsidRDefault="004C5F99" w:rsidP="004C5F99"/>
    <w:p w:rsidR="00F02283" w:rsidRDefault="004C5F99">
      <w:pPr>
        <w:pStyle w:val="Abbildungsverzeichnis"/>
        <w:tabs>
          <w:tab w:val="right" w:leader="dot" w:pos="9061"/>
        </w:tabs>
        <w:rPr>
          <w:rFonts w:asciiTheme="minorHAnsi" w:eastAsiaTheme="minorEastAsia" w:hAnsiTheme="minorHAnsi" w:cstheme="minorBidi"/>
          <w:noProof/>
          <w:sz w:val="22"/>
          <w:szCs w:val="22"/>
          <w:lang w:eastAsia="de-CH"/>
        </w:rPr>
      </w:pPr>
      <w:r w:rsidRPr="00243C69">
        <w:rPr>
          <w:sz w:val="22"/>
          <w:szCs w:val="22"/>
        </w:rPr>
        <w:fldChar w:fldCharType="begin"/>
      </w:r>
      <w:r w:rsidRPr="00243C69">
        <w:rPr>
          <w:sz w:val="22"/>
          <w:szCs w:val="22"/>
        </w:rPr>
        <w:instrText xml:space="preserve"> TOC \h \z \c "Tabelle" </w:instrText>
      </w:r>
      <w:r w:rsidRPr="00243C69">
        <w:rPr>
          <w:sz w:val="22"/>
          <w:szCs w:val="22"/>
        </w:rPr>
        <w:fldChar w:fldCharType="separate"/>
      </w:r>
      <w:hyperlink w:anchor="_Toc430610034" w:history="1">
        <w:r w:rsidR="00F02283" w:rsidRPr="00C4254C">
          <w:rPr>
            <w:rStyle w:val="Hyperlink"/>
            <w:noProof/>
          </w:rPr>
          <w:t>Tabelle 1: Projektrollen</w:t>
        </w:r>
        <w:r w:rsidR="00F02283">
          <w:rPr>
            <w:noProof/>
            <w:webHidden/>
          </w:rPr>
          <w:tab/>
        </w:r>
        <w:r w:rsidR="00F02283">
          <w:rPr>
            <w:noProof/>
            <w:webHidden/>
          </w:rPr>
          <w:fldChar w:fldCharType="begin"/>
        </w:r>
        <w:r w:rsidR="00F02283">
          <w:rPr>
            <w:noProof/>
            <w:webHidden/>
          </w:rPr>
          <w:instrText xml:space="preserve"> PAGEREF _Toc430610034 \h </w:instrText>
        </w:r>
        <w:r w:rsidR="00F02283">
          <w:rPr>
            <w:noProof/>
            <w:webHidden/>
          </w:rPr>
        </w:r>
        <w:r w:rsidR="00F02283">
          <w:rPr>
            <w:noProof/>
            <w:webHidden/>
          </w:rPr>
          <w:fldChar w:fldCharType="separate"/>
        </w:r>
        <w:r w:rsidR="00F02283">
          <w:rPr>
            <w:noProof/>
            <w:webHidden/>
          </w:rPr>
          <w:t>9</w:t>
        </w:r>
        <w:r w:rsidR="00F02283">
          <w:rPr>
            <w:noProof/>
            <w:webHidden/>
          </w:rPr>
          <w:fldChar w:fldCharType="end"/>
        </w:r>
      </w:hyperlink>
    </w:p>
    <w:p w:rsidR="00F02283" w:rsidRDefault="008B7EDB">
      <w:pPr>
        <w:pStyle w:val="Abbildungsverzeichnis"/>
        <w:tabs>
          <w:tab w:val="right" w:leader="dot" w:pos="9061"/>
        </w:tabs>
        <w:rPr>
          <w:rFonts w:asciiTheme="minorHAnsi" w:eastAsiaTheme="minorEastAsia" w:hAnsiTheme="minorHAnsi" w:cstheme="minorBidi"/>
          <w:noProof/>
          <w:sz w:val="22"/>
          <w:szCs w:val="22"/>
          <w:lang w:eastAsia="de-CH"/>
        </w:rPr>
      </w:pPr>
      <w:hyperlink w:anchor="_Toc430610035" w:history="1">
        <w:r w:rsidR="00F02283" w:rsidRPr="00C4254C">
          <w:rPr>
            <w:rStyle w:val="Hyperlink"/>
            <w:noProof/>
          </w:rPr>
          <w:t>Tabelle 2, Unterschriften</w:t>
        </w:r>
        <w:r w:rsidR="00F02283">
          <w:rPr>
            <w:noProof/>
            <w:webHidden/>
          </w:rPr>
          <w:tab/>
        </w:r>
        <w:r w:rsidR="00F02283">
          <w:rPr>
            <w:noProof/>
            <w:webHidden/>
          </w:rPr>
          <w:fldChar w:fldCharType="begin"/>
        </w:r>
        <w:r w:rsidR="00F02283">
          <w:rPr>
            <w:noProof/>
            <w:webHidden/>
          </w:rPr>
          <w:instrText xml:space="preserve"> PAGEREF _Toc430610035 \h </w:instrText>
        </w:r>
        <w:r w:rsidR="00F02283">
          <w:rPr>
            <w:noProof/>
            <w:webHidden/>
          </w:rPr>
        </w:r>
        <w:r w:rsidR="00F02283">
          <w:rPr>
            <w:noProof/>
            <w:webHidden/>
          </w:rPr>
          <w:fldChar w:fldCharType="separate"/>
        </w:r>
        <w:r w:rsidR="00F02283">
          <w:rPr>
            <w:noProof/>
            <w:webHidden/>
          </w:rPr>
          <w:t>17</w:t>
        </w:r>
        <w:r w:rsidR="00F02283">
          <w:rPr>
            <w:noProof/>
            <w:webHidden/>
          </w:rPr>
          <w:fldChar w:fldCharType="end"/>
        </w:r>
      </w:hyperlink>
    </w:p>
    <w:p w:rsidR="00F02283" w:rsidRDefault="008B7EDB">
      <w:pPr>
        <w:pStyle w:val="Abbildungsverzeichnis"/>
        <w:tabs>
          <w:tab w:val="right" w:leader="dot" w:pos="9061"/>
        </w:tabs>
        <w:rPr>
          <w:rFonts w:asciiTheme="minorHAnsi" w:eastAsiaTheme="minorEastAsia" w:hAnsiTheme="minorHAnsi" w:cstheme="minorBidi"/>
          <w:noProof/>
          <w:sz w:val="22"/>
          <w:szCs w:val="22"/>
          <w:lang w:eastAsia="de-CH"/>
        </w:rPr>
      </w:pPr>
      <w:hyperlink w:anchor="_Toc430610036" w:history="1">
        <w:r w:rsidR="00F02283" w:rsidRPr="00C4254C">
          <w:rPr>
            <w:rStyle w:val="Hyperlink"/>
            <w:noProof/>
          </w:rPr>
          <w:t>Tabelle 3, Risikoanalyse</w:t>
        </w:r>
        <w:r w:rsidR="00F02283">
          <w:rPr>
            <w:noProof/>
            <w:webHidden/>
          </w:rPr>
          <w:tab/>
        </w:r>
        <w:r w:rsidR="00F02283">
          <w:rPr>
            <w:noProof/>
            <w:webHidden/>
          </w:rPr>
          <w:fldChar w:fldCharType="begin"/>
        </w:r>
        <w:r w:rsidR="00F02283">
          <w:rPr>
            <w:noProof/>
            <w:webHidden/>
          </w:rPr>
          <w:instrText xml:space="preserve"> PAGEREF _Toc430610036 \h </w:instrText>
        </w:r>
        <w:r w:rsidR="00F02283">
          <w:rPr>
            <w:noProof/>
            <w:webHidden/>
          </w:rPr>
        </w:r>
        <w:r w:rsidR="00F02283">
          <w:rPr>
            <w:noProof/>
            <w:webHidden/>
          </w:rPr>
          <w:fldChar w:fldCharType="separate"/>
        </w:r>
        <w:r w:rsidR="00F02283">
          <w:rPr>
            <w:noProof/>
            <w:webHidden/>
          </w:rPr>
          <w:t>21</w:t>
        </w:r>
        <w:r w:rsidR="00F02283">
          <w:rPr>
            <w:noProof/>
            <w:webHidden/>
          </w:rPr>
          <w:fldChar w:fldCharType="end"/>
        </w:r>
      </w:hyperlink>
    </w:p>
    <w:p w:rsidR="00F02283" w:rsidRDefault="008B7EDB">
      <w:pPr>
        <w:pStyle w:val="Abbildungsverzeichnis"/>
        <w:tabs>
          <w:tab w:val="right" w:leader="dot" w:pos="9061"/>
        </w:tabs>
        <w:rPr>
          <w:rFonts w:asciiTheme="minorHAnsi" w:eastAsiaTheme="minorEastAsia" w:hAnsiTheme="minorHAnsi" w:cstheme="minorBidi"/>
          <w:noProof/>
          <w:sz w:val="22"/>
          <w:szCs w:val="22"/>
          <w:lang w:eastAsia="de-CH"/>
        </w:rPr>
      </w:pPr>
      <w:hyperlink w:anchor="_Toc430610037" w:history="1">
        <w:r w:rsidR="00F02283" w:rsidRPr="00C4254C">
          <w:rPr>
            <w:rStyle w:val="Hyperlink"/>
            <w:noProof/>
          </w:rPr>
          <w:t>Tabelle 4: Risikoanalyse Tabelle</w:t>
        </w:r>
        <w:r w:rsidR="00F02283">
          <w:rPr>
            <w:noProof/>
            <w:webHidden/>
          </w:rPr>
          <w:tab/>
        </w:r>
        <w:r w:rsidR="00F02283">
          <w:rPr>
            <w:noProof/>
            <w:webHidden/>
          </w:rPr>
          <w:fldChar w:fldCharType="begin"/>
        </w:r>
        <w:r w:rsidR="00F02283">
          <w:rPr>
            <w:noProof/>
            <w:webHidden/>
          </w:rPr>
          <w:instrText xml:space="preserve"> PAGEREF _Toc430610037 \h </w:instrText>
        </w:r>
        <w:r w:rsidR="00F02283">
          <w:rPr>
            <w:noProof/>
            <w:webHidden/>
          </w:rPr>
        </w:r>
        <w:r w:rsidR="00F02283">
          <w:rPr>
            <w:noProof/>
            <w:webHidden/>
          </w:rPr>
          <w:fldChar w:fldCharType="separate"/>
        </w:r>
        <w:r w:rsidR="00F02283">
          <w:rPr>
            <w:noProof/>
            <w:webHidden/>
          </w:rPr>
          <w:t>21</w:t>
        </w:r>
        <w:r w:rsidR="00F02283">
          <w:rPr>
            <w:noProof/>
            <w:webHidden/>
          </w:rPr>
          <w:fldChar w:fldCharType="end"/>
        </w:r>
      </w:hyperlink>
    </w:p>
    <w:p w:rsidR="00F02283" w:rsidRDefault="008B7EDB">
      <w:pPr>
        <w:pStyle w:val="Abbildungsverzeichnis"/>
        <w:tabs>
          <w:tab w:val="right" w:leader="dot" w:pos="9061"/>
        </w:tabs>
        <w:rPr>
          <w:rFonts w:asciiTheme="minorHAnsi" w:eastAsiaTheme="minorEastAsia" w:hAnsiTheme="minorHAnsi" w:cstheme="minorBidi"/>
          <w:noProof/>
          <w:sz w:val="22"/>
          <w:szCs w:val="22"/>
          <w:lang w:eastAsia="de-CH"/>
        </w:rPr>
      </w:pPr>
      <w:hyperlink w:anchor="_Toc430610038" w:history="1">
        <w:r w:rsidR="00F02283" w:rsidRPr="00C4254C">
          <w:rPr>
            <w:rStyle w:val="Hyperlink"/>
            <w:noProof/>
          </w:rPr>
          <w:t>Tabelle 5: NWA, Nutzwertanalyse</w:t>
        </w:r>
        <w:r w:rsidR="00F02283">
          <w:rPr>
            <w:noProof/>
            <w:webHidden/>
          </w:rPr>
          <w:tab/>
        </w:r>
        <w:r w:rsidR="00F02283">
          <w:rPr>
            <w:noProof/>
            <w:webHidden/>
          </w:rPr>
          <w:fldChar w:fldCharType="begin"/>
        </w:r>
        <w:r w:rsidR="00F02283">
          <w:rPr>
            <w:noProof/>
            <w:webHidden/>
          </w:rPr>
          <w:instrText xml:space="preserve"> PAGEREF _Toc430610038 \h </w:instrText>
        </w:r>
        <w:r w:rsidR="00F02283">
          <w:rPr>
            <w:noProof/>
            <w:webHidden/>
          </w:rPr>
        </w:r>
        <w:r w:rsidR="00F02283">
          <w:rPr>
            <w:noProof/>
            <w:webHidden/>
          </w:rPr>
          <w:fldChar w:fldCharType="separate"/>
        </w:r>
        <w:r w:rsidR="00F02283">
          <w:rPr>
            <w:noProof/>
            <w:webHidden/>
          </w:rPr>
          <w:t>24</w:t>
        </w:r>
        <w:r w:rsidR="00F02283">
          <w:rPr>
            <w:noProof/>
            <w:webHidden/>
          </w:rPr>
          <w:fldChar w:fldCharType="end"/>
        </w:r>
      </w:hyperlink>
    </w:p>
    <w:p w:rsidR="00F02283" w:rsidRDefault="008B7EDB">
      <w:pPr>
        <w:pStyle w:val="Abbildungsverzeichnis"/>
        <w:tabs>
          <w:tab w:val="right" w:leader="dot" w:pos="9061"/>
        </w:tabs>
        <w:rPr>
          <w:rFonts w:asciiTheme="minorHAnsi" w:eastAsiaTheme="minorEastAsia" w:hAnsiTheme="minorHAnsi" w:cstheme="minorBidi"/>
          <w:noProof/>
          <w:sz w:val="22"/>
          <w:szCs w:val="22"/>
          <w:lang w:eastAsia="de-CH"/>
        </w:rPr>
      </w:pPr>
      <w:hyperlink w:anchor="_Toc430610039" w:history="1">
        <w:r w:rsidR="00F02283" w:rsidRPr="00C4254C">
          <w:rPr>
            <w:rStyle w:val="Hyperlink"/>
            <w:noProof/>
          </w:rPr>
          <w:t>Tabelle 6, Testprotokoll</w:t>
        </w:r>
        <w:r w:rsidR="00F02283">
          <w:rPr>
            <w:noProof/>
            <w:webHidden/>
          </w:rPr>
          <w:tab/>
        </w:r>
        <w:r w:rsidR="00F02283">
          <w:rPr>
            <w:noProof/>
            <w:webHidden/>
          </w:rPr>
          <w:fldChar w:fldCharType="begin"/>
        </w:r>
        <w:r w:rsidR="00F02283">
          <w:rPr>
            <w:noProof/>
            <w:webHidden/>
          </w:rPr>
          <w:instrText xml:space="preserve"> PAGEREF _Toc430610039 \h </w:instrText>
        </w:r>
        <w:r w:rsidR="00F02283">
          <w:rPr>
            <w:noProof/>
            <w:webHidden/>
          </w:rPr>
        </w:r>
        <w:r w:rsidR="00F02283">
          <w:rPr>
            <w:noProof/>
            <w:webHidden/>
          </w:rPr>
          <w:fldChar w:fldCharType="separate"/>
        </w:r>
        <w:r w:rsidR="00F02283">
          <w:rPr>
            <w:noProof/>
            <w:webHidden/>
          </w:rPr>
          <w:t>27</w:t>
        </w:r>
        <w:r w:rsidR="00F02283">
          <w:rPr>
            <w:noProof/>
            <w:webHidden/>
          </w:rPr>
          <w:fldChar w:fldCharType="end"/>
        </w:r>
      </w:hyperlink>
    </w:p>
    <w:p w:rsidR="00F02283" w:rsidRDefault="008B7EDB">
      <w:pPr>
        <w:pStyle w:val="Abbildungsverzeichnis"/>
        <w:tabs>
          <w:tab w:val="right" w:leader="dot" w:pos="9061"/>
        </w:tabs>
        <w:rPr>
          <w:rFonts w:asciiTheme="minorHAnsi" w:eastAsiaTheme="minorEastAsia" w:hAnsiTheme="minorHAnsi" w:cstheme="minorBidi"/>
          <w:noProof/>
          <w:sz w:val="22"/>
          <w:szCs w:val="22"/>
          <w:lang w:eastAsia="de-CH"/>
        </w:rPr>
      </w:pPr>
      <w:hyperlink w:anchor="_Toc430610040" w:history="1">
        <w:r w:rsidR="00F02283" w:rsidRPr="00C4254C">
          <w:rPr>
            <w:rStyle w:val="Hyperlink"/>
            <w:noProof/>
          </w:rPr>
          <w:t>Tabelle 7, Unterschrift 2 (optional)</w:t>
        </w:r>
        <w:r w:rsidR="00F02283">
          <w:rPr>
            <w:noProof/>
            <w:webHidden/>
          </w:rPr>
          <w:tab/>
        </w:r>
        <w:r w:rsidR="00F02283">
          <w:rPr>
            <w:noProof/>
            <w:webHidden/>
          </w:rPr>
          <w:fldChar w:fldCharType="begin"/>
        </w:r>
        <w:r w:rsidR="00F02283">
          <w:rPr>
            <w:noProof/>
            <w:webHidden/>
          </w:rPr>
          <w:instrText xml:space="preserve"> PAGEREF _Toc430610040 \h </w:instrText>
        </w:r>
        <w:r w:rsidR="00F02283">
          <w:rPr>
            <w:noProof/>
            <w:webHidden/>
          </w:rPr>
        </w:r>
        <w:r w:rsidR="00F02283">
          <w:rPr>
            <w:noProof/>
            <w:webHidden/>
          </w:rPr>
          <w:fldChar w:fldCharType="separate"/>
        </w:r>
        <w:r w:rsidR="00F02283">
          <w:rPr>
            <w:noProof/>
            <w:webHidden/>
          </w:rPr>
          <w:t>32</w:t>
        </w:r>
        <w:r w:rsidR="00F02283">
          <w:rPr>
            <w:noProof/>
            <w:webHidden/>
          </w:rPr>
          <w:fldChar w:fldCharType="end"/>
        </w:r>
      </w:hyperlink>
    </w:p>
    <w:p w:rsidR="004C5F99" w:rsidRDefault="004C5F99" w:rsidP="004C5F99">
      <w:pPr>
        <w:tabs>
          <w:tab w:val="left" w:pos="5573"/>
        </w:tabs>
      </w:pPr>
      <w:r w:rsidRPr="00243C69">
        <w:fldChar w:fldCharType="end"/>
      </w:r>
    </w:p>
    <w:p w:rsidR="004C5F99" w:rsidRDefault="004C5F99">
      <w:pPr>
        <w:spacing w:after="200"/>
      </w:pPr>
      <w:r>
        <w:br w:type="page"/>
      </w:r>
    </w:p>
    <w:p w:rsidR="00985B08" w:rsidRDefault="00985B08" w:rsidP="004C5F99">
      <w:pPr>
        <w:pStyle w:val="IPA-Hinweistexte"/>
        <w:rPr>
          <w:rFonts w:cs="Arial"/>
          <w:b/>
          <w:bCs/>
          <w:i w:val="0"/>
          <w:vanish w:val="0"/>
          <w:color w:val="auto"/>
          <w:kern w:val="28"/>
          <w:sz w:val="42"/>
          <w:szCs w:val="32"/>
          <w:lang w:eastAsia="de-DE"/>
        </w:rPr>
      </w:pPr>
      <w:r w:rsidRPr="00985B08">
        <w:rPr>
          <w:rFonts w:cs="Arial"/>
          <w:b/>
          <w:bCs/>
          <w:i w:val="0"/>
          <w:vanish w:val="0"/>
          <w:color w:val="auto"/>
          <w:kern w:val="28"/>
          <w:sz w:val="42"/>
          <w:szCs w:val="32"/>
          <w:lang w:eastAsia="de-DE"/>
        </w:rPr>
        <w:lastRenderedPageBreak/>
        <w:t>Kurzfassung des IPA-Berichtes</w:t>
      </w:r>
    </w:p>
    <w:p w:rsidR="004C5F99" w:rsidRDefault="004C5F99" w:rsidP="004C5F99">
      <w:pPr>
        <w:pStyle w:val="IPA-Hinweistexte"/>
      </w:pPr>
      <w:r w:rsidRPr="004C5F99">
        <w:t>Zusammenfassung der IPA-Resultate; max. einer A4 Seite (</w:t>
      </w:r>
      <w:r w:rsidR="00F3126B">
        <w:t xml:space="preserve">eine Art </w:t>
      </w:r>
      <w:r w:rsidRPr="004C5F99">
        <w:t>Management Summary</w:t>
      </w:r>
      <w:r w:rsidR="00F3126B">
        <w:t xml:space="preserve"> </w:t>
      </w:r>
      <w:r w:rsidR="00F3126B">
        <w:sym w:font="Wingdings" w:char="F0E0"/>
      </w:r>
      <w:r w:rsidR="00F3126B">
        <w:t xml:space="preserve"> Zusammenfassung für z. B Geschäftsleitung</w:t>
      </w:r>
      <w:r w:rsidRPr="004C5F99">
        <w:t>).</w:t>
      </w:r>
    </w:p>
    <w:p w:rsidR="00F3126B" w:rsidRPr="004C5F99" w:rsidRDefault="00F3126B" w:rsidP="004C5F99">
      <w:pPr>
        <w:pStyle w:val="IPA-Hinweistexte"/>
        <w:rPr>
          <w:i w:val="0"/>
          <w:vanish w:val="0"/>
        </w:rPr>
      </w:pPr>
    </w:p>
    <w:p w:rsidR="004C5F99" w:rsidRPr="004C5F99" w:rsidRDefault="00F3126B" w:rsidP="004C5F99">
      <w:pPr>
        <w:pStyle w:val="IPA-Hinweistexte"/>
        <w:rPr>
          <w:i w:val="0"/>
          <w:vanish w:val="0"/>
        </w:rPr>
      </w:pPr>
      <w:r>
        <w:t>Achtung: ist ein eigenes Kriterium, bitte Richtlinien zu diesem lesen.</w:t>
      </w:r>
    </w:p>
    <w:p w:rsidR="004C5F99" w:rsidRPr="004C5F99" w:rsidRDefault="004C5F99" w:rsidP="004C5F99">
      <w:pPr>
        <w:pStyle w:val="Verzeichnisberschrift2"/>
        <w:rPr>
          <w:color w:val="000000" w:themeColor="text1"/>
        </w:rPr>
      </w:pPr>
      <w:bookmarkStart w:id="6" w:name="_Toc114965586"/>
      <w:r w:rsidRPr="004C5F99">
        <w:rPr>
          <w:color w:val="000000" w:themeColor="text1"/>
        </w:rPr>
        <w:t>Ausgangssituation</w:t>
      </w:r>
    </w:p>
    <w:bookmarkEnd w:id="6"/>
    <w:p w:rsidR="004C5F99" w:rsidRPr="004C5F99" w:rsidRDefault="004C5F99" w:rsidP="004C5F99">
      <w:pPr>
        <w:pStyle w:val="Verzeichnisberschrift2"/>
        <w:rPr>
          <w:color w:val="000000" w:themeColor="text1"/>
        </w:rPr>
      </w:pPr>
      <w:r w:rsidRPr="004C5F99">
        <w:rPr>
          <w:color w:val="000000" w:themeColor="text1"/>
        </w:rPr>
        <w:t>Umsetzung</w:t>
      </w:r>
    </w:p>
    <w:p w:rsidR="004C5F99" w:rsidRPr="004C5F99" w:rsidRDefault="00BC65CA" w:rsidP="004C5F99">
      <w:pPr>
        <w:pStyle w:val="Verzeichnisberschrift2"/>
        <w:rPr>
          <w:color w:val="000000" w:themeColor="text1"/>
        </w:rPr>
      </w:pPr>
      <w:r>
        <w:rPr>
          <w:color w:val="000000" w:themeColor="text1"/>
        </w:rPr>
        <w:t>Ergebnis</w:t>
      </w:r>
    </w:p>
    <w:p w:rsidR="004C5F99" w:rsidRDefault="004C5F99">
      <w:pPr>
        <w:spacing w:after="200"/>
      </w:pPr>
      <w:r>
        <w:br w:type="page"/>
      </w:r>
    </w:p>
    <w:p w:rsidR="004C5F99" w:rsidRDefault="004C5F99" w:rsidP="004C5F99">
      <w:pPr>
        <w:pStyle w:val="Titel"/>
        <w:pageBreakBefore/>
      </w:pPr>
      <w:bookmarkStart w:id="7" w:name="_Toc459723251"/>
      <w:r>
        <w:lastRenderedPageBreak/>
        <w:t>Teil 1: Ablauf und Umfeld</w:t>
      </w:r>
      <w:bookmarkEnd w:id="7"/>
    </w:p>
    <w:p w:rsidR="004C5F99" w:rsidRDefault="004C5F99" w:rsidP="004C5F99">
      <w:pPr>
        <w:pStyle w:val="IPA-Textkrper"/>
      </w:pPr>
    </w:p>
    <w:p w:rsidR="004C5F99" w:rsidRDefault="00C8029E" w:rsidP="004C5F99">
      <w:pPr>
        <w:pStyle w:val="IPA-Textkrper"/>
        <w:tabs>
          <w:tab w:val="left" w:pos="2127"/>
        </w:tabs>
      </w:pPr>
      <w:r>
        <w:t xml:space="preserve">IPA </w:t>
      </w:r>
      <w:r w:rsidR="005B0F6D">
        <w:t>(</w:t>
      </w:r>
      <w:r>
        <w:t>Projekt</w:t>
      </w:r>
      <w:r w:rsidR="005B0F6D">
        <w:t>-)</w:t>
      </w:r>
      <w:r w:rsidR="00F02283">
        <w:t>Name</w:t>
      </w:r>
      <w:r>
        <w:t xml:space="preserve">: </w:t>
      </w:r>
      <w:r>
        <w:tab/>
        <w:t>…..</w:t>
      </w:r>
      <w:r>
        <w:br/>
      </w:r>
      <w:r>
        <w:br/>
        <w:t xml:space="preserve">Autor: </w:t>
      </w:r>
      <w:r w:rsidR="004C5F99">
        <w:t>Vor-/Nachname</w:t>
      </w:r>
    </w:p>
    <w:p w:rsidR="00260B13" w:rsidRDefault="00260B13" w:rsidP="004C5F99">
      <w:pPr>
        <w:pStyle w:val="IPA-Textkrper"/>
        <w:tabs>
          <w:tab w:val="left" w:pos="2127"/>
        </w:tabs>
      </w:pPr>
    </w:p>
    <w:p w:rsidR="00260B13" w:rsidRDefault="00260B13" w:rsidP="00260B13">
      <w:pPr>
        <w:pStyle w:val="IPA-Hinweistexte"/>
      </w:pPr>
      <w:r>
        <w:t>Ev</w:t>
      </w:r>
      <w:r w:rsidR="00875CE1">
        <w:t>. F</w:t>
      </w:r>
      <w:r>
        <w:t>irmen</w:t>
      </w:r>
      <w:r w:rsidR="00875CE1">
        <w:t>-/</w:t>
      </w:r>
      <w:r>
        <w:t xml:space="preserve"> Proj</w:t>
      </w:r>
      <w:r w:rsidR="00875CE1">
        <w:t>ekt</w:t>
      </w:r>
      <w:r w:rsidR="00C8029E">
        <w:t>l</w:t>
      </w:r>
      <w:r>
        <w:t>ogo hinzufügen</w:t>
      </w:r>
      <w:r w:rsidR="005B0F6D">
        <w:t xml:space="preserve"> </w:t>
      </w:r>
    </w:p>
    <w:p w:rsidR="005B0F6D" w:rsidRDefault="005B0F6D" w:rsidP="00260B13">
      <w:pPr>
        <w:pStyle w:val="IPA-Hinweistexte"/>
      </w:pPr>
      <w:r>
        <w:t xml:space="preserve">Etwas spannend gestalten… das Auge liest mit </w:t>
      </w:r>
      <w:r>
        <w:sym w:font="Wingdings" w:char="F04A"/>
      </w:r>
    </w:p>
    <w:p w:rsidR="004C5F99" w:rsidRDefault="004C5F99">
      <w:pPr>
        <w:spacing w:after="200"/>
      </w:pPr>
      <w:r>
        <w:br w:type="page"/>
      </w:r>
    </w:p>
    <w:p w:rsidR="004C5F99" w:rsidRDefault="004C5F99" w:rsidP="004C5F99">
      <w:pPr>
        <w:pStyle w:val="berschrift1"/>
      </w:pPr>
      <w:bookmarkStart w:id="8" w:name="_Toc459723252"/>
      <w:r>
        <w:lastRenderedPageBreak/>
        <w:t>Aufgabenstellung</w:t>
      </w:r>
      <w:bookmarkEnd w:id="8"/>
    </w:p>
    <w:p w:rsidR="004C5F99" w:rsidRDefault="004C5F99" w:rsidP="000B569E">
      <w:pPr>
        <w:pStyle w:val="IPA-Hinweistexte"/>
      </w:pPr>
      <w:bookmarkStart w:id="9" w:name="OLE_LINK1"/>
      <w:r w:rsidRPr="000B569E">
        <w:t xml:space="preserve">Aufgabenstellung gemäss Originaleingabe des Fachvorgesetzten auf PKORG </w:t>
      </w:r>
    </w:p>
    <w:p w:rsidR="00260B13" w:rsidRDefault="00260B13" w:rsidP="000B569E">
      <w:pPr>
        <w:pStyle w:val="IPA-Hinweistexte"/>
      </w:pPr>
    </w:p>
    <w:p w:rsidR="005B0F6D" w:rsidRDefault="004327E8" w:rsidP="000B569E">
      <w:pPr>
        <w:pStyle w:val="IPA-Hinweistexte"/>
      </w:pPr>
      <w:r>
        <w:t>Text muss mit Pkorg Text übereinstimmen!</w:t>
      </w:r>
      <w:r w:rsidR="005B0F6D">
        <w:t xml:space="preserve"> </w:t>
      </w:r>
    </w:p>
    <w:p w:rsidR="004327E8" w:rsidRDefault="005B0F6D" w:rsidP="000B569E">
      <w:pPr>
        <w:pStyle w:val="IPA-Hinweistexte"/>
      </w:pPr>
      <w:r>
        <w:t>Achtung: nur der validierte Text!</w:t>
      </w:r>
    </w:p>
    <w:p w:rsidR="005434E7" w:rsidRDefault="005434E7" w:rsidP="000B569E">
      <w:pPr>
        <w:pStyle w:val="IPA-Hinweistexte"/>
      </w:pPr>
      <w:r>
        <w:t>Rechtschreibung</w:t>
      </w:r>
      <w:r w:rsidR="003E1A51">
        <w:t xml:space="preserve"> </w:t>
      </w:r>
      <w:r>
        <w:t>darf korrigiert werden.</w:t>
      </w:r>
    </w:p>
    <w:p w:rsidR="003E1A51" w:rsidRDefault="003E1A51" w:rsidP="000B569E">
      <w:pPr>
        <w:pStyle w:val="IPA-Hinweistexte"/>
      </w:pPr>
      <w:r>
        <w:t>Textformatierung darf gemacht werden.</w:t>
      </w:r>
    </w:p>
    <w:p w:rsidR="002C1882" w:rsidRPr="002C1882" w:rsidRDefault="002C1882" w:rsidP="000B569E">
      <w:pPr>
        <w:pStyle w:val="IPA-Hinweistexte"/>
        <w:rPr>
          <w:b/>
          <w:bCs/>
          <w:i w:val="0"/>
          <w:vanish w:val="0"/>
          <w:color w:val="auto"/>
          <w:sz w:val="28"/>
          <w:szCs w:val="24"/>
          <w:lang w:eastAsia="de-DE"/>
        </w:rPr>
      </w:pPr>
    </w:p>
    <w:p w:rsidR="002C1882" w:rsidRPr="002C1882" w:rsidRDefault="002C1882" w:rsidP="002C1882">
      <w:pPr>
        <w:pStyle w:val="berschrift2"/>
      </w:pPr>
      <w:bookmarkStart w:id="10" w:name="_Toc459723253"/>
      <w:r w:rsidRPr="002C1882">
        <w:t>Titel der Facharbeit</w:t>
      </w:r>
      <w:bookmarkEnd w:id="10"/>
    </w:p>
    <w:p w:rsidR="002C1882" w:rsidRPr="002C1882" w:rsidRDefault="002C1882" w:rsidP="002C1882">
      <w:pPr>
        <w:pStyle w:val="berschrift2"/>
      </w:pPr>
      <w:bookmarkStart w:id="11" w:name="_Toc459723254"/>
      <w:r>
        <w:t>Thematik</w:t>
      </w:r>
      <w:bookmarkEnd w:id="11"/>
    </w:p>
    <w:p w:rsidR="004C5F99" w:rsidRDefault="004C5F99" w:rsidP="004C5F99">
      <w:pPr>
        <w:pStyle w:val="berschrift2"/>
      </w:pPr>
      <w:bookmarkStart w:id="12" w:name="_Toc459723255"/>
      <w:bookmarkEnd w:id="9"/>
      <w:r>
        <w:t>Ausgangslage</w:t>
      </w:r>
      <w:bookmarkEnd w:id="12"/>
    </w:p>
    <w:p w:rsidR="004C5F99" w:rsidRDefault="002C1882" w:rsidP="002C1882">
      <w:pPr>
        <w:pStyle w:val="berschrift2"/>
      </w:pPr>
      <w:bookmarkStart w:id="13" w:name="_Toc459723256"/>
      <w:r>
        <w:t>Detaillierte Aufgabenstellung</w:t>
      </w:r>
      <w:bookmarkEnd w:id="13"/>
    </w:p>
    <w:p w:rsidR="002C1882" w:rsidRDefault="002C1882" w:rsidP="005B0F6D">
      <w:pPr>
        <w:pStyle w:val="berschrift2"/>
        <w:ind w:left="578" w:hanging="578"/>
      </w:pPr>
      <w:bookmarkStart w:id="14" w:name="_Toc459723257"/>
      <w:r>
        <w:t>Mittel und Methoden inklusive Projektmethode</w:t>
      </w:r>
      <w:bookmarkEnd w:id="14"/>
    </w:p>
    <w:p w:rsidR="005B0F6D" w:rsidRDefault="005B0F6D" w:rsidP="005B0F6D">
      <w:pPr>
        <w:pStyle w:val="berschrift2"/>
        <w:ind w:left="578" w:hanging="578"/>
      </w:pPr>
      <w:bookmarkStart w:id="15" w:name="_Toc459723258"/>
      <w:r>
        <w:t>Vorkenntnisse</w:t>
      </w:r>
      <w:bookmarkEnd w:id="15"/>
    </w:p>
    <w:p w:rsidR="005B0F6D" w:rsidRDefault="005B0F6D" w:rsidP="005B0F6D">
      <w:pPr>
        <w:pStyle w:val="IPA-Hinweistexte"/>
      </w:pPr>
      <w:r w:rsidRPr="000B569E">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rsidR="005B0F6D" w:rsidRDefault="005B0F6D" w:rsidP="005B0F6D">
      <w:pPr>
        <w:pStyle w:val="IPA-Hinweistexte"/>
      </w:pPr>
    </w:p>
    <w:p w:rsidR="005B0F6D" w:rsidRDefault="005B0F6D" w:rsidP="005B0F6D">
      <w:pPr>
        <w:pStyle w:val="IPA-Hinweistexte"/>
      </w:pPr>
      <w:r>
        <w:t>Gemäss Eingabe Pkrog.</w:t>
      </w:r>
      <w:r w:rsidR="00470104">
        <w:t xml:space="preserve"> Kann zusätzlich vom Lde ergänz werden! Da der Lernende während der Eingabe der Aufgabenstellung noch Fachwissen aneignen konnte.</w:t>
      </w:r>
    </w:p>
    <w:p w:rsidR="005B0F6D" w:rsidRDefault="005B0F6D" w:rsidP="005B0F6D">
      <w:pPr>
        <w:pStyle w:val="berschrift2"/>
        <w:ind w:left="578" w:hanging="578"/>
      </w:pPr>
      <w:bookmarkStart w:id="16" w:name="_Toc459723259"/>
      <w:r>
        <w:t>Vorarbeiten</w:t>
      </w:r>
      <w:bookmarkEnd w:id="16"/>
    </w:p>
    <w:p w:rsidR="005B0F6D" w:rsidRDefault="005B0F6D" w:rsidP="005B0F6D">
      <w:pPr>
        <w:pStyle w:val="IPA-Hinweistexte"/>
      </w:pPr>
      <w:r w:rsidRPr="000B569E">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rsidR="005B0F6D" w:rsidRDefault="005B0F6D" w:rsidP="005B0F6D">
      <w:pPr>
        <w:pStyle w:val="IPA-Hinweistexte"/>
      </w:pPr>
    </w:p>
    <w:p w:rsidR="005B0F6D" w:rsidRPr="000B569E" w:rsidRDefault="005B0F6D" w:rsidP="005B0F6D">
      <w:pPr>
        <w:pStyle w:val="IPA-Hinweistexte"/>
        <w:rPr>
          <w:i w:val="0"/>
          <w:vanish w:val="0"/>
        </w:rPr>
      </w:pPr>
      <w:r>
        <w:t>Gemäss Eingabe Pkrog.</w:t>
      </w:r>
    </w:p>
    <w:p w:rsidR="005B0F6D" w:rsidRPr="005B0F6D" w:rsidRDefault="00470104" w:rsidP="00470104">
      <w:pPr>
        <w:pStyle w:val="berschrift2"/>
        <w:ind w:left="578" w:hanging="578"/>
      </w:pPr>
      <w:bookmarkStart w:id="17" w:name="_Toc459723260"/>
      <w:r>
        <w:t>Arbeiten des Kandidaten im Schwerpunkt während dem 3. und 4. Lehrjahr</w:t>
      </w:r>
      <w:bookmarkEnd w:id="17"/>
    </w:p>
    <w:p w:rsidR="005434E7" w:rsidRPr="005434E7" w:rsidRDefault="005B0F6D">
      <w:pPr>
        <w:spacing w:after="200"/>
        <w:rPr>
          <w:rFonts w:eastAsia="Times New Roman" w:cs="Times New Roman"/>
          <w:szCs w:val="24"/>
          <w:lang w:eastAsia="de-DE"/>
        </w:rPr>
      </w:pPr>
      <w:r>
        <w:br w:type="page"/>
      </w:r>
    </w:p>
    <w:p w:rsidR="005434E7" w:rsidRDefault="005434E7" w:rsidP="005434E7">
      <w:pPr>
        <w:pStyle w:val="berschrift1"/>
      </w:pPr>
      <w:bookmarkStart w:id="18" w:name="_Toc459723261"/>
      <w:r>
        <w:t>Detaillierte Projektmethode</w:t>
      </w:r>
      <w:bookmarkEnd w:id="18"/>
      <w:r w:rsidRPr="005434E7">
        <w:t xml:space="preserve"> </w:t>
      </w:r>
    </w:p>
    <w:p w:rsidR="005434E7" w:rsidRDefault="005434E7" w:rsidP="005434E7">
      <w:pPr>
        <w:pStyle w:val="IPA-Hinweistexte"/>
      </w:pPr>
      <w:r w:rsidRPr="0066659B">
        <w:t>WICHTIG: Es muss die im „Detailbeschrieb“ beschriebene Projektmethode angewandt werden!</w:t>
      </w:r>
    </w:p>
    <w:p w:rsidR="005434E7" w:rsidRDefault="005434E7" w:rsidP="005434E7">
      <w:pPr>
        <w:pStyle w:val="IPA-Hinweistexte"/>
        <w:keepNext/>
      </w:pPr>
      <w:r>
        <w:rPr>
          <w:noProof/>
          <w:lang w:eastAsia="de-CH"/>
        </w:rPr>
        <w:drawing>
          <wp:inline distT="0" distB="0" distL="0" distR="0" wp14:anchorId="62B96596" wp14:editId="7D7B10A5">
            <wp:extent cx="3048000" cy="1363888"/>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6228" cy="1389943"/>
                    </a:xfrm>
                    <a:prstGeom prst="rect">
                      <a:avLst/>
                    </a:prstGeom>
                  </pic:spPr>
                </pic:pic>
              </a:graphicData>
            </a:graphic>
          </wp:inline>
        </w:drawing>
      </w:r>
    </w:p>
    <w:p w:rsidR="005434E7" w:rsidRDefault="005434E7" w:rsidP="005434E7">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Demo Hermes 5.1 IPA</w:t>
      </w:r>
    </w:p>
    <w:p w:rsidR="005434E7" w:rsidRPr="003E1A51" w:rsidRDefault="005434E7" w:rsidP="005434E7">
      <w:pPr>
        <w:pStyle w:val="IPA-Hinweistexte"/>
      </w:pPr>
      <w:r w:rsidRPr="003E1A51">
        <w:t>Die Abbildung 2 ist nur aus Demo zwecken dargestellt. Diese muss mit einer angepassten Variante ersetzt werden</w:t>
      </w:r>
    </w:p>
    <w:p w:rsidR="005434E7" w:rsidRPr="003E1A51" w:rsidRDefault="005434E7" w:rsidP="005434E7">
      <w:pPr>
        <w:pStyle w:val="IPA-Hinweistexte"/>
      </w:pPr>
      <w:r w:rsidRPr="003E1A51">
        <w:t>Siehe</w:t>
      </w:r>
      <w:r w:rsidR="003E1A51" w:rsidRPr="003E1A51">
        <w:t xml:space="preserve"> auch</w:t>
      </w:r>
      <w:r w:rsidRPr="003E1A51">
        <w:t xml:space="preserve">: </w:t>
      </w:r>
      <w:hyperlink w:history="1">
        <w:r w:rsidR="003E1A51" w:rsidRPr="003E1A51">
          <w:rPr>
            <w:rStyle w:val="Hyperlink"/>
          </w:rPr>
          <w:t>http://www.hermes.admin.ch/</w:t>
        </w:r>
      </w:hyperlink>
      <w:r w:rsidR="003E1A51" w:rsidRPr="003E1A51">
        <w:t xml:space="preserve"> oder Hermes 5.1 IPA auf Pkorg.</w:t>
      </w:r>
    </w:p>
    <w:p w:rsidR="005434E7" w:rsidRPr="00BB388C" w:rsidRDefault="005434E7" w:rsidP="005434E7">
      <w:pPr>
        <w:pStyle w:val="berschrift3"/>
      </w:pPr>
      <w:bookmarkStart w:id="19" w:name="_Toc459723262"/>
      <w:r w:rsidRPr="00BB388C">
        <w:t>Projektmethode:</w:t>
      </w:r>
      <w:bookmarkEnd w:id="19"/>
    </w:p>
    <w:p w:rsidR="005434E7" w:rsidRPr="003E1A51" w:rsidRDefault="005434E7" w:rsidP="005434E7">
      <w:pPr>
        <w:pStyle w:val="IPA-Hinweistexte"/>
      </w:pPr>
      <w:r w:rsidRPr="003E1A51">
        <w:t>Hermes 5.1 IPA: Es handelt sich um eine vereinfachte Projektmethode von Hermes 5, die optimal angepasst wurde für die Durchführung von IPAs.</w:t>
      </w:r>
    </w:p>
    <w:p w:rsidR="005434E7" w:rsidRPr="00BB388C" w:rsidRDefault="005434E7" w:rsidP="005434E7">
      <w:pPr>
        <w:pStyle w:val="berschrift3"/>
      </w:pPr>
      <w:bookmarkStart w:id="20" w:name="_Toc459723263"/>
      <w:r w:rsidRPr="00BB388C">
        <w:t>Szenario:</w:t>
      </w:r>
      <w:bookmarkEnd w:id="20"/>
    </w:p>
    <w:p w:rsidR="005434E7" w:rsidRPr="00BB388C" w:rsidRDefault="005434E7" w:rsidP="005434E7">
      <w:pPr>
        <w:pStyle w:val="IPA-Hinweistexte"/>
        <w:rPr>
          <w:b/>
        </w:rPr>
      </w:pPr>
      <w:r w:rsidRPr="00BB388C">
        <w:rPr>
          <w:b/>
        </w:rPr>
        <w:t>Szenario Wahl, Individuelles Szenario (z. B IT-Applikationserweiterung, JSF)</w:t>
      </w:r>
    </w:p>
    <w:p w:rsidR="005434E7" w:rsidRPr="00BB388C" w:rsidRDefault="005434E7" w:rsidP="005434E7">
      <w:pPr>
        <w:pStyle w:val="IPA-Hinweistexte"/>
      </w:pPr>
    </w:p>
    <w:p w:rsidR="005434E7" w:rsidRPr="005434E7" w:rsidRDefault="005434E7" w:rsidP="005434E7">
      <w:pPr>
        <w:pStyle w:val="IPA-Hinweistexte"/>
        <w:rPr>
          <w:lang w:val="de-DE"/>
        </w:rPr>
      </w:pPr>
      <w:r w:rsidRPr="00BB388C">
        <w:rPr>
          <w:lang w:val="de-DE"/>
        </w:rPr>
        <w:t>In einer Organisation werden verschiedenartige Projekte durchgeführt. Die Projekte können sich bezüglich ihres Inhalts und der Komplexität stark unterscheiden. Um der Vielfalt der Projekte gerecht zu werden, bietet HERMES Szenarien an. Ein Szenario ist auf die Durchführung von Projekten mit einer spezifischen Charakteristik ausgerichtet. Das Szenario beinhaltet genau diejenigen Methodenelemente von HERMES, welche für das Projekt von Bedeutung sind. Dadurch ist HERMES rasch und einfach anwendbar.</w:t>
      </w:r>
    </w:p>
    <w:p w:rsidR="005434E7" w:rsidRPr="003E1A51" w:rsidRDefault="005434E7" w:rsidP="005434E7">
      <w:pPr>
        <w:pStyle w:val="berschrift3"/>
      </w:pPr>
      <w:bookmarkStart w:id="21" w:name="_Toc459723264"/>
      <w:r w:rsidRPr="00BB388C">
        <w:t>Phasen:</w:t>
      </w:r>
      <w:bookmarkEnd w:id="21"/>
    </w:p>
    <w:p w:rsidR="005434E7" w:rsidRPr="003E1A51" w:rsidRDefault="005434E7" w:rsidP="005434E7">
      <w:pPr>
        <w:pStyle w:val="IPA-Hinweistexte"/>
        <w:rPr>
          <w:i w:val="0"/>
        </w:rPr>
      </w:pPr>
      <w:r w:rsidRPr="003E1A51">
        <w:rPr>
          <w:i w:val="0"/>
        </w:rPr>
        <w:t>Achtung nur Phasen zeigen welcher während der IPA durchlaufen werden!</w:t>
      </w:r>
    </w:p>
    <w:p w:rsidR="003E1A51" w:rsidRPr="003E1A51" w:rsidRDefault="003E1A51" w:rsidP="005434E7">
      <w:pPr>
        <w:pStyle w:val="IPA-Hinweistexte"/>
        <w:rPr>
          <w:i w:val="0"/>
        </w:rPr>
      </w:pPr>
      <w:r w:rsidRPr="003E1A51">
        <w:rPr>
          <w:i w:val="0"/>
        </w:rPr>
        <w:t>z. B wenn die Phase Einführung nicht durchlaufen wird z. b grau markieren und kurz begründen warum.</w:t>
      </w:r>
    </w:p>
    <w:p w:rsidR="005434E7" w:rsidRPr="00BB388C" w:rsidRDefault="005434E7" w:rsidP="005434E7">
      <w:pPr>
        <w:pStyle w:val="berschrift3"/>
      </w:pPr>
      <w:bookmarkStart w:id="22" w:name="_Toc459723265"/>
      <w:r w:rsidRPr="00BB388C">
        <w:t>Module:</w:t>
      </w:r>
      <w:bookmarkEnd w:id="22"/>
    </w:p>
    <w:p w:rsidR="005434E7" w:rsidRDefault="005434E7" w:rsidP="005434E7">
      <w:pPr>
        <w:pStyle w:val="IPA-Hinweistexte"/>
      </w:pPr>
      <w:r>
        <w:t>Welche Module werden durchlaufen, Liste auf PKorg Factsheet Hermes 5.1 IPA</w:t>
      </w:r>
    </w:p>
    <w:p w:rsidR="005434E7" w:rsidRDefault="005434E7" w:rsidP="005434E7">
      <w:pPr>
        <w:pStyle w:val="IPA-Hinweistexte"/>
      </w:pPr>
      <w:r w:rsidRPr="009868E1">
        <w:t>Bitte schaut euch das Fact Sheet</w:t>
      </w:r>
      <w:r>
        <w:t xml:space="preserve"> an, da es noch mehr Informationen als nur diese Module enthält (</w:t>
      </w:r>
      <w:hyperlink r:id="rId14" w:history="1">
        <w:r w:rsidRPr="0097103A">
          <w:rPr>
            <w:rStyle w:val="Hyperlink"/>
          </w:rPr>
          <w:t>www.pkrog.ch</w:t>
        </w:r>
      </w:hyperlink>
      <w:r>
        <w:t>). Module können auch individuell gestaltet werden</w:t>
      </w:r>
      <w:r w:rsidR="00314F25">
        <w:t>.</w:t>
      </w:r>
    </w:p>
    <w:p w:rsidR="005434E7" w:rsidRDefault="005434E7" w:rsidP="005434E7">
      <w:pPr>
        <w:pStyle w:val="IPA-Hinweistexte"/>
      </w:pPr>
    </w:p>
    <w:p w:rsidR="005434E7" w:rsidRPr="003E1A51" w:rsidRDefault="005434E7" w:rsidP="005434E7">
      <w:pPr>
        <w:pStyle w:val="IPA-Hinweistexte"/>
      </w:pPr>
      <w:r>
        <w:t>Am besten mit einer Grafik siehe oben und mit einer Tabelle erstellen, somit man sieht wo welches Modul startet und endet etc.</w:t>
      </w:r>
    </w:p>
    <w:p w:rsidR="005434E7" w:rsidRDefault="005434E7" w:rsidP="005434E7">
      <w:pPr>
        <w:spacing w:after="200"/>
        <w:rPr>
          <w:sz w:val="20"/>
        </w:rPr>
      </w:pPr>
      <w:r>
        <w:rPr>
          <w:sz w:val="20"/>
        </w:rPr>
        <w:br w:type="page"/>
      </w:r>
    </w:p>
    <w:p w:rsidR="00FA6FCA" w:rsidRDefault="005434E7" w:rsidP="005434E7">
      <w:pPr>
        <w:pStyle w:val="berschrift2"/>
      </w:pPr>
      <w:bookmarkStart w:id="23" w:name="_Toc459723266"/>
      <w:r>
        <w:t>Projektorganisation</w:t>
      </w:r>
      <w:bookmarkEnd w:id="23"/>
    </w:p>
    <w:p w:rsidR="004327E8" w:rsidRPr="004327E8" w:rsidRDefault="004327E8" w:rsidP="004327E8">
      <w:pPr>
        <w:pStyle w:val="IPA-Hinweistexte"/>
      </w:pPr>
      <w:r>
        <w:t>Die Projektorganisation kann Abweichen vom diesem Muster. Ggf. anpassen.</w:t>
      </w:r>
      <w:r w:rsidR="005B0F6D">
        <w:t xml:space="preserve"> Muss gemäss der Projektmethode </w:t>
      </w:r>
      <w:r w:rsidR="006103ED">
        <w:t xml:space="preserve">und Angaben Titelblatt </w:t>
      </w:r>
      <w:r w:rsidR="005B0F6D">
        <w:t>übereinstimmen. (Projektmethode wird in Teil II beschrieben)</w:t>
      </w:r>
    </w:p>
    <w:p w:rsidR="00FA6FCA" w:rsidRPr="00FA6FCA" w:rsidRDefault="004327E8" w:rsidP="00FA6FCA">
      <w:pPr>
        <w:pStyle w:val="IPA-Textkrper"/>
      </w:pPr>
      <w:r>
        <w:rPr>
          <w:noProof/>
          <w:szCs w:val="22"/>
          <w:lang w:eastAsia="de-CH"/>
        </w:rPr>
        <mc:AlternateContent>
          <mc:Choice Requires="wps">
            <w:drawing>
              <wp:anchor distT="0" distB="0" distL="114300" distR="114300" simplePos="0" relativeHeight="251662336" behindDoc="0" locked="0" layoutInCell="1" allowOverlap="1" wp14:anchorId="4D7130C2" wp14:editId="0A686C5B">
                <wp:simplePos x="0" y="0"/>
                <wp:positionH relativeFrom="column">
                  <wp:posOffset>4222115</wp:posOffset>
                </wp:positionH>
                <wp:positionV relativeFrom="paragraph">
                  <wp:posOffset>104775</wp:posOffset>
                </wp:positionV>
                <wp:extent cx="1609090" cy="766445"/>
                <wp:effectExtent l="57150" t="19050" r="67310" b="90805"/>
                <wp:wrapNone/>
                <wp:docPr id="28" name="Abgerundetes Rechteck 28"/>
                <wp:cNvGraphicFramePr/>
                <a:graphic xmlns:a="http://schemas.openxmlformats.org/drawingml/2006/main">
                  <a:graphicData uri="http://schemas.microsoft.com/office/word/2010/wordprocessingShape">
                    <wps:wsp>
                      <wps:cNvSpPr/>
                      <wps:spPr>
                        <a:xfrm>
                          <a:off x="0" y="0"/>
                          <a:ext cx="1609090" cy="76644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3E1A51" w:rsidRDefault="003E1A51" w:rsidP="003C5A8B">
                            <w:pPr>
                              <w:jc w:val="center"/>
                            </w:pPr>
                            <w:r>
                              <w:t>Projektausschuss</w:t>
                            </w:r>
                          </w:p>
                          <w:p w:rsidR="003E1A51" w:rsidRPr="003C5A8B" w:rsidRDefault="003E1A51" w:rsidP="004327E8">
                            <w:pPr>
                              <w:jc w:val="center"/>
                              <w:rPr>
                                <w:color w:val="FFFFFF" w:themeColor="background1"/>
                              </w:rPr>
                            </w:pPr>
                            <w:r>
                              <w:t>FV:</w:t>
                            </w:r>
                            <w:r w:rsidRPr="004327E8">
                              <w:rPr>
                                <w:color w:val="FFFFFF" w:themeColor="background1"/>
                              </w:rPr>
                              <w:t xml:space="preserve"> </w:t>
                            </w:r>
                            <w:r w:rsidRPr="003C5A8B">
                              <w:rPr>
                                <w:color w:val="FFFFFF" w:themeColor="background1"/>
                              </w:rPr>
                              <w:t>Vor-/Nachname</w:t>
                            </w:r>
                          </w:p>
                          <w:p w:rsidR="003E1A51" w:rsidRDefault="003E1A51" w:rsidP="003C5A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7130C2" id="Abgerundetes Rechteck 28" o:spid="_x0000_s1027" style="position:absolute;margin-left:332.45pt;margin-top:8.25pt;width:126.7pt;height:6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3E1A51" w:rsidRDefault="003E1A51" w:rsidP="003C5A8B">
                      <w:pPr>
                        <w:jc w:val="center"/>
                      </w:pPr>
                      <w:r>
                        <w:t>Projektausschuss</w:t>
                      </w:r>
                    </w:p>
                    <w:p w:rsidR="003E1A51" w:rsidRPr="003C5A8B" w:rsidRDefault="003E1A51" w:rsidP="004327E8">
                      <w:pPr>
                        <w:jc w:val="center"/>
                        <w:rPr>
                          <w:color w:val="FFFFFF" w:themeColor="background1"/>
                        </w:rPr>
                      </w:pPr>
                      <w:r>
                        <w:t>FV:</w:t>
                      </w:r>
                      <w:r w:rsidRPr="004327E8">
                        <w:rPr>
                          <w:color w:val="FFFFFF" w:themeColor="background1"/>
                        </w:rPr>
                        <w:t xml:space="preserve"> </w:t>
                      </w:r>
                      <w:r w:rsidRPr="003C5A8B">
                        <w:rPr>
                          <w:color w:val="FFFFFF" w:themeColor="background1"/>
                        </w:rPr>
                        <w:t>Vor-/Nachname</w:t>
                      </w:r>
                    </w:p>
                    <w:p w:rsidR="003E1A51" w:rsidRDefault="003E1A51" w:rsidP="003C5A8B">
                      <w:pPr>
                        <w:jc w:val="center"/>
                      </w:pPr>
                    </w:p>
                  </w:txbxContent>
                </v:textbox>
              </v:roundrect>
            </w:pict>
          </mc:Fallback>
        </mc:AlternateContent>
      </w:r>
      <w:r w:rsidR="004225EA">
        <w:rPr>
          <w:noProof/>
          <w:szCs w:val="22"/>
          <w:lang w:eastAsia="de-CH"/>
        </w:rPr>
        <mc:AlternateContent>
          <mc:Choice Requires="wpg">
            <w:drawing>
              <wp:anchor distT="0" distB="0" distL="114300" distR="114300" simplePos="0" relativeHeight="251652096" behindDoc="0" locked="0" layoutInCell="1" allowOverlap="1" wp14:anchorId="6311856C" wp14:editId="32385A13">
                <wp:simplePos x="0" y="0"/>
                <wp:positionH relativeFrom="column">
                  <wp:posOffset>-11356</wp:posOffset>
                </wp:positionH>
                <wp:positionV relativeFrom="paragraph">
                  <wp:posOffset>105303</wp:posOffset>
                </wp:positionV>
                <wp:extent cx="5292090" cy="4535170"/>
                <wp:effectExtent l="57150" t="19050" r="80010" b="9398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2090" cy="4535170"/>
                          <a:chOff x="2100" y="8365"/>
                          <a:chExt cx="8334" cy="6921"/>
                        </a:xfrm>
                      </wpg:grpSpPr>
                      <wps:wsp>
                        <wps:cNvPr id="4" name="AutoShape 99"/>
                        <wps:cNvSpPr>
                          <a:spLocks noChangeArrowheads="1"/>
                        </wps:cNvSpPr>
                        <wps:spPr bwMode="auto">
                          <a:xfrm>
                            <a:off x="2324" y="9939"/>
                            <a:ext cx="3498" cy="169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3E1A51" w:rsidRPr="00FD7F2A" w:rsidRDefault="003E1A51" w:rsidP="00FA6FCA">
                              <w:pPr>
                                <w:rPr>
                                  <w:b/>
                                </w:rPr>
                              </w:pPr>
                              <w:r>
                                <w:rPr>
                                  <w:b/>
                                </w:rPr>
                                <w:t>Qualität- &amp; Sicherheitsmanager</w:t>
                              </w:r>
                            </w:p>
                            <w:p w:rsidR="003E1A51" w:rsidRDefault="003E1A51" w:rsidP="00FA6FCA">
                              <w:pPr>
                                <w:tabs>
                                  <w:tab w:val="left" w:pos="1418"/>
                                </w:tabs>
                              </w:pPr>
                              <w:r w:rsidRPr="00944D4C">
                                <w:rPr>
                                  <w:color w:val="FFFFFF" w:themeColor="background1"/>
                                </w:rPr>
                                <w:t>Valid-Experte:</w:t>
                              </w:r>
                              <w:r>
                                <w:tab/>
                              </w:r>
                              <w:r>
                                <w:br/>
                                <w:t>Hauptexperte:</w:t>
                              </w:r>
                              <w:r>
                                <w:tab/>
                              </w:r>
                              <w:r>
                                <w:br/>
                                <w:t>2. Experte:</w:t>
                              </w:r>
                              <w:r>
                                <w:tab/>
                              </w: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3E1A51" w:rsidRPr="00FD7F2A" w:rsidRDefault="003E1A51" w:rsidP="004C5F99">
                                <w:pPr>
                                  <w:jc w:val="center"/>
                                  <w:rPr>
                                    <w:b/>
                                  </w:rPr>
                                </w:pPr>
                                <w:r w:rsidRPr="00FD7F2A">
                                  <w:rPr>
                                    <w:b/>
                                  </w:rPr>
                                  <w:t>Auftraggeber:</w:t>
                                </w:r>
                              </w:p>
                              <w:p w:rsidR="003E1A51" w:rsidRPr="004327E8" w:rsidRDefault="003E1A51" w:rsidP="004327E8">
                                <w:pPr>
                                  <w:jc w:val="center"/>
                                  <w:rPr>
                                    <w:color w:val="FFFFFF" w:themeColor="background1"/>
                                  </w:rPr>
                                </w:pPr>
                                <w:r>
                                  <w:rPr>
                                    <w:color w:val="FFFFFF" w:themeColor="background1"/>
                                  </w:rPr>
                                  <w:t>Vor-/Nachname</w:t>
                                </w: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a:extLst/>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3E1A51" w:rsidRPr="003C5A8B" w:rsidRDefault="003E1A51" w:rsidP="004C5F99">
                              <w:pPr>
                                <w:jc w:val="center"/>
                                <w:rPr>
                                  <w:b/>
                                  <w:color w:val="FFFFFF" w:themeColor="background1"/>
                                </w:rPr>
                              </w:pPr>
                              <w:r>
                                <w:rPr>
                                  <w:b/>
                                  <w:color w:val="FFFFFF" w:themeColor="background1"/>
                                </w:rPr>
                                <w:t>Projektleiter</w:t>
                              </w:r>
                              <w:r w:rsidRPr="003C5A8B">
                                <w:rPr>
                                  <w:b/>
                                  <w:color w:val="FFFFFF" w:themeColor="background1"/>
                                </w:rPr>
                                <w:t>:</w:t>
                              </w:r>
                            </w:p>
                            <w:p w:rsidR="003E1A51" w:rsidRPr="003C5A8B" w:rsidRDefault="003E1A51" w:rsidP="004C5F99">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g:grpSp>
                        <wpg:cNvPr id="12" name="Group 111"/>
                        <wpg:cNvGrpSpPr>
                          <a:grpSpLocks/>
                        </wpg:cNvGrpSpPr>
                        <wpg:grpSpPr bwMode="auto">
                          <a:xfrm>
                            <a:off x="2100" y="13828"/>
                            <a:ext cx="8334" cy="1458"/>
                            <a:chOff x="2100" y="13828"/>
                            <a:chExt cx="8334" cy="1458"/>
                          </a:xfrm>
                        </wpg:grpSpPr>
                        <wps:wsp>
                          <wps:cNvPr id="13" name="AutoShape 101"/>
                          <wps:cNvSpPr>
                            <a:spLocks noChangeArrowheads="1"/>
                          </wps:cNvSpPr>
                          <wps:spPr bwMode="auto">
                            <a:xfrm>
                              <a:off x="2100" y="14085"/>
                              <a:ext cx="2592"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3E1A51" w:rsidRPr="003C5A8B" w:rsidRDefault="003E1A51" w:rsidP="004C5F99">
                                <w:pPr>
                                  <w:jc w:val="center"/>
                                  <w:rPr>
                                    <w:b/>
                                    <w:color w:val="FFFFFF" w:themeColor="background1"/>
                                  </w:rPr>
                                </w:pPr>
                                <w:r w:rsidRPr="003C5A8B">
                                  <w:rPr>
                                    <w:b/>
                                    <w:color w:val="FFFFFF" w:themeColor="background1"/>
                                  </w:rPr>
                                  <w:t>Fachspezialist</w:t>
                                </w:r>
                              </w:p>
                              <w:p w:rsidR="003E1A51" w:rsidRPr="003C5A8B" w:rsidRDefault="003E1A51" w:rsidP="004C5F99">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s:wsp>
                          <wps:cNvPr id="14" name="AutoShape 102"/>
                          <wps:cNvSpPr>
                            <a:spLocks noChangeArrowheads="1"/>
                          </wps:cNvSpPr>
                          <wps:spPr bwMode="auto">
                            <a:xfrm>
                              <a:off x="4926" y="14085"/>
                              <a:ext cx="2580" cy="118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3E1A51" w:rsidRPr="003C5A8B" w:rsidRDefault="003E1A51" w:rsidP="00FA6FCA">
                                <w:pPr>
                                  <w:jc w:val="center"/>
                                  <w:rPr>
                                    <w:b/>
                                    <w:color w:val="FFFFFF" w:themeColor="background1"/>
                                  </w:rPr>
                                </w:pPr>
                                <w:r w:rsidRPr="003C5A8B">
                                  <w:rPr>
                                    <w:b/>
                                    <w:color w:val="FFFFFF" w:themeColor="background1"/>
                                  </w:rPr>
                                  <w:t>Fachspezialist</w:t>
                                </w:r>
                              </w:p>
                              <w:p w:rsidR="003E1A51" w:rsidRPr="003C5A8B" w:rsidRDefault="003E1A51" w:rsidP="004C5F99">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s:wsp>
                          <wps:cNvPr id="15" name="AutoShape 103"/>
                          <wps:cNvSpPr>
                            <a:spLocks noChangeArrowheads="1"/>
                          </wps:cNvSpPr>
                          <wps:spPr bwMode="auto">
                            <a:xfrm>
                              <a:off x="7833" y="14085"/>
                              <a:ext cx="2601" cy="1201"/>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3E1A51" w:rsidRPr="003C5A8B" w:rsidRDefault="003E1A51" w:rsidP="00FA6FCA">
                                <w:pPr>
                                  <w:jc w:val="center"/>
                                  <w:rPr>
                                    <w:b/>
                                    <w:color w:val="FFFFFF" w:themeColor="background1"/>
                                  </w:rPr>
                                </w:pPr>
                                <w:r w:rsidRPr="003C5A8B">
                                  <w:rPr>
                                    <w:b/>
                                    <w:color w:val="FFFFFF" w:themeColor="background1"/>
                                  </w:rPr>
                                  <w:t>Fachspezialist</w:t>
                                </w:r>
                              </w:p>
                              <w:p w:rsidR="003E1A51" w:rsidRPr="003C5A8B" w:rsidRDefault="003E1A51" w:rsidP="004C5F99">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3368" y="13828"/>
                              <a:ext cx="5745" cy="5"/>
                            </a:xfrm>
                            <a:prstGeom prst="straightConnector1">
                              <a:avLst/>
                            </a:prstGeom>
                            <a:ln>
                              <a:headEnd/>
                              <a:tailEnd/>
                            </a:ln>
                            <a:extLst/>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3396" y="13830"/>
                              <a:ext cx="0" cy="255"/>
                            </a:xfrm>
                            <a:prstGeom prst="straightConnector1">
                              <a:avLst/>
                            </a:prstGeom>
                            <a:ln>
                              <a:headEnd type="oval" w="med" len="med"/>
                              <a:tailEnd/>
                            </a:ln>
                            <a:extLst/>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6216" y="13830"/>
                              <a:ext cx="0" cy="255"/>
                            </a:xfrm>
                            <a:prstGeom prst="straightConnector1">
                              <a:avLst/>
                            </a:prstGeom>
                            <a:ln>
                              <a:headEnd type="oval" w="med" len="med"/>
                              <a:tailEnd/>
                            </a:ln>
                            <a:extLst/>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6311856C" id="Group 115" o:spid="_x0000_s1028" style="position:absolute;margin-left:-.9pt;margin-top:8.3pt;width:416.7pt;height:357.1pt;z-index:251652096" coordorigin="2100,8365" coordsize="8334,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">
                <v:roundrect id="AutoShape 99" o:spid="_x0000_s1029" style="position:absolute;left:2324;top:9939;width:3498;height:1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lEicUA&#10;AADaAAAADwAAAGRycy9kb3ducmV2LnhtbESPQUvDQBSE70L/w/IK3uymEkRiNqUU1B5EMLa23p7Z&#10;1ySYfRuzazb6611B8DjMzDdMvppMJ0YaXGtZwXKRgCCurG65VrB7vr24BuE8ssbOMin4IgerYnaW&#10;Y6Zt4CcaS1+LCGGXoYLG+z6T0lUNGXQL2xNH72QHgz7KoZZ6wBDhppOXSXIlDbYcFxrsadNQ9V5+&#10;GgV37vHj5T6t7fbhKA/7t9cwfoeg1Pl8Wt+A8DT5//Bfe6sVpPB7Jd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USJxQAAANoAAAAPAAAAAAAAAAAAAAAAAJgCAABkcnMv&#10;ZG93bnJldi54bWxQSwUGAAAAAAQABAD1AAAAigM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3E1A51" w:rsidRPr="00FD7F2A" w:rsidRDefault="003E1A51" w:rsidP="00FA6FCA">
                        <w:pPr>
                          <w:rPr>
                            <w:b/>
                          </w:rPr>
                        </w:pPr>
                        <w:r>
                          <w:rPr>
                            <w:b/>
                          </w:rPr>
                          <w:t>Qualität- &amp; Sicherheitsmanager</w:t>
                        </w:r>
                      </w:p>
                      <w:p w:rsidR="003E1A51" w:rsidRDefault="003E1A51" w:rsidP="00FA6FCA">
                        <w:pPr>
                          <w:tabs>
                            <w:tab w:val="left" w:pos="1418"/>
                          </w:tabs>
                        </w:pPr>
                        <w:r w:rsidRPr="00944D4C">
                          <w:rPr>
                            <w:color w:val="FFFFFF" w:themeColor="background1"/>
                          </w:rPr>
                          <w:t>Valid-Experte:</w:t>
                        </w:r>
                        <w:r>
                          <w:tab/>
                        </w:r>
                        <w:r>
                          <w:br/>
                          <w:t>Hauptexperte:</w:t>
                        </w:r>
                        <w:r>
                          <w:tab/>
                        </w:r>
                        <w:r>
                          <w:br/>
                          <w:t>2. Experte:</w:t>
                        </w:r>
                        <w:r>
                          <w:tab/>
                        </w:r>
                        <w:r>
                          <w:br/>
                        </w:r>
                      </w:p>
                    </w:txbxContent>
                  </v:textbox>
                </v:roundrect>
                <v:group id="Group 113" o:spid="_x0000_s1030" style="position:absolute;left:3924;top:8365;width:4530;height:3752" coordorigin="3924,8365" coordsize="4530,3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AutoShape 98" o:spid="_x0000_s1031" style="position:absolute;left:3924;top:8365;width:4530;height:11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va/sYA&#10;AADaAAAADwAAAGRycy9kb3ducmV2LnhtbESPT2vCQBTE7wW/w/IK3uqmRdoSXaUUWj0UQeu/3l6z&#10;r0kw+zZm12z003eFQo/DzPyGGU87U4mWGldaVnA/SEAQZ1aXnCtYf77dPYNwHlljZZkUnMnBdNK7&#10;GWOqbeAltSufiwhhl6KCwvs6ldJlBRl0A1sTR+/HNgZ9lE0udYMhwk0lH5LkURosOS4UWNNrQdlh&#10;dTIK3t3iuJ0Nczv/2Mvd5vsrtJcQlOrfdi8jEJ46/x/+a8+1gie4Xo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va/sYAAADaAAAADwAAAAAAAAAAAAAAAACYAgAAZHJz&#10;L2Rvd25yZXYueG1sUEsFBgAAAAAEAAQA9QAAAIsD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3E1A51" w:rsidRPr="00FD7F2A" w:rsidRDefault="003E1A51" w:rsidP="004C5F99">
                          <w:pPr>
                            <w:jc w:val="center"/>
                            <w:rPr>
                              <w:b/>
                            </w:rPr>
                          </w:pPr>
                          <w:r w:rsidRPr="00FD7F2A">
                            <w:rPr>
                              <w:b/>
                            </w:rPr>
                            <w:t>Auftraggeber:</w:t>
                          </w:r>
                        </w:p>
                        <w:p w:rsidR="003E1A51" w:rsidRPr="004327E8" w:rsidRDefault="003E1A51" w:rsidP="004327E8">
                          <w:pPr>
                            <w:jc w:val="center"/>
                            <w:rPr>
                              <w:color w:val="FFFFFF" w:themeColor="background1"/>
                            </w:rPr>
                          </w:pPr>
                          <w:r>
                            <w:rPr>
                              <w:color w:val="FFFFFF" w:themeColor="background1"/>
                            </w:rPr>
                            <w:t>Vor-/Nachname</w:t>
                          </w:r>
                        </w:p>
                      </w:txbxContent>
                    </v:textbox>
                  </v:roundrect>
                  <v:shapetype id="_x0000_t32" coordsize="21600,21600" o:spt="32" o:oned="t" path="m,l21600,21600e" filled="f">
                    <v:path arrowok="t" fillok="f" o:connecttype="none"/>
                    <o:lock v:ext="edit" shapetype="t"/>
                  </v:shapetype>
                  <v:shape id="AutoShape 106" o:spid="_x0000_s1032" type="#_x0000_t32" style="position:absolute;left:6180;top:9535;width:9;height:25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JLr8AAADaAAAADwAAAGRycy9kb3ducmV2LnhtbERPu2rDMBTdA/0HcQtZQiw3QzGulVDS&#10;lnasE3e/WDeWqXVlLNWPfH01BDIezrs4zLYTIw2+dazgKUlBENdOt9woqM4f2wyED8gaO8ekYCEP&#10;h/3DqsBcu4lLGk+hETGEfY4KTAh9LqWvDVn0ieuJI3dxg8UQ4dBIPeAUw20nd2n6LC22HBsM9nQ0&#10;VP+e/qwCb3bN9a0cq/fP73IqM1p+Nvao1Ppxfn0BEWgOd/HN/aUVxK3xSrwBcv8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RLJLr8AAADaAAAADwAAAAAAAAAAAAAAAACh&#10;AgAAZHJzL2Rvd25yZXYueG1sUEsFBgAAAAAEAAQA+QAAAI0DAAAAAA==&#10;" strokecolor="black [3200]" strokeweight="2pt">
                    <v:shadow on="t" color="black" opacity="24903f" origin=",.5" offset="0,.55556mm"/>
                  </v:shape>
                </v:group>
                <v:roundrect id="AutoShape 100" o:spid="_x0000_s1033" style="position:absolute;left:3060;top:12117;width:6240;height:8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yepscA&#10;AADbAAAADwAAAGRycy9kb3ducmV2LnhtbESPT0vDQBDF7wW/wzKCt3bTIiKx2yIFaw9FsLb+uY3Z&#10;MQlmZ2N2m0376Z2D4G2G9+a938yXg2tUT12oPRuYTjJQxIW3NZcG9i8P41tQISJbbDyTgRMFWC4u&#10;RnPMrU/8TP0ulkpCOORooIqxzbUORUUOw8S3xKJ9+c5hlLUrte0wSbhr9CzLbrTDmqWhwpZWFRXf&#10;u6MzsA5PP6+P16XfbN/12+HzI/XnlIy5uhzu70BFGuK/+e96YwVf6OUXGUA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cnqbHAAAA2wAAAA8AAAAAAAAAAAAAAAAAmAIAAGRy&#10;cy9kb3ducmV2LnhtbFBLBQYAAAAABAAEAPUAAACM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3E1A51" w:rsidRPr="003C5A8B" w:rsidRDefault="003E1A51" w:rsidP="004C5F99">
                        <w:pPr>
                          <w:jc w:val="center"/>
                          <w:rPr>
                            <w:b/>
                            <w:color w:val="FFFFFF" w:themeColor="background1"/>
                          </w:rPr>
                        </w:pPr>
                        <w:r>
                          <w:rPr>
                            <w:b/>
                            <w:color w:val="FFFFFF" w:themeColor="background1"/>
                          </w:rPr>
                          <w:t>Projektleiter</w:t>
                        </w:r>
                        <w:r w:rsidRPr="003C5A8B">
                          <w:rPr>
                            <w:b/>
                            <w:color w:val="FFFFFF" w:themeColor="background1"/>
                          </w:rPr>
                          <w:t>:</w:t>
                        </w:r>
                      </w:p>
                      <w:p w:rsidR="003E1A51" w:rsidRPr="003C5A8B" w:rsidRDefault="003E1A51" w:rsidP="004C5F99">
                        <w:pPr>
                          <w:jc w:val="center"/>
                          <w:rPr>
                            <w:color w:val="FFFFFF" w:themeColor="background1"/>
                          </w:rPr>
                        </w:pPr>
                        <w:r w:rsidRPr="003C5A8B">
                          <w:rPr>
                            <w:color w:val="FFFFFF" w:themeColor="background1"/>
                          </w:rPr>
                          <w:t>Vor-/Nachname</w:t>
                        </w:r>
                      </w:p>
                    </w:txbxContent>
                  </v:textbox>
                </v:roundrect>
                <v:group id="Group 111" o:spid="_x0000_s1034" style="position:absolute;left:2100;top:13828;width:8334;height:1458" coordorigin="2100,13828" coordsize="8334,1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oundrect id="AutoShape 101" o:spid="_x0000_s1035" style="position:absolute;left:2100;top:14085;width:2592;height:11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A0cQA&#10;AADbAAAADwAAAGRycy9kb3ducmV2LnhtbERPS2vCQBC+F/wPyxS81U1rKSW6Sim0eiiC1ldv0+w0&#10;CWZnY3bNRn99Vyj0Nh/fc8bTzlSipcaVlhXcDxIQxJnVJecK1p9vd88gnEfWWFkmBWdyMJ30bsaY&#10;aht4Se3K5yKGsEtRQeF9nUrpsoIMuoGtiSP3YxuDPsIml7rBEMNNJR+S5EkaLDk2FFjTa0HZYXUy&#10;Ct7d4ridPeZ2/rGXu833V2gvISjVv+1eRiA8df5f/Oee6zh/CNdf4gFy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OANHEAAAA2wAAAA8AAAAAAAAAAAAAAAAAmAIAAGRycy9k&#10;b3ducmV2LnhtbFBLBQYAAAAABAAEAPUAAACJ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3E1A51" w:rsidRPr="003C5A8B" w:rsidRDefault="003E1A51" w:rsidP="004C5F99">
                          <w:pPr>
                            <w:jc w:val="center"/>
                            <w:rPr>
                              <w:b/>
                              <w:color w:val="FFFFFF" w:themeColor="background1"/>
                            </w:rPr>
                          </w:pPr>
                          <w:r w:rsidRPr="003C5A8B">
                            <w:rPr>
                              <w:b/>
                              <w:color w:val="FFFFFF" w:themeColor="background1"/>
                            </w:rPr>
                            <w:t>Fachspezialist</w:t>
                          </w:r>
                        </w:p>
                        <w:p w:rsidR="003E1A51" w:rsidRPr="003C5A8B" w:rsidRDefault="003E1A51" w:rsidP="004C5F99">
                          <w:pPr>
                            <w:jc w:val="center"/>
                            <w:rPr>
                              <w:color w:val="FFFFFF" w:themeColor="background1"/>
                            </w:rPr>
                          </w:pPr>
                          <w:r w:rsidRPr="003C5A8B">
                            <w:rPr>
                              <w:color w:val="FFFFFF" w:themeColor="background1"/>
                            </w:rPr>
                            <w:t>Vor-/Nachname</w:t>
                          </w:r>
                        </w:p>
                      </w:txbxContent>
                    </v:textbox>
                  </v:roundrect>
                  <v:roundrect id="AutoShape 102" o:spid="_x0000_s1036" style="position:absolute;left:4926;top:14085;width:2580;height:118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YpcQA&#10;AADbAAAADwAAAGRycy9kb3ducmV2LnhtbERPS2vCQBC+F/oflin0VjcVKSW6Sin4OJSC2vq4jdlp&#10;EszOxuw2G/31XUHobT6+54wmnalES40rLSt47iUgiDOrS84VfK2nT68gnEfWWFkmBWdyMBnf340w&#10;1TbwktqVz0UMYZeigsL7OpXSZQUZdD1bE0fuxzYGfYRNLnWDIYabSvaT5EUaLDk2FFjTe0HZcfVr&#10;FMzc52kzH+R28bGT2+/DPrSXEJR6fOjehiA8df5ffHMvdJw/gOsv8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nmKXEAAAA2wAAAA8AAAAAAAAAAAAAAAAAmAIAAGRycy9k&#10;b3ducmV2LnhtbFBLBQYAAAAABAAEAPUAAACJ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3E1A51" w:rsidRPr="003C5A8B" w:rsidRDefault="003E1A51" w:rsidP="00FA6FCA">
                          <w:pPr>
                            <w:jc w:val="center"/>
                            <w:rPr>
                              <w:b/>
                              <w:color w:val="FFFFFF" w:themeColor="background1"/>
                            </w:rPr>
                          </w:pPr>
                          <w:r w:rsidRPr="003C5A8B">
                            <w:rPr>
                              <w:b/>
                              <w:color w:val="FFFFFF" w:themeColor="background1"/>
                            </w:rPr>
                            <w:t>Fachspezialist</w:t>
                          </w:r>
                        </w:p>
                        <w:p w:rsidR="003E1A51" w:rsidRPr="003C5A8B" w:rsidRDefault="003E1A51" w:rsidP="004C5F99">
                          <w:pPr>
                            <w:jc w:val="center"/>
                            <w:rPr>
                              <w:color w:val="FFFFFF" w:themeColor="background1"/>
                            </w:rPr>
                          </w:pPr>
                          <w:r w:rsidRPr="003C5A8B">
                            <w:rPr>
                              <w:color w:val="FFFFFF" w:themeColor="background1"/>
                            </w:rPr>
                            <w:t>Vor-/Nachname</w:t>
                          </w:r>
                        </w:p>
                      </w:txbxContent>
                    </v:textbox>
                  </v:roundrect>
                  <v:roundrect id="AutoShape 103" o:spid="_x0000_s1037" style="position:absolute;left:7833;top:14085;width:2601;height:120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9PsQA&#10;AADbAAAADwAAAGRycy9kb3ducmV2LnhtbERPS2vCQBC+F/wPyxS81U2LLSW6Sim0eiiC1ldv0+w0&#10;CWZnY3bNRn99Vyj0Nh/fc8bTzlSipcaVlhXcDxIQxJnVJecK1p9vd88gnEfWWFkmBWdyMJ30bsaY&#10;aht4Se3K5yKGsEtRQeF9nUrpsoIMuoGtiSP3YxuDPsIml7rBEMNNJR+S5EkaLDk2FFjTa0HZYXUy&#10;Ct7d4ridDXM7/9jL3eb7K7SXEJTq33YvIxCeOv8v/nPPdZz/CNdf4gFy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rPT7EAAAA2wAAAA8AAAAAAAAAAAAAAAAAmAIAAGRycy9k&#10;b3ducmV2LnhtbFBLBQYAAAAABAAEAPUAAACJ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3E1A51" w:rsidRPr="003C5A8B" w:rsidRDefault="003E1A51" w:rsidP="00FA6FCA">
                          <w:pPr>
                            <w:jc w:val="center"/>
                            <w:rPr>
                              <w:b/>
                              <w:color w:val="FFFFFF" w:themeColor="background1"/>
                            </w:rPr>
                          </w:pPr>
                          <w:r w:rsidRPr="003C5A8B">
                            <w:rPr>
                              <w:b/>
                              <w:color w:val="FFFFFF" w:themeColor="background1"/>
                            </w:rPr>
                            <w:t>Fachspezialist</w:t>
                          </w:r>
                        </w:p>
                        <w:p w:rsidR="003E1A51" w:rsidRPr="003C5A8B" w:rsidRDefault="003E1A51" w:rsidP="004C5F99">
                          <w:pPr>
                            <w:jc w:val="center"/>
                            <w:rPr>
                              <w:color w:val="FFFFFF" w:themeColor="background1"/>
                            </w:rPr>
                          </w:pPr>
                          <w:r w:rsidRPr="003C5A8B">
                            <w:rPr>
                              <w:color w:val="FFFFFF" w:themeColor="background1"/>
                            </w:rPr>
                            <w:t>Vor-/Nachname</w:t>
                          </w:r>
                        </w:p>
                      </w:txbxContent>
                    </v:textbox>
                  </v:roundrect>
                  <v:shape id="AutoShape 104" o:spid="_x0000_s1038" type="#_x0000_t32" style="position:absolute;left:3368;top:13828;width:5745;height: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9m68EAAADbAAAADwAAAGRycy9kb3ducmV2LnhtbERPPWvDMBDdC/0P4gpdSiI3gwluFBPc&#10;lmasnXQ/rItlYp2MpdpOf31UCGS7x/u8TT7bTow0+NaxgtdlAoK4drrlRsHx8LlYg/ABWWPnmBRc&#10;yEO+fXzYYKbdxCWNVWhEDGGfoQITQp9J6WtDFv3S9cSRO7nBYohwaKQecIrhtpOrJEmlxZZjg8Ge&#10;CkP1ufq1CrxZNX/v5Xj8+Poup3JNl58XWyj1/DTv3kAEmsNdfHPvdZyfwv8v8Q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j2brwQAAANsAAAAPAAAAAAAAAAAAAAAA&#10;AKECAABkcnMvZG93bnJldi54bWxQSwUGAAAAAAQABAD5AAAAjwMAAAAA&#10;" strokecolor="black [3200]" strokeweight="2pt">
                    <v:shadow on="t" color="black" opacity="24903f" origin=",.5" offset="0,.55556mm"/>
                  </v:shape>
                  <v:shape id="AutoShape 108" o:spid="_x0000_s1039" type="#_x0000_t32" style="position:absolute;left:3396;top:13830;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WILcMAAADbAAAADwAAAGRycy9kb3ducmV2LnhtbERPS2sCMRC+C/6HMIIX0WylVl2NUkul&#10;9iRVwR6nm9kHbiZLEnX775tCobf5+J6zXLemFjdyvrKs4GGUgCDOrK64UHA6boczED4ga6wtk4Jv&#10;8rBedTtLTLW98wfdDqEQMYR9igrKEJpUSp+VZNCPbEMcudw6gyFCV0jt8B7DTS3HSfIkDVYcG0ps&#10;6KWk7HK4GgWvn/vJfHPd55v5efD++DbIt18uV6rfa58XIAK14V/8597pOH8Kv7/EA+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FiC3DAAAA2wAAAA8AAAAAAAAAAAAA&#10;AAAAoQIAAGRycy9kb3ducmV2LnhtbFBLBQYAAAAABAAEAPkAAACRAwAAAAA=&#10;" strokecolor="black [3200]" strokeweight="2pt">
                    <v:stroke startarrow="oval"/>
                    <v:shadow on="t" color="black" opacity="24903f" origin=",.5" offset="0,.55556mm"/>
                  </v:shape>
                  <v:shape id="AutoShape 110" o:spid="_x0000_s1040" type="#_x0000_t32" style="position:absolute;left:6216;top:13830;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a5xMMAAADbAAAADwAAAGRycy9kb3ducmV2LnhtbERPS2sCMRC+F/wPYQQvUrOKLd2tUVSU&#10;2pNUhfY43cw+cDNZkqjbf98UhN7m43vObNGZRlzJ+dqygvEoAUGcW11zqeB03D6+gPABWWNjmRT8&#10;kIfFvPcww0zbG3/Q9RBKEUPYZ6igCqHNpPR5RQb9yLbEkSusMxgidKXUDm8x3DRykiTP0mDNsaHC&#10;ltYV5efDxSjYfO2f0tVlX6zSz+H79G1YbL9dodSg3y1fQQTqwr/47t7pOD+Fv1/i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WucTDAAAA2wAAAA8AAAAAAAAAAAAA&#10;AAAAoQIAAGRycy9kb3ducmV2LnhtbFBLBQYAAAAABAAEAPkAAACRAwAAAAA=&#10;" strokecolor="black [3200]" strokeweight="2pt">
                    <v:stroke startarrow="oval"/>
                    <v:shadow on="t" color="black" opacity="24903f" origin=",.5" offset="0,.55556mm"/>
                  </v:shape>
                </v:group>
              </v:group>
            </w:pict>
          </mc:Fallback>
        </mc:AlternateContent>
      </w:r>
    </w:p>
    <w:p w:rsidR="004C5F99" w:rsidRPr="00CB4EF6" w:rsidRDefault="003C5A8B" w:rsidP="004C5F99">
      <w:pPr>
        <w:pStyle w:val="IPA-Textkrper"/>
        <w:rPr>
          <w:szCs w:val="22"/>
        </w:rPr>
      </w:pPr>
      <w:r>
        <w:rPr>
          <w:noProof/>
          <w:szCs w:val="22"/>
          <w:lang w:eastAsia="de-CH"/>
        </w:rPr>
        <mc:AlternateContent>
          <mc:Choice Requires="wps">
            <w:drawing>
              <wp:anchor distT="0" distB="0" distL="114300" distR="114300" simplePos="0" relativeHeight="251664384" behindDoc="0" locked="0" layoutInCell="1" allowOverlap="1" wp14:anchorId="36E45C93" wp14:editId="71C04CCA">
                <wp:simplePos x="0" y="0"/>
                <wp:positionH relativeFrom="column">
                  <wp:posOffset>4025619</wp:posOffset>
                </wp:positionH>
                <wp:positionV relativeFrom="paragraph">
                  <wp:posOffset>173924</wp:posOffset>
                </wp:positionV>
                <wp:extent cx="198783" cy="0"/>
                <wp:effectExtent l="38100" t="38100" r="67945" b="95250"/>
                <wp:wrapNone/>
                <wp:docPr id="29" name="Gerade Verbindung 29"/>
                <wp:cNvGraphicFramePr/>
                <a:graphic xmlns:a="http://schemas.openxmlformats.org/drawingml/2006/main">
                  <a:graphicData uri="http://schemas.microsoft.com/office/word/2010/wordprocessingShape">
                    <wps:wsp>
                      <wps:cNvCnPr/>
                      <wps:spPr>
                        <a:xfrm flipH="1">
                          <a:off x="0" y="0"/>
                          <a:ext cx="19878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72B2775" id="Gerade Verbindung 29" o:spid="_x0000_s1026" style="position:absolute;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7pt,13.7pt" to="332.6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" strokecolor="black [3200]" strokeweight="2pt">
                <v:shadow on="t" color="black" opacity="24903f" origin=",.5" offset="0,.55556mm"/>
              </v:line>
            </w:pict>
          </mc:Fallback>
        </mc:AlternateContent>
      </w:r>
    </w:p>
    <w:p w:rsidR="004C5F99" w:rsidRPr="00CB4EF6" w:rsidRDefault="004C5F99" w:rsidP="004C5F99">
      <w:pPr>
        <w:pStyle w:val="IPA-Textkrper"/>
        <w:rPr>
          <w:szCs w:val="22"/>
        </w:rPr>
      </w:pPr>
    </w:p>
    <w:p w:rsidR="004C5F99" w:rsidRPr="00CB4EF6" w:rsidRDefault="004C5F99" w:rsidP="004C5F99">
      <w:pPr>
        <w:pStyle w:val="IPA-Textkrper"/>
        <w:rPr>
          <w:szCs w:val="22"/>
        </w:rPr>
      </w:pPr>
    </w:p>
    <w:p w:rsidR="004C5F99" w:rsidRPr="00CB4EF6" w:rsidRDefault="004C5F99" w:rsidP="004C5F99">
      <w:pPr>
        <w:pStyle w:val="IPA-Textkrper"/>
        <w:rPr>
          <w:szCs w:val="22"/>
        </w:rPr>
      </w:pPr>
    </w:p>
    <w:p w:rsidR="004C5F99" w:rsidRPr="00CB4EF6" w:rsidRDefault="00944D4C" w:rsidP="004C5F99">
      <w:pPr>
        <w:pStyle w:val="IPA-Textkrper"/>
        <w:rPr>
          <w:szCs w:val="22"/>
        </w:rPr>
      </w:pPr>
      <w:r>
        <w:rPr>
          <w:noProof/>
          <w:szCs w:val="22"/>
          <w:lang w:eastAsia="de-CH"/>
        </w:rPr>
        <mc:AlternateContent>
          <mc:Choice Requires="wps">
            <w:drawing>
              <wp:anchor distT="0" distB="0" distL="114300" distR="114300" simplePos="0" relativeHeight="251656192" behindDoc="0" locked="0" layoutInCell="1" allowOverlap="1" wp14:anchorId="794ED5F8" wp14:editId="60737D35">
                <wp:simplePos x="0" y="0"/>
                <wp:positionH relativeFrom="column">
                  <wp:posOffset>2356336</wp:posOffset>
                </wp:positionH>
                <wp:positionV relativeFrom="paragraph">
                  <wp:posOffset>78740</wp:posOffset>
                </wp:positionV>
                <wp:extent cx="224790" cy="0"/>
                <wp:effectExtent l="38100" t="38100" r="60960" b="95250"/>
                <wp:wrapNone/>
                <wp:docPr id="26" name="Gerade Verbindung 26"/>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A1AC8D1" id="Gerade Verbindung 26"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55pt,6.2pt" to="203.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" strokecolor="black [3200]" strokeweight="2pt">
                <v:shadow on="t" color="black" opacity="24903f" origin=",.5" offset="0,.55556mm"/>
              </v:line>
            </w:pict>
          </mc:Fallback>
        </mc:AlternateContent>
      </w:r>
    </w:p>
    <w:p w:rsidR="004C5F99" w:rsidRPr="00CB4EF6" w:rsidRDefault="004C5F99" w:rsidP="004C5F99">
      <w:pPr>
        <w:pStyle w:val="IPA-Textkrper"/>
        <w:rPr>
          <w:szCs w:val="22"/>
        </w:rPr>
      </w:pPr>
    </w:p>
    <w:p w:rsidR="004C5F99" w:rsidRPr="00CB4EF6" w:rsidRDefault="004C5F99" w:rsidP="004C5F99">
      <w:pPr>
        <w:pStyle w:val="IPA-Textkrper"/>
        <w:rPr>
          <w:szCs w:val="22"/>
        </w:rPr>
      </w:pPr>
    </w:p>
    <w:p w:rsidR="004C5F99" w:rsidRPr="00CB4EF6" w:rsidRDefault="004C5F99" w:rsidP="004C5F99">
      <w:pPr>
        <w:pStyle w:val="IPA-Textkrper"/>
        <w:rPr>
          <w:szCs w:val="22"/>
        </w:rPr>
      </w:pPr>
    </w:p>
    <w:p w:rsidR="004C5F99" w:rsidRPr="00CB4EF6" w:rsidRDefault="003C5A8B" w:rsidP="004C5F99">
      <w:pPr>
        <w:pStyle w:val="IPA-Textkrper"/>
        <w:rPr>
          <w:szCs w:val="22"/>
        </w:rPr>
      </w:pPr>
      <w:r>
        <w:rPr>
          <w:noProof/>
          <w:szCs w:val="22"/>
          <w:lang w:eastAsia="de-CH"/>
        </w:rPr>
        <mc:AlternateContent>
          <mc:Choice Requires="wps">
            <w:drawing>
              <wp:anchor distT="0" distB="0" distL="114300" distR="114300" simplePos="0" relativeHeight="251658240" behindDoc="0" locked="0" layoutInCell="1" allowOverlap="1" wp14:anchorId="49974CAB" wp14:editId="4C6523F9">
                <wp:simplePos x="0" y="0"/>
                <wp:positionH relativeFrom="column">
                  <wp:posOffset>2600275</wp:posOffset>
                </wp:positionH>
                <wp:positionV relativeFrom="paragraph">
                  <wp:posOffset>221582</wp:posOffset>
                </wp:positionV>
                <wp:extent cx="1905" cy="534035"/>
                <wp:effectExtent l="57150" t="19050" r="74295" b="75565"/>
                <wp:wrapNone/>
                <wp:docPr id="27" name="Gerade Verbindung 27"/>
                <wp:cNvGraphicFramePr/>
                <a:graphic xmlns:a="http://schemas.openxmlformats.org/drawingml/2006/main">
                  <a:graphicData uri="http://schemas.microsoft.com/office/word/2010/wordprocessingShape">
                    <wps:wsp>
                      <wps:cNvCnPr/>
                      <wps:spPr>
                        <a:xfrm flipH="1" flipV="1">
                          <a:off x="0" y="0"/>
                          <a:ext cx="1905" cy="534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E5A1F" id="Gerade Verbindung 27"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17.45pt" to="204.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" strokecolor="black [3200]" strokeweight="2pt">
                <v:shadow on="t" color="black" opacity="24903f" origin=",.5" offset="0,.55556mm"/>
              </v:line>
            </w:pict>
          </mc:Fallback>
        </mc:AlternateContent>
      </w:r>
    </w:p>
    <w:p w:rsidR="004C5F99" w:rsidRPr="00CB4EF6" w:rsidRDefault="004C5F99" w:rsidP="004C5F99">
      <w:pPr>
        <w:pStyle w:val="IPA-Textkrper"/>
        <w:rPr>
          <w:szCs w:val="22"/>
        </w:rPr>
      </w:pPr>
    </w:p>
    <w:p w:rsidR="004C5F99" w:rsidRPr="00CB4EF6" w:rsidRDefault="00944D4C" w:rsidP="004C5F99">
      <w:pPr>
        <w:pStyle w:val="IPA-Textkrper"/>
        <w:rPr>
          <w:szCs w:val="22"/>
        </w:rPr>
      </w:pPr>
      <w:r>
        <w:rPr>
          <w:noProof/>
          <w:lang w:eastAsia="de-CH"/>
        </w:rPr>
        <mc:AlternateContent>
          <mc:Choice Requires="wps">
            <w:drawing>
              <wp:anchor distT="0" distB="0" distL="114300" distR="114300" simplePos="0" relativeHeight="251654144" behindDoc="0" locked="0" layoutInCell="1" allowOverlap="1" wp14:anchorId="5F21D7DA" wp14:editId="3062C294">
                <wp:simplePos x="0" y="0"/>
                <wp:positionH relativeFrom="column">
                  <wp:posOffset>4441776</wp:posOffset>
                </wp:positionH>
                <wp:positionV relativeFrom="paragraph">
                  <wp:posOffset>101602</wp:posOffset>
                </wp:positionV>
                <wp:extent cx="0" cy="167773"/>
                <wp:effectExtent l="76200" t="57150" r="76200" b="80010"/>
                <wp:wrapNone/>
                <wp:docPr id="25"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773"/>
                        </a:xfrm>
                        <a:prstGeom prst="straightConnector1">
                          <a:avLst/>
                        </a:prstGeom>
                        <a:ln>
                          <a:headEnd type="oval" w="med" len="med"/>
                          <a:tailEnd/>
                        </a:ln>
                        <a:ex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8F21054" id="AutoShape 110" o:spid="_x0000_s1026" type="#_x0000_t32" style="position:absolute;margin-left:349.75pt;margin-top:8pt;width:0;height:13.2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" strokecolor="black [3200]" strokeweight="2pt">
                <v:stroke startarrow="oval"/>
                <v:shadow on="t" color="black" opacity="24903f" origin=",.5" offset="0,.55556mm"/>
              </v:shape>
            </w:pict>
          </mc:Fallback>
        </mc:AlternateContent>
      </w:r>
    </w:p>
    <w:p w:rsidR="004C5F99" w:rsidRPr="00CB4EF6" w:rsidRDefault="004C5F99" w:rsidP="004C5F99">
      <w:pPr>
        <w:pStyle w:val="IPA-Textkrper"/>
        <w:rPr>
          <w:szCs w:val="22"/>
        </w:rPr>
      </w:pPr>
    </w:p>
    <w:p w:rsidR="004C5F99" w:rsidRDefault="004C5F99" w:rsidP="004C5F99">
      <w:pPr>
        <w:pStyle w:val="IPA-Textkrper"/>
        <w:rPr>
          <w:szCs w:val="22"/>
        </w:rPr>
      </w:pPr>
    </w:p>
    <w:p w:rsidR="00FA6FCA" w:rsidRPr="00CB4EF6" w:rsidRDefault="00FA6FCA" w:rsidP="004C5F99">
      <w:pPr>
        <w:pStyle w:val="IPA-Textkrper"/>
        <w:rPr>
          <w:szCs w:val="22"/>
        </w:rPr>
      </w:pPr>
    </w:p>
    <w:p w:rsidR="000B569E" w:rsidRDefault="004C5F99" w:rsidP="004327E8">
      <w:pPr>
        <w:pStyle w:val="FormatvorlageBeschriftung8Pt"/>
      </w:pPr>
      <w:bookmarkStart w:id="24" w:name="_Toc249335787"/>
      <w:bookmarkStart w:id="25" w:name="_Toc430610031"/>
      <w:r w:rsidRPr="00B10CD5">
        <w:t xml:space="preserve">Abbildung </w:t>
      </w:r>
      <w:r w:rsidR="008B7EDB">
        <w:fldChar w:fldCharType="begin"/>
      </w:r>
      <w:r w:rsidR="008B7EDB">
        <w:instrText xml:space="preserve"> SEQ Abbildung \* ARABIC </w:instrText>
      </w:r>
      <w:r w:rsidR="008B7EDB">
        <w:fldChar w:fldCharType="separate"/>
      </w:r>
      <w:r w:rsidR="00E03D36">
        <w:rPr>
          <w:noProof/>
        </w:rPr>
        <w:t>1</w:t>
      </w:r>
      <w:r w:rsidR="008B7EDB">
        <w:rPr>
          <w:noProof/>
        </w:rPr>
        <w:fldChar w:fldCharType="end"/>
      </w:r>
      <w:r w:rsidRPr="00B10CD5">
        <w:t>: Projektorganisation</w:t>
      </w:r>
      <w:bookmarkEnd w:id="24"/>
      <w:bookmarkEnd w:id="25"/>
    </w:p>
    <w:p w:rsidR="000B569E" w:rsidRDefault="000B569E" w:rsidP="00261CBF">
      <w:pPr>
        <w:pStyle w:val="berschrift3"/>
      </w:pPr>
      <w:bookmarkStart w:id="26" w:name="_Toc459723267"/>
      <w:r>
        <w:t>Projektrollen</w:t>
      </w:r>
      <w:bookmarkEnd w:id="26"/>
    </w:p>
    <w:p w:rsidR="00BB388C" w:rsidRPr="00BB388C" w:rsidRDefault="00BB388C" w:rsidP="00BB388C">
      <w:pPr>
        <w:pStyle w:val="FormatvorlageBeschriftung8Pt"/>
      </w:pPr>
      <w:bookmarkStart w:id="27" w:name="_Toc249335796"/>
      <w:bookmarkStart w:id="28" w:name="_Toc249350705"/>
      <w:bookmarkStart w:id="29" w:name="_Toc430610034"/>
      <w:r w:rsidRPr="00B10CD5">
        <w:t xml:space="preserve">Tabelle </w:t>
      </w:r>
      <w:r w:rsidR="008B7EDB">
        <w:fldChar w:fldCharType="begin"/>
      </w:r>
      <w:r w:rsidR="008B7EDB">
        <w:instrText xml:space="preserve"> SEQ Tabelle \* ARABIC </w:instrText>
      </w:r>
      <w:r w:rsidR="008B7EDB">
        <w:fldChar w:fldCharType="separate"/>
      </w:r>
      <w:r w:rsidR="00526537">
        <w:rPr>
          <w:noProof/>
        </w:rPr>
        <w:t>1</w:t>
      </w:r>
      <w:r w:rsidR="008B7EDB">
        <w:rPr>
          <w:noProof/>
        </w:rPr>
        <w:fldChar w:fldCharType="end"/>
      </w:r>
      <w:r w:rsidRPr="00B10CD5">
        <w:t>: Projektrollen</w:t>
      </w:r>
      <w:bookmarkEnd w:id="27"/>
      <w:bookmarkEnd w:id="28"/>
      <w:bookmarkEnd w:id="29"/>
    </w:p>
    <w:tbl>
      <w:tblPr>
        <w:tblStyle w:val="Listentabelle4Akzent5"/>
        <w:tblW w:w="0" w:type="auto"/>
        <w:tblLook w:val="01E0" w:firstRow="1" w:lastRow="1" w:firstColumn="1" w:lastColumn="1" w:noHBand="0" w:noVBand="0"/>
      </w:tblPr>
      <w:tblGrid>
        <w:gridCol w:w="3473"/>
        <w:gridCol w:w="5588"/>
      </w:tblGrid>
      <w:tr w:rsidR="00026D80" w:rsidTr="00026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026D80" w:rsidRPr="00C8029E" w:rsidRDefault="00026D80" w:rsidP="00C8029E">
            <w:pPr>
              <w:rPr>
                <w:rFonts w:eastAsia="Times New Roman" w:cs="Times New Roman"/>
                <w:sz w:val="20"/>
                <w:szCs w:val="24"/>
              </w:rPr>
            </w:pPr>
            <w:r>
              <w:rPr>
                <w:rFonts w:eastAsia="Times New Roman" w:cs="Times New Roman"/>
                <w:sz w:val="20"/>
                <w:szCs w:val="24"/>
              </w:rPr>
              <w:t xml:space="preserve">Rollenbeschreibung </w:t>
            </w:r>
            <w:r w:rsidR="005434E7">
              <w:rPr>
                <w:rFonts w:eastAsia="Times New Roman" w:cs="Times New Roman"/>
                <w:sz w:val="20"/>
                <w:szCs w:val="24"/>
              </w:rPr>
              <w:t xml:space="preserve">der </w:t>
            </w:r>
            <w:r>
              <w:rPr>
                <w:rFonts w:eastAsia="Times New Roman" w:cs="Times New Roman"/>
                <w:sz w:val="20"/>
                <w:szCs w:val="24"/>
              </w:rPr>
              <w:t>IPA</w:t>
            </w:r>
          </w:p>
        </w:tc>
        <w:tc>
          <w:tcPr>
            <w:cnfStyle w:val="000100000000" w:firstRow="0" w:lastRow="0" w:firstColumn="0" w:lastColumn="1" w:oddVBand="0" w:evenVBand="0" w:oddHBand="0" w:evenHBand="0" w:firstRowFirstColumn="0" w:firstRowLastColumn="0" w:lastRowFirstColumn="0" w:lastRowLastColumn="0"/>
            <w:tcW w:w="5701" w:type="dxa"/>
          </w:tcPr>
          <w:p w:rsidR="00026D80" w:rsidRPr="00C8029E" w:rsidRDefault="00026D80" w:rsidP="000B569E">
            <w:pPr>
              <w:pStyle w:val="IPA-Tabelle"/>
            </w:pPr>
          </w:p>
        </w:tc>
      </w:tr>
      <w:tr w:rsidR="000B569E" w:rsidTr="00026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0B569E" w:rsidRPr="00C8029E" w:rsidRDefault="00C8029E" w:rsidP="00C8029E">
            <w:pPr>
              <w:rPr>
                <w:rFonts w:eastAsia="Times New Roman" w:cs="Times New Roman"/>
                <w:sz w:val="20"/>
                <w:szCs w:val="24"/>
              </w:rPr>
            </w:pPr>
            <w:r w:rsidRPr="00C8029E">
              <w:rPr>
                <w:rFonts w:eastAsia="Times New Roman" w:cs="Times New Roman"/>
                <w:sz w:val="20"/>
                <w:szCs w:val="24"/>
              </w:rPr>
              <w:t>Auftraggeber:</w:t>
            </w:r>
          </w:p>
        </w:tc>
        <w:tc>
          <w:tcPr>
            <w:cnfStyle w:val="000100000000" w:firstRow="0" w:lastRow="0" w:firstColumn="0" w:lastColumn="1" w:oddVBand="0" w:evenVBand="0" w:oddHBand="0" w:evenHBand="0" w:firstRowFirstColumn="0" w:firstRowLastColumn="0" w:lastRowFirstColumn="0" w:lastRowLastColumn="0"/>
            <w:tcW w:w="5701" w:type="dxa"/>
          </w:tcPr>
          <w:p w:rsidR="000B569E" w:rsidRPr="00C8029E" w:rsidRDefault="00C8029E" w:rsidP="000B569E">
            <w:pPr>
              <w:pStyle w:val="IPA-Tabelle"/>
            </w:pPr>
            <w:r w:rsidRPr="00C8029E">
              <w:t>Beschreibung</w:t>
            </w:r>
          </w:p>
        </w:tc>
      </w:tr>
      <w:tr w:rsidR="000B569E" w:rsidTr="00026D80">
        <w:tc>
          <w:tcPr>
            <w:cnfStyle w:val="001000000000" w:firstRow="0" w:lastRow="0" w:firstColumn="1" w:lastColumn="0" w:oddVBand="0" w:evenVBand="0" w:oddHBand="0" w:evenHBand="0" w:firstRowFirstColumn="0" w:firstRowLastColumn="0" w:lastRowFirstColumn="0" w:lastRowLastColumn="0"/>
            <w:tcW w:w="3510" w:type="dxa"/>
          </w:tcPr>
          <w:p w:rsidR="000B569E" w:rsidRPr="00C8029E" w:rsidRDefault="00C8029E" w:rsidP="00C8029E">
            <w:pPr>
              <w:pStyle w:val="IPA-Tabelle"/>
            </w:pPr>
            <w:r>
              <w:t>Projektausschuss</w:t>
            </w:r>
            <w:r w:rsidRPr="00C8029E">
              <w:t xml:space="preserve"> </w:t>
            </w:r>
          </w:p>
        </w:tc>
        <w:tc>
          <w:tcPr>
            <w:cnfStyle w:val="000100000000" w:firstRow="0" w:lastRow="0" w:firstColumn="0" w:lastColumn="1" w:oddVBand="0" w:evenVBand="0" w:oddHBand="0" w:evenHBand="0" w:firstRowFirstColumn="0" w:firstRowLastColumn="0" w:lastRowFirstColumn="0" w:lastRowLastColumn="0"/>
            <w:tcW w:w="5701" w:type="dxa"/>
          </w:tcPr>
          <w:p w:rsidR="000B569E" w:rsidRPr="00C8029E" w:rsidRDefault="00C8029E" w:rsidP="000B569E">
            <w:pPr>
              <w:pStyle w:val="IPA-Tabelle"/>
            </w:pPr>
            <w:r w:rsidRPr="00C8029E">
              <w:t>Beschreibung</w:t>
            </w:r>
          </w:p>
        </w:tc>
      </w:tr>
      <w:tr w:rsidR="000B569E" w:rsidTr="00026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0B569E" w:rsidRPr="00C8029E" w:rsidRDefault="00C8029E" w:rsidP="00C8029E">
            <w:pPr>
              <w:rPr>
                <w:rFonts w:eastAsia="Times New Roman" w:cs="Times New Roman"/>
                <w:sz w:val="20"/>
                <w:szCs w:val="24"/>
              </w:rPr>
            </w:pPr>
            <w:r w:rsidRPr="00C8029E">
              <w:rPr>
                <w:rFonts w:eastAsia="Times New Roman" w:cs="Times New Roman"/>
                <w:sz w:val="20"/>
                <w:szCs w:val="24"/>
              </w:rPr>
              <w:t>Qualität- &amp; Sicherheitsmanager</w:t>
            </w:r>
          </w:p>
        </w:tc>
        <w:tc>
          <w:tcPr>
            <w:cnfStyle w:val="000100000000" w:firstRow="0" w:lastRow="0" w:firstColumn="0" w:lastColumn="1" w:oddVBand="0" w:evenVBand="0" w:oddHBand="0" w:evenHBand="0" w:firstRowFirstColumn="0" w:firstRowLastColumn="0" w:lastRowFirstColumn="0" w:lastRowLastColumn="0"/>
            <w:tcW w:w="5701" w:type="dxa"/>
          </w:tcPr>
          <w:p w:rsidR="000B569E" w:rsidRPr="00C8029E" w:rsidRDefault="00C8029E" w:rsidP="000B569E">
            <w:pPr>
              <w:pStyle w:val="IPA-Tabelle"/>
            </w:pPr>
            <w:r w:rsidRPr="00C8029E">
              <w:t>Beschreibung</w:t>
            </w:r>
          </w:p>
        </w:tc>
      </w:tr>
      <w:tr w:rsidR="000B569E" w:rsidTr="00026D80">
        <w:tc>
          <w:tcPr>
            <w:cnfStyle w:val="001000000000" w:firstRow="0" w:lastRow="0" w:firstColumn="1" w:lastColumn="0" w:oddVBand="0" w:evenVBand="0" w:oddHBand="0" w:evenHBand="0" w:firstRowFirstColumn="0" w:firstRowLastColumn="0" w:lastRowFirstColumn="0" w:lastRowLastColumn="0"/>
            <w:tcW w:w="3510" w:type="dxa"/>
          </w:tcPr>
          <w:p w:rsidR="000B569E" w:rsidRPr="00C8029E" w:rsidRDefault="00C8029E" w:rsidP="00C8029E">
            <w:pPr>
              <w:rPr>
                <w:rFonts w:eastAsia="Times New Roman" w:cs="Times New Roman"/>
                <w:sz w:val="20"/>
                <w:szCs w:val="24"/>
              </w:rPr>
            </w:pPr>
            <w:r w:rsidRPr="00C8029E">
              <w:rPr>
                <w:rFonts w:eastAsia="Times New Roman" w:cs="Times New Roman"/>
                <w:sz w:val="20"/>
                <w:szCs w:val="24"/>
              </w:rPr>
              <w:t>Projektleiter:</w:t>
            </w:r>
          </w:p>
        </w:tc>
        <w:tc>
          <w:tcPr>
            <w:cnfStyle w:val="000100000000" w:firstRow="0" w:lastRow="0" w:firstColumn="0" w:lastColumn="1" w:oddVBand="0" w:evenVBand="0" w:oddHBand="0" w:evenHBand="0" w:firstRowFirstColumn="0" w:firstRowLastColumn="0" w:lastRowFirstColumn="0" w:lastRowLastColumn="0"/>
            <w:tcW w:w="5701" w:type="dxa"/>
          </w:tcPr>
          <w:p w:rsidR="000B569E" w:rsidRPr="00C8029E" w:rsidRDefault="00C8029E" w:rsidP="000B569E">
            <w:pPr>
              <w:pStyle w:val="IPA-Tabelle"/>
            </w:pPr>
            <w:r w:rsidRPr="00C8029E">
              <w:t>Beschreibung</w:t>
            </w:r>
          </w:p>
        </w:tc>
      </w:tr>
      <w:tr w:rsidR="00C8029E" w:rsidTr="00026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C8029E" w:rsidRPr="00C8029E" w:rsidRDefault="00C8029E" w:rsidP="00C8029E">
            <w:pPr>
              <w:rPr>
                <w:rFonts w:eastAsia="Times New Roman" w:cs="Times New Roman"/>
                <w:sz w:val="20"/>
                <w:szCs w:val="24"/>
              </w:rPr>
            </w:pPr>
            <w:r w:rsidRPr="00C8029E">
              <w:rPr>
                <w:rFonts w:eastAsia="Times New Roman" w:cs="Times New Roman"/>
                <w:sz w:val="20"/>
                <w:szCs w:val="24"/>
              </w:rPr>
              <w:t>Fachspezialist</w:t>
            </w:r>
          </w:p>
        </w:tc>
        <w:tc>
          <w:tcPr>
            <w:cnfStyle w:val="000100000000" w:firstRow="0" w:lastRow="0" w:firstColumn="0" w:lastColumn="1" w:oddVBand="0" w:evenVBand="0" w:oddHBand="0" w:evenHBand="0" w:firstRowFirstColumn="0" w:firstRowLastColumn="0" w:lastRowFirstColumn="0" w:lastRowLastColumn="0"/>
            <w:tcW w:w="5701" w:type="dxa"/>
          </w:tcPr>
          <w:p w:rsidR="00C8029E" w:rsidRPr="00C8029E" w:rsidRDefault="00C8029E" w:rsidP="000B569E">
            <w:pPr>
              <w:pStyle w:val="IPA-Tabelle"/>
            </w:pPr>
            <w:r w:rsidRPr="00C8029E">
              <w:t>Beschreibung</w:t>
            </w:r>
          </w:p>
        </w:tc>
      </w:tr>
      <w:tr w:rsidR="00C8029E" w:rsidTr="00026D80">
        <w:tc>
          <w:tcPr>
            <w:cnfStyle w:val="001000000000" w:firstRow="0" w:lastRow="0" w:firstColumn="1" w:lastColumn="0" w:oddVBand="0" w:evenVBand="0" w:oddHBand="0" w:evenHBand="0" w:firstRowFirstColumn="0" w:firstRowLastColumn="0" w:lastRowFirstColumn="0" w:lastRowLastColumn="0"/>
            <w:tcW w:w="3510" w:type="dxa"/>
          </w:tcPr>
          <w:p w:rsidR="00C8029E" w:rsidRPr="00C8029E" w:rsidRDefault="00C8029E" w:rsidP="00C8029E">
            <w:pPr>
              <w:rPr>
                <w:rFonts w:eastAsia="Times New Roman" w:cs="Times New Roman"/>
                <w:sz w:val="20"/>
                <w:szCs w:val="24"/>
              </w:rPr>
            </w:pPr>
            <w:r w:rsidRPr="00C8029E">
              <w:rPr>
                <w:rFonts w:eastAsia="Times New Roman" w:cs="Times New Roman"/>
                <w:sz w:val="20"/>
                <w:szCs w:val="24"/>
              </w:rPr>
              <w:t>Fachspezialist</w:t>
            </w:r>
          </w:p>
        </w:tc>
        <w:tc>
          <w:tcPr>
            <w:cnfStyle w:val="000100000000" w:firstRow="0" w:lastRow="0" w:firstColumn="0" w:lastColumn="1" w:oddVBand="0" w:evenVBand="0" w:oddHBand="0" w:evenHBand="0" w:firstRowFirstColumn="0" w:firstRowLastColumn="0" w:lastRowFirstColumn="0" w:lastRowLastColumn="0"/>
            <w:tcW w:w="5701" w:type="dxa"/>
          </w:tcPr>
          <w:p w:rsidR="00C8029E" w:rsidRPr="00C8029E" w:rsidRDefault="00C8029E" w:rsidP="000B569E">
            <w:pPr>
              <w:pStyle w:val="IPA-Tabelle"/>
            </w:pPr>
            <w:r w:rsidRPr="00C8029E">
              <w:t>Beschreibung</w:t>
            </w:r>
          </w:p>
        </w:tc>
      </w:tr>
      <w:tr w:rsidR="00C8029E" w:rsidTr="00026D8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C8029E" w:rsidRPr="00C8029E" w:rsidRDefault="00C8029E" w:rsidP="00C8029E">
            <w:pPr>
              <w:rPr>
                <w:rFonts w:eastAsia="Times New Roman" w:cs="Times New Roman"/>
                <w:sz w:val="20"/>
                <w:szCs w:val="24"/>
              </w:rPr>
            </w:pPr>
            <w:r w:rsidRPr="00C8029E">
              <w:rPr>
                <w:rFonts w:eastAsia="Times New Roman" w:cs="Times New Roman"/>
                <w:sz w:val="20"/>
                <w:szCs w:val="24"/>
              </w:rPr>
              <w:t>Projektausschuss</w:t>
            </w:r>
          </w:p>
        </w:tc>
        <w:tc>
          <w:tcPr>
            <w:cnfStyle w:val="000100000000" w:firstRow="0" w:lastRow="0" w:firstColumn="0" w:lastColumn="1" w:oddVBand="0" w:evenVBand="0" w:oddHBand="0" w:evenHBand="0" w:firstRowFirstColumn="0" w:firstRowLastColumn="0" w:lastRowFirstColumn="0" w:lastRowLastColumn="0"/>
            <w:tcW w:w="5701" w:type="dxa"/>
          </w:tcPr>
          <w:p w:rsidR="00C8029E" w:rsidRPr="00C8029E" w:rsidRDefault="00C8029E" w:rsidP="000B569E">
            <w:pPr>
              <w:pStyle w:val="IPA-Tabelle"/>
            </w:pPr>
            <w:r w:rsidRPr="00C8029E">
              <w:t>Beschreibung</w:t>
            </w:r>
          </w:p>
        </w:tc>
      </w:tr>
    </w:tbl>
    <w:p w:rsidR="000B569E" w:rsidRDefault="000B569E" w:rsidP="00BB388C">
      <w:pPr>
        <w:tabs>
          <w:tab w:val="left" w:pos="3996"/>
        </w:tabs>
        <w:spacing w:after="200"/>
      </w:pPr>
    </w:p>
    <w:p w:rsidR="0037781D" w:rsidRDefault="0037781D" w:rsidP="0037781D"/>
    <w:p w:rsidR="0037781D" w:rsidRDefault="0037781D" w:rsidP="0037781D"/>
    <w:p w:rsidR="000B569E" w:rsidRDefault="000B569E" w:rsidP="000B569E">
      <w:pPr>
        <w:tabs>
          <w:tab w:val="left" w:pos="5573"/>
        </w:tabs>
        <w:sectPr w:rsidR="000B569E" w:rsidSect="00A3701F">
          <w:headerReference w:type="first" r:id="rId15"/>
          <w:footerReference w:type="first" r:id="rId16"/>
          <w:pgSz w:w="11906" w:h="16838" w:code="9"/>
          <w:pgMar w:top="1418" w:right="1134" w:bottom="851" w:left="1701" w:header="709" w:footer="709" w:gutter="0"/>
          <w:cols w:space="708"/>
          <w:titlePg/>
          <w:docGrid w:linePitch="360"/>
        </w:sectPr>
      </w:pPr>
    </w:p>
    <w:p w:rsidR="00A81307" w:rsidRDefault="00A81307" w:rsidP="00A81307">
      <w:pPr>
        <w:pStyle w:val="berschrift1"/>
      </w:pPr>
      <w:bookmarkStart w:id="30" w:name="_Toc459723268"/>
      <w:r>
        <w:lastRenderedPageBreak/>
        <w:t>Zeitplan</w:t>
      </w:r>
      <w:bookmarkEnd w:id="30"/>
    </w:p>
    <w:p w:rsidR="00A81307" w:rsidRPr="00A81307" w:rsidRDefault="00A81307" w:rsidP="00A81307">
      <w:pPr>
        <w:pStyle w:val="IPA-Hinweistexte"/>
        <w:rPr>
          <w:i w:val="0"/>
          <w:vanish w:val="0"/>
        </w:rPr>
      </w:pPr>
      <w:r w:rsidRPr="00A81307">
        <w:t>Planung und Umsetzung in Form von A3 Querseiten (entsprechend falten)</w:t>
      </w:r>
    </w:p>
    <w:p w:rsidR="00F21020" w:rsidRPr="00F21020" w:rsidRDefault="00A81307" w:rsidP="00A81307">
      <w:pPr>
        <w:pStyle w:val="IPA-Hinweistexte"/>
      </w:pPr>
      <w:r w:rsidRPr="00A81307">
        <w:t>Individueller Zeitplan (nach Projektmethode).</w:t>
      </w:r>
      <w:r w:rsidR="00F21020">
        <w:t xml:space="preserve"> Gestaltung der Blöcke Gemäss Kriterium im Kriterienkatalog und Input Experte</w:t>
      </w:r>
    </w:p>
    <w:p w:rsidR="004612C6" w:rsidRDefault="00A81307" w:rsidP="00A81307">
      <w:pPr>
        <w:spacing w:after="200"/>
      </w:pPr>
      <w:r>
        <w:br w:type="page"/>
      </w:r>
    </w:p>
    <w:p w:rsidR="00A81307" w:rsidRDefault="00A81307" w:rsidP="00A81307">
      <w:pPr>
        <w:spacing w:after="200"/>
        <w:sectPr w:rsidR="00A81307" w:rsidSect="004B0023">
          <w:pgSz w:w="23814" w:h="16840" w:orient="landscape" w:code="8"/>
          <w:pgMar w:top="1134" w:right="1134" w:bottom="1134" w:left="1701" w:header="709" w:footer="709" w:gutter="0"/>
          <w:cols w:space="708"/>
          <w:titlePg/>
          <w:docGrid w:linePitch="360"/>
        </w:sectPr>
      </w:pPr>
    </w:p>
    <w:p w:rsidR="006B0FE2" w:rsidRDefault="006B0FE2" w:rsidP="006B0FE2">
      <w:pPr>
        <w:pStyle w:val="berschrift1"/>
      </w:pPr>
      <w:bookmarkStart w:id="31" w:name="_Toc459723269"/>
      <w:r>
        <w:lastRenderedPageBreak/>
        <w:t>Organisation der IPA</w:t>
      </w:r>
      <w:bookmarkEnd w:id="31"/>
    </w:p>
    <w:p w:rsidR="006B0FE2" w:rsidRDefault="006B0FE2" w:rsidP="006B0FE2">
      <w:pPr>
        <w:pStyle w:val="IPA-Hinweistexte"/>
      </w:pPr>
      <w:r>
        <w:t>Wie wird die Dokumentablage gemacht? Ein Printscreen oder ein Schema.</w:t>
      </w:r>
    </w:p>
    <w:p w:rsidR="006B0FE2" w:rsidRDefault="006B0FE2" w:rsidP="006B0FE2">
      <w:pPr>
        <w:pStyle w:val="IPA-Hinweistexte"/>
      </w:pPr>
      <w:r>
        <w:t>Arbeitsplatz wo? wie eingerichtet? Fehlte etwas? (Ev. ein Bild vom Arbeitsplatz machen)</w:t>
      </w:r>
    </w:p>
    <w:p w:rsidR="006B0FE2" w:rsidRPr="00314F25" w:rsidRDefault="006B0FE2" w:rsidP="006B0FE2">
      <w:pPr>
        <w:pStyle w:val="IPA-Hinweistexte"/>
      </w:pPr>
      <w:r>
        <w:t>Strukturablage Ordner und Versionisierung wichtig! Wird ein Tool wie beispielsweise SVN oder GiT verwendet muss ein Printscreen gemäss Kriterium erstellt werden.</w:t>
      </w:r>
    </w:p>
    <w:p w:rsidR="006B0FE2" w:rsidRPr="00314F25" w:rsidRDefault="00314F25" w:rsidP="006B0FE2">
      <w:pPr>
        <w:rPr>
          <w:rFonts w:eastAsia="Times New Roman" w:cs="Times New Roman"/>
          <w:i/>
          <w:vanish/>
          <w:color w:val="E36C0A" w:themeColor="accent6" w:themeShade="BF"/>
        </w:rPr>
      </w:pPr>
      <w:r w:rsidRPr="00314F25">
        <w:rPr>
          <w:rFonts w:eastAsia="Times New Roman" w:cs="Times New Roman"/>
          <w:i/>
          <w:vanish/>
          <w:color w:val="E36C0A" w:themeColor="accent6" w:themeShade="BF"/>
        </w:rPr>
        <w:t xml:space="preserve">Siehe im Kriterienkatalog Teil A </w:t>
      </w:r>
      <w:r w:rsidRPr="00314F25">
        <w:rPr>
          <w:rFonts w:eastAsia="Times New Roman" w:cs="Times New Roman"/>
          <w:i/>
          <w:vanish/>
          <w:color w:val="E36C0A" w:themeColor="accent6" w:themeShade="BF"/>
        </w:rPr>
        <w:sym w:font="Wingdings" w:char="F04A"/>
      </w:r>
    </w:p>
    <w:p w:rsidR="006B0FE2" w:rsidRPr="0037781D" w:rsidRDefault="006B0FE2" w:rsidP="006B0FE2">
      <w:pPr>
        <w:pStyle w:val="berschrift2"/>
        <w:rPr>
          <w:lang w:val="de-DE"/>
        </w:rPr>
      </w:pPr>
      <w:bookmarkStart w:id="32" w:name="_Toc459723270"/>
      <w:r>
        <w:t>Datensicherung der IPA</w:t>
      </w:r>
      <w:bookmarkEnd w:id="32"/>
    </w:p>
    <w:p w:rsidR="006B0FE2" w:rsidRDefault="006B0FE2" w:rsidP="006B0FE2">
      <w:pPr>
        <w:pStyle w:val="IPA-Hinweistexte"/>
        <w:rPr>
          <w:lang w:val="de-DE"/>
        </w:rPr>
      </w:pPr>
      <w:r>
        <w:rPr>
          <w:lang w:val="de-DE"/>
        </w:rPr>
        <w:t xml:space="preserve">Wie/Wen/Wo werden die Daten gesichert? </w:t>
      </w:r>
    </w:p>
    <w:p w:rsidR="006B0FE2" w:rsidRDefault="006B0FE2" w:rsidP="006B0FE2">
      <w:pPr>
        <w:pStyle w:val="IPA-Hinweistexte"/>
        <w:rPr>
          <w:lang w:val="de-DE"/>
        </w:rPr>
      </w:pPr>
      <w:r>
        <w:rPr>
          <w:lang w:val="de-DE"/>
        </w:rPr>
        <w:t>Achtung DROPBOX und andere Cloudsysteme, welche nicht in der Schweiz beheimaten sind, sollten aus Informations- und Datenschutzgründen keine Daten gesichert werden!</w:t>
      </w:r>
    </w:p>
    <w:p w:rsidR="006B0FE2" w:rsidRDefault="006B0FE2" w:rsidP="006B0FE2">
      <w:pPr>
        <w:pStyle w:val="IPA-Hinweistexte"/>
        <w:rPr>
          <w:lang w:val="de-DE"/>
        </w:rPr>
      </w:pPr>
      <w:r>
        <w:rPr>
          <w:lang w:val="de-DE"/>
        </w:rPr>
        <w:t>ISDS-Konzept!!!</w:t>
      </w:r>
    </w:p>
    <w:p w:rsidR="006B0FE2" w:rsidRDefault="006B0FE2" w:rsidP="006B0FE2">
      <w:pPr>
        <w:pStyle w:val="IPA-Hinweistexte"/>
        <w:rPr>
          <w:lang w:val="de-DE"/>
        </w:rPr>
      </w:pPr>
      <w:r>
        <w:rPr>
          <w:lang w:val="de-DE"/>
        </w:rPr>
        <w:t>Beschreiben, wie der Kandidat die IPA und deren erarbeitete Dokumente sichert.</w:t>
      </w:r>
    </w:p>
    <w:p w:rsidR="006B0FE2" w:rsidRPr="00956B85" w:rsidRDefault="006B0FE2" w:rsidP="006B0FE2">
      <w:pPr>
        <w:pStyle w:val="IPA-Hinweistexte"/>
        <w:rPr>
          <w:lang w:val="de-DE"/>
        </w:rPr>
      </w:pPr>
      <w:r>
        <w:rPr>
          <w:lang w:val="de-DE"/>
        </w:rPr>
        <w:t>Auch USB-Stick ist eine Sicherung!</w:t>
      </w:r>
    </w:p>
    <w:p w:rsidR="006B0FE2" w:rsidRDefault="006B0FE2" w:rsidP="006B0FE2"/>
    <w:p w:rsidR="006B0FE2" w:rsidRDefault="006B0FE2" w:rsidP="006B0FE2">
      <w:pPr>
        <w:pStyle w:val="berschrift1"/>
      </w:pPr>
      <w:bookmarkStart w:id="33" w:name="_Toc459723271"/>
      <w:r>
        <w:t>Firmenstandards</w:t>
      </w:r>
      <w:bookmarkEnd w:id="33"/>
    </w:p>
    <w:p w:rsidR="006B0FE2" w:rsidRPr="000B569E" w:rsidRDefault="006B0FE2" w:rsidP="006B0FE2">
      <w:pPr>
        <w:pStyle w:val="IPA-Hinweistexte"/>
        <w:rPr>
          <w:i w:val="0"/>
          <w:vanish w:val="0"/>
        </w:rPr>
      </w:pPr>
      <w:r w:rsidRPr="000B569E">
        <w:t>Deklaration der benutzen Firmenstandards: z.B. verwendete Konfigurationsblätter, Dokumentations-Vorlagen, Arbeitsmethoden, CASE-Tools usw.</w:t>
      </w:r>
    </w:p>
    <w:p w:rsidR="006B0FE2" w:rsidRPr="000B569E" w:rsidRDefault="006B0FE2" w:rsidP="006B0FE2">
      <w:pPr>
        <w:pStyle w:val="IPA-Hinweistexte"/>
        <w:rPr>
          <w:i w:val="0"/>
          <w:vanish w:val="0"/>
        </w:rPr>
      </w:pPr>
    </w:p>
    <w:p w:rsidR="006B0FE2" w:rsidRPr="005B0F6D" w:rsidRDefault="006B0FE2" w:rsidP="006B0FE2">
      <w:pPr>
        <w:pStyle w:val="IPA-Hinweistexte"/>
      </w:pPr>
      <w:r w:rsidRPr="005B0F6D">
        <w:t>Falls ein Dokument der Firmenstandards vorhanden ist, dieses unverändert in dem Anhang. des IPA Dokuments hinzufügen!</w:t>
      </w:r>
    </w:p>
    <w:p w:rsidR="006B0FE2" w:rsidRPr="005B0F6D" w:rsidRDefault="006B0FE2" w:rsidP="006B0FE2">
      <w:pPr>
        <w:pStyle w:val="IPA-Hinweistexte"/>
      </w:pPr>
    </w:p>
    <w:p w:rsidR="006B0FE2" w:rsidRPr="005B0F6D" w:rsidRDefault="006B0FE2" w:rsidP="006B0FE2">
      <w:pPr>
        <w:pStyle w:val="IPA-Hinweistexte"/>
      </w:pPr>
      <w:r w:rsidRPr="005B0F6D">
        <w:t>Die</w:t>
      </w:r>
      <w:r>
        <w:t xml:space="preserve">se </w:t>
      </w:r>
      <w:r w:rsidRPr="005B0F6D">
        <w:t xml:space="preserve"> ist vor allem für die Experten wichtig. Damit die IPA korrekt bewertet werden kann und es ggf. nicht zu Abzügen kommt.</w:t>
      </w:r>
    </w:p>
    <w:p w:rsidR="006B0FE2" w:rsidRDefault="006B0FE2" w:rsidP="006B0FE2"/>
    <w:p w:rsidR="008F6D25" w:rsidRDefault="008F6D25" w:rsidP="00733060">
      <w:pPr>
        <w:pStyle w:val="berschrift1"/>
      </w:pPr>
      <w:bookmarkStart w:id="34" w:name="_Toc459723272"/>
      <w:r>
        <w:t>Arbeitsjournal</w:t>
      </w:r>
      <w:bookmarkEnd w:id="34"/>
    </w:p>
    <w:p w:rsidR="008F6D25" w:rsidRPr="00E10423" w:rsidRDefault="008F6D25" w:rsidP="008F6D25">
      <w:pPr>
        <w:pStyle w:val="IPA-Textkrper"/>
        <w:rPr>
          <w:szCs w:val="22"/>
        </w:rPr>
      </w:pPr>
      <w:r w:rsidRPr="00E10423">
        <w:rPr>
          <w:szCs w:val="22"/>
        </w:rPr>
        <w:t xml:space="preserve">Die Festlegungen dieses Dokuments gelten im </w:t>
      </w:r>
      <w:r w:rsidR="00260B13" w:rsidRPr="00E10423">
        <w:rPr>
          <w:szCs w:val="22"/>
        </w:rPr>
        <w:t>Projekt</w:t>
      </w:r>
      <w:r w:rsidR="00861713">
        <w:fldChar w:fldCharType="begin"/>
      </w:r>
      <w:r w:rsidR="00861713">
        <w:instrText xml:space="preserve"> SUBJECT  \* MERGEFORMAT </w:instrText>
      </w:r>
      <w:r w:rsidR="00861713">
        <w:rPr>
          <w:szCs w:val="22"/>
        </w:rPr>
        <w:fldChar w:fldCharType="end"/>
      </w:r>
      <w:r w:rsidRPr="00E10423">
        <w:rPr>
          <w:szCs w:val="22"/>
        </w:rPr>
        <w:t>.</w:t>
      </w:r>
    </w:p>
    <w:p w:rsidR="008F6D25" w:rsidRPr="00E10423" w:rsidRDefault="008F6D25" w:rsidP="008F6D25">
      <w:pPr>
        <w:pStyle w:val="IPA-Textkrper"/>
        <w:rPr>
          <w:szCs w:val="22"/>
        </w:rPr>
      </w:pPr>
      <w:r w:rsidRPr="00E10423">
        <w:rPr>
          <w:szCs w:val="22"/>
        </w:rPr>
        <w:t>Gemäss Art. 5 Absatz 2 der Wegleitung über die individuelle praktische Arbeit (IPA) an Lehrabschlussprüfungen des BBT vom 27. August 2001 gilt:</w:t>
      </w:r>
    </w:p>
    <w:p w:rsidR="008F6D25" w:rsidRPr="00E10423" w:rsidRDefault="008F6D25" w:rsidP="008F6D25">
      <w:pPr>
        <w:pStyle w:val="IPA-Textkrper"/>
        <w:rPr>
          <w:i/>
          <w:iCs/>
          <w:szCs w:val="22"/>
          <w:lang w:val="de-DE" w:eastAsia="en-US"/>
        </w:rPr>
      </w:pPr>
      <w:r w:rsidRPr="00E10423">
        <w:rPr>
          <w:i/>
          <w:iCs/>
          <w:szCs w:val="22"/>
          <w:lang w:val="de-DE" w:eastAsia="en-US"/>
        </w:rPr>
        <w:t xml:space="preserve">„Die zu prüfende Person führt ein Arbeitsjournal. Sie dokumentiert darin täglich das Vorgehen, den Stand der Prüfungsarbeit, sämtliche fremde Hilfestellungen </w:t>
      </w:r>
      <w:r w:rsidR="00F21020">
        <w:rPr>
          <w:i/>
          <w:iCs/>
          <w:szCs w:val="22"/>
          <w:lang w:val="de-DE" w:eastAsia="en-US"/>
        </w:rPr>
        <w:t xml:space="preserve">(auch das Internet ist eine Hilfestellung) </w:t>
      </w:r>
      <w:r w:rsidRPr="00E10423">
        <w:rPr>
          <w:i/>
          <w:iCs/>
          <w:szCs w:val="22"/>
          <w:lang w:val="de-DE" w:eastAsia="en-US"/>
        </w:rPr>
        <w:t>und besondere Vorkommnisse wie z.B. Änderungen der Aufgabenstellung, Arbeitsunterbrüche, organisatorische Probleme, Abweichungen von der Soll-Planung.“</w:t>
      </w:r>
    </w:p>
    <w:p w:rsidR="008F6D25" w:rsidRPr="00E10423" w:rsidRDefault="008F6D25" w:rsidP="008F6D25">
      <w:pPr>
        <w:pStyle w:val="IPA-Textkrper"/>
        <w:rPr>
          <w:szCs w:val="22"/>
        </w:rPr>
      </w:pPr>
      <w:r w:rsidRPr="00E10423">
        <w:rPr>
          <w:szCs w:val="22"/>
        </w:rPr>
        <w:t>Das Arbeitsjournal zur IPA ist zwingend zu führen und den Experten und Fachvorgesetzten vorzulegen. Das Arbeitsjournal ist täglich sinngemäss und korrekt auszufüllen.</w:t>
      </w:r>
    </w:p>
    <w:p w:rsidR="008F6D25" w:rsidRPr="00E10423" w:rsidRDefault="008F6D25" w:rsidP="008F6D25">
      <w:pPr>
        <w:pStyle w:val="IPA-Textkrper"/>
        <w:rPr>
          <w:szCs w:val="22"/>
        </w:rPr>
      </w:pPr>
      <w:r w:rsidRPr="00E10423">
        <w:rPr>
          <w:szCs w:val="22"/>
        </w:rPr>
        <w:t>Das Arbeitsjournal dient der Nachvollziehbarkeit der von den Lernenden ausgeführten Arbeiten und wird als Teil der IPA i</w:t>
      </w:r>
      <w:r w:rsidR="00F21020">
        <w:rPr>
          <w:szCs w:val="22"/>
        </w:rPr>
        <w:t>n die Bewertung mit einbezogen.</w:t>
      </w:r>
    </w:p>
    <w:p w:rsidR="006325CE" w:rsidRDefault="008F6D25" w:rsidP="00185A90">
      <w:pPr>
        <w:pStyle w:val="IPA-Hinweistexte"/>
      </w:pPr>
      <w:r w:rsidRPr="008F6D25">
        <w:t xml:space="preserve">Das Arbeitsjournal ist den Experten beim Besuch vorzulegen. </w:t>
      </w:r>
      <w:r w:rsidR="006325CE">
        <w:rPr>
          <w:rFonts w:cs="Arial"/>
          <w:color w:val="E36C0A"/>
        </w:rPr>
        <w:t>Es ist sinnvoll, korrekt (mit den echten Zeitangaben</w:t>
      </w:r>
      <w:r w:rsidR="00F21020">
        <w:rPr>
          <w:rFonts w:cs="Arial"/>
          <w:color w:val="E36C0A"/>
        </w:rPr>
        <w:t xml:space="preserve"> gemäss Zeitplan (Soll)</w:t>
      </w:r>
      <w:r w:rsidR="006325CE">
        <w:rPr>
          <w:rFonts w:cs="Arial"/>
          <w:color w:val="E36C0A"/>
        </w:rPr>
        <w:t>) jeden Tag im Stundenraster zu führen.</w:t>
      </w:r>
      <w:r w:rsidR="006325CE" w:rsidRPr="008F6D25">
        <w:t xml:space="preserve"> </w:t>
      </w:r>
    </w:p>
    <w:p w:rsidR="008F6D25" w:rsidRPr="00185A90" w:rsidRDefault="008F6D25" w:rsidP="00185A90">
      <w:pPr>
        <w:pStyle w:val="IPA-Hinweistexte"/>
      </w:pPr>
      <w:r w:rsidRPr="008F6D25">
        <w:t>Arbeitsprotokoll (Journal)</w:t>
      </w:r>
    </w:p>
    <w:p w:rsidR="008F6D25" w:rsidRDefault="008F6D25" w:rsidP="00185A90">
      <w:pPr>
        <w:pStyle w:val="IPA-Hinweistexte"/>
      </w:pPr>
      <w:r w:rsidRPr="00185A90">
        <w:t>Nachvollziehbare tägliche Notizen (mit Datum) zu den ausgeführten Arbeiten</w:t>
      </w:r>
    </w:p>
    <w:p w:rsidR="00185A90" w:rsidRPr="00185A90" w:rsidRDefault="00185A90" w:rsidP="00185A90">
      <w:pPr>
        <w:pStyle w:val="IPA-Hinweistexte"/>
      </w:pPr>
    </w:p>
    <w:p w:rsidR="008F6D25" w:rsidRPr="00185A90" w:rsidRDefault="008F6D25" w:rsidP="00185A90">
      <w:pPr>
        <w:pStyle w:val="IPA-Hinweistexte"/>
      </w:pPr>
      <w:r w:rsidRPr="00185A90">
        <w:t>Erreichte Ziele</w:t>
      </w:r>
      <w:r w:rsidR="001D56BC">
        <w:t xml:space="preserve"> / Anforderungen</w:t>
      </w:r>
    </w:p>
    <w:p w:rsidR="008F6D25" w:rsidRPr="00185A90" w:rsidRDefault="008F6D25" w:rsidP="00185A90">
      <w:pPr>
        <w:pStyle w:val="IPA-Hinweistexte"/>
      </w:pPr>
      <w:r w:rsidRPr="00185A90">
        <w:t>Aufgetretene Probleme</w:t>
      </w:r>
    </w:p>
    <w:p w:rsidR="008F6D25" w:rsidRPr="00185A90" w:rsidRDefault="008F6D25" w:rsidP="00185A90">
      <w:pPr>
        <w:pStyle w:val="IPA-Hinweistexte"/>
      </w:pPr>
      <w:r w:rsidRPr="00185A90">
        <w:t>Erfolgreiche oder erfolglose Tests</w:t>
      </w:r>
    </w:p>
    <w:p w:rsidR="008F6D25" w:rsidRPr="00185A90" w:rsidRDefault="008F6D25" w:rsidP="00185A90">
      <w:pPr>
        <w:pStyle w:val="IPA-Hinweistexte"/>
      </w:pPr>
      <w:r w:rsidRPr="00185A90">
        <w:t>Beanspruchte Hilfestellung (wer, was)</w:t>
      </w:r>
    </w:p>
    <w:p w:rsidR="008F6D25" w:rsidRPr="00185A90" w:rsidRDefault="008F6D25" w:rsidP="00185A90">
      <w:pPr>
        <w:pStyle w:val="IPA-Hinweistexte"/>
      </w:pPr>
      <w:r w:rsidRPr="00185A90">
        <w:t>Nacht- und Wochenendarbeit</w:t>
      </w:r>
    </w:p>
    <w:p w:rsidR="008F6D25" w:rsidRPr="00185A90" w:rsidRDefault="008F6D25" w:rsidP="00185A90">
      <w:pPr>
        <w:pStyle w:val="IPA-Hinweistexte"/>
      </w:pPr>
      <w:r w:rsidRPr="00185A90">
        <w:t>Vergleich mit Zeitplan</w:t>
      </w:r>
    </w:p>
    <w:p w:rsidR="008F6D25" w:rsidRDefault="008F6D25" w:rsidP="00185A90">
      <w:pPr>
        <w:pStyle w:val="IPA-Hinweistexte"/>
      </w:pPr>
      <w:r w:rsidRPr="00185A90">
        <w:t>Kritische Hinterfragung des Tages</w:t>
      </w:r>
    </w:p>
    <w:p w:rsidR="00C53A42" w:rsidRDefault="001D56BC" w:rsidP="00A8700C">
      <w:pPr>
        <w:pStyle w:val="IPA-Hinweistexte"/>
      </w:pPr>
      <w:r>
        <w:t>Kritischer Rückblick</w:t>
      </w:r>
      <w:r w:rsidR="00CA3B0C">
        <w:t xml:space="preserve"> (Reflexion)</w:t>
      </w:r>
      <w:r>
        <w:t xml:space="preserve"> was war gu</w:t>
      </w:r>
      <w:r w:rsidR="00CA3B0C">
        <w:t>t? was habe ich gelernt?</w:t>
      </w:r>
      <w:r>
        <w:t xml:space="preserve"> was könnte ich besser machen</w:t>
      </w:r>
      <w:r w:rsidR="00CA3B0C">
        <w:t>?</w:t>
      </w:r>
      <w:r>
        <w:t xml:space="preserve"> auf was bin ich stolz</w:t>
      </w:r>
      <w:r w:rsidR="00CA3B0C">
        <w:t>?</w:t>
      </w:r>
    </w:p>
    <w:p w:rsidR="00C53A42" w:rsidRDefault="00C53A42" w:rsidP="00C53A42">
      <w:pPr>
        <w:spacing w:after="200"/>
        <w:sectPr w:rsidR="00C53A42" w:rsidSect="00733060">
          <w:pgSz w:w="11906" w:h="16838" w:code="9"/>
          <w:pgMar w:top="1382" w:right="1134" w:bottom="851" w:left="1701" w:header="709" w:footer="709" w:gutter="0"/>
          <w:cols w:space="708"/>
          <w:titlePg/>
          <w:docGrid w:linePitch="360"/>
        </w:sectPr>
      </w:pPr>
      <w:r>
        <w:br w:type="page"/>
      </w:r>
    </w:p>
    <w:p w:rsidR="008F6D25" w:rsidRPr="008F6D25" w:rsidRDefault="008F6D25" w:rsidP="00C53A42">
      <w:pPr>
        <w:pStyle w:val="berschrift2"/>
      </w:pPr>
      <w:bookmarkStart w:id="35" w:name="_Toc459723273"/>
      <w:r w:rsidRPr="008F6D25">
        <w:lastRenderedPageBreak/>
        <w:t>Erster Tag</w:t>
      </w:r>
      <w:r w:rsidR="00F21020">
        <w:t xml:space="preserve"> (oder halber Tag)</w:t>
      </w:r>
      <w:r w:rsidRPr="008F6D25">
        <w:t xml:space="preserve">: </w:t>
      </w:r>
      <w:r w:rsidR="00854DFA">
        <w:t>Wochentag</w:t>
      </w:r>
      <w:r w:rsidRPr="008F6D25">
        <w:t>, xx.yy.20xx</w:t>
      </w:r>
      <w:bookmarkEnd w:id="35"/>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149"/>
        <w:gridCol w:w="1143"/>
        <w:gridCol w:w="1069"/>
        <w:gridCol w:w="1069"/>
      </w:tblGrid>
      <w:tr w:rsidR="00985B08" w:rsidRPr="008F6D25" w:rsidTr="00314F25">
        <w:tc>
          <w:tcPr>
            <w:tcW w:w="6388" w:type="dxa"/>
            <w:tcBorders>
              <w:bottom w:val="dotted" w:sz="4" w:space="0" w:color="auto"/>
            </w:tcBorders>
            <w:shd w:val="clear" w:color="auto" w:fill="92CDDC" w:themeFill="accent5" w:themeFillTint="99"/>
            <w:tcMar>
              <w:top w:w="85" w:type="dxa"/>
              <w:bottom w:w="85" w:type="dxa"/>
            </w:tcMar>
          </w:tcPr>
          <w:p w:rsidR="00985B08" w:rsidRPr="008F6D25" w:rsidRDefault="00985B08" w:rsidP="005B0F6D">
            <w:pPr>
              <w:pStyle w:val="IPA-Tabellentitel"/>
              <w:rPr>
                <w:color w:val="000000" w:themeColor="text1"/>
                <w:sz w:val="22"/>
                <w:szCs w:val="22"/>
                <w:lang w:val="de-DE"/>
              </w:rPr>
            </w:pPr>
            <w:r w:rsidRPr="008F6D25">
              <w:rPr>
                <w:color w:val="000000" w:themeColor="text1"/>
                <w:sz w:val="22"/>
                <w:szCs w:val="22"/>
                <w:lang w:val="de-DE"/>
              </w:rPr>
              <w:t>Tätigkeiten</w:t>
            </w:r>
          </w:p>
        </w:tc>
        <w:tc>
          <w:tcPr>
            <w:tcW w:w="1072" w:type="dxa"/>
            <w:tcBorders>
              <w:bottom w:val="dotted" w:sz="4" w:space="0" w:color="auto"/>
            </w:tcBorders>
            <w:shd w:val="clear" w:color="auto" w:fill="92CDDC" w:themeFill="accent5" w:themeFillTint="99"/>
            <w:tcMar>
              <w:top w:w="85" w:type="dxa"/>
              <w:bottom w:w="85" w:type="dxa"/>
            </w:tcMar>
          </w:tcPr>
          <w:p w:rsidR="00F21020" w:rsidRDefault="00F21020" w:rsidP="005B0F6D">
            <w:pPr>
              <w:pStyle w:val="IPA-Tabellentitel"/>
              <w:jc w:val="center"/>
              <w:rPr>
                <w:color w:val="000000" w:themeColor="text1"/>
                <w:sz w:val="22"/>
                <w:szCs w:val="22"/>
                <w:lang w:val="de-DE"/>
              </w:rPr>
            </w:pPr>
            <w:r>
              <w:rPr>
                <w:color w:val="000000" w:themeColor="text1"/>
                <w:sz w:val="22"/>
                <w:szCs w:val="22"/>
                <w:lang w:val="de-DE"/>
              </w:rPr>
              <w:t>Beteiligte</w:t>
            </w:r>
          </w:p>
          <w:p w:rsidR="00985B08" w:rsidRPr="008F6D25" w:rsidRDefault="00985B08" w:rsidP="005B0F6D">
            <w:pPr>
              <w:pStyle w:val="IPA-Tabellentitel"/>
              <w:jc w:val="center"/>
              <w:rPr>
                <w:color w:val="000000" w:themeColor="text1"/>
                <w:sz w:val="22"/>
                <w:szCs w:val="22"/>
                <w:lang w:val="de-DE"/>
              </w:rPr>
            </w:pPr>
            <w:r w:rsidRPr="008F6D25">
              <w:rPr>
                <w:color w:val="000000" w:themeColor="text1"/>
                <w:sz w:val="22"/>
                <w:szCs w:val="22"/>
                <w:lang w:val="de-DE"/>
              </w:rPr>
              <w:t>Person</w:t>
            </w:r>
            <w:r w:rsidR="00F21020">
              <w:rPr>
                <w:color w:val="000000" w:themeColor="text1"/>
                <w:sz w:val="22"/>
                <w:szCs w:val="22"/>
                <w:lang w:val="de-DE"/>
              </w:rPr>
              <w:t>en</w:t>
            </w:r>
          </w:p>
        </w:tc>
        <w:tc>
          <w:tcPr>
            <w:tcW w:w="985" w:type="dxa"/>
            <w:tcBorders>
              <w:bottom w:val="dotted" w:sz="4" w:space="0" w:color="auto"/>
            </w:tcBorders>
            <w:shd w:val="clear" w:color="auto" w:fill="92CDDC" w:themeFill="accent5" w:themeFillTint="99"/>
            <w:tcMar>
              <w:top w:w="85" w:type="dxa"/>
              <w:bottom w:w="85" w:type="dxa"/>
            </w:tcMar>
          </w:tcPr>
          <w:p w:rsidR="00985B08" w:rsidRPr="008F6D25" w:rsidRDefault="00985B08" w:rsidP="005B0F6D">
            <w:pPr>
              <w:pStyle w:val="IPA-Tabellentitel"/>
              <w:jc w:val="center"/>
              <w:rPr>
                <w:color w:val="000000" w:themeColor="text1"/>
                <w:sz w:val="22"/>
                <w:szCs w:val="22"/>
                <w:lang w:val="de-DE"/>
              </w:rPr>
            </w:pPr>
            <w:r w:rsidRPr="008F6D25">
              <w:rPr>
                <w:color w:val="000000" w:themeColor="text1"/>
                <w:sz w:val="22"/>
                <w:szCs w:val="22"/>
                <w:lang w:val="de-DE"/>
              </w:rPr>
              <w:t>Aufwand</w:t>
            </w:r>
          </w:p>
          <w:p w:rsidR="00985B08" w:rsidRPr="008F6D25" w:rsidRDefault="00985B08" w:rsidP="005B0F6D">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985" w:type="dxa"/>
            <w:tcBorders>
              <w:bottom w:val="dotted" w:sz="4" w:space="0" w:color="auto"/>
            </w:tcBorders>
            <w:shd w:val="clear" w:color="auto" w:fill="92CDDC" w:themeFill="accent5" w:themeFillTint="99"/>
            <w:tcMar>
              <w:top w:w="85" w:type="dxa"/>
              <w:bottom w:w="85" w:type="dxa"/>
            </w:tcMar>
          </w:tcPr>
          <w:p w:rsidR="00985B08" w:rsidRPr="008F6D25" w:rsidRDefault="00985B08" w:rsidP="005B0F6D">
            <w:pPr>
              <w:pStyle w:val="IPA-Tabellentitel"/>
              <w:jc w:val="center"/>
              <w:rPr>
                <w:color w:val="000000" w:themeColor="text1"/>
                <w:sz w:val="22"/>
                <w:szCs w:val="22"/>
                <w:lang w:val="de-DE"/>
              </w:rPr>
            </w:pPr>
            <w:r w:rsidRPr="008F6D25">
              <w:rPr>
                <w:color w:val="000000" w:themeColor="text1"/>
                <w:sz w:val="22"/>
                <w:szCs w:val="22"/>
                <w:lang w:val="de-DE"/>
              </w:rPr>
              <w:t>Aufwand</w:t>
            </w:r>
          </w:p>
          <w:p w:rsidR="00985B08" w:rsidRPr="008F6D25" w:rsidRDefault="00985B08" w:rsidP="005B0F6D">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985B08" w:rsidRPr="008F6D25" w:rsidTr="005B0F6D">
        <w:tc>
          <w:tcPr>
            <w:tcW w:w="6388" w:type="dxa"/>
            <w:tcBorders>
              <w:bottom w:val="dotted" w:sz="4" w:space="0" w:color="auto"/>
            </w:tcBorders>
            <w:tcMar>
              <w:top w:w="85" w:type="dxa"/>
              <w:bottom w:w="85" w:type="dxa"/>
            </w:tcMar>
          </w:tcPr>
          <w:p w:rsidR="00985B08" w:rsidRPr="008F6D25" w:rsidRDefault="00985B08" w:rsidP="005B0F6D">
            <w:pPr>
              <w:pStyle w:val="IPA-Tabelle"/>
              <w:rPr>
                <w:i/>
                <w:iCs/>
                <w:color w:val="000000" w:themeColor="text1"/>
                <w:sz w:val="22"/>
                <w:szCs w:val="22"/>
              </w:rPr>
            </w:pPr>
            <w:r w:rsidRPr="008F6D25">
              <w:rPr>
                <w:i/>
                <w:iCs/>
                <w:color w:val="000000" w:themeColor="text1"/>
                <w:sz w:val="22"/>
                <w:szCs w:val="22"/>
              </w:rPr>
              <w:t>Überschrift</w:t>
            </w:r>
          </w:p>
          <w:p w:rsidR="00985B08" w:rsidRPr="008F6D25" w:rsidRDefault="00F21020" w:rsidP="005B0F6D">
            <w:pPr>
              <w:pStyle w:val="IPA-Tabelle"/>
              <w:rPr>
                <w:color w:val="000000" w:themeColor="text1"/>
                <w:sz w:val="22"/>
                <w:szCs w:val="22"/>
              </w:rPr>
            </w:pPr>
            <w:r>
              <w:rPr>
                <w:color w:val="000000" w:themeColor="text1"/>
                <w:sz w:val="22"/>
                <w:szCs w:val="22"/>
              </w:rPr>
              <w:t>…..</w:t>
            </w:r>
          </w:p>
        </w:tc>
        <w:tc>
          <w:tcPr>
            <w:tcW w:w="1072" w:type="dxa"/>
            <w:tcBorders>
              <w:bottom w:val="dotted" w:sz="4" w:space="0" w:color="auto"/>
            </w:tcBorders>
            <w:tcMar>
              <w:top w:w="85" w:type="dxa"/>
              <w:bottom w:w="85" w:type="dxa"/>
            </w:tcMar>
          </w:tcPr>
          <w:p w:rsidR="00985B08" w:rsidRPr="008F6D25" w:rsidRDefault="00985B08" w:rsidP="005B0F6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rsidR="00985B08" w:rsidRPr="008F6D25" w:rsidRDefault="00985B08" w:rsidP="005B0F6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rsidR="00985B08" w:rsidRPr="008F6D25" w:rsidRDefault="00985B08" w:rsidP="005B0F6D">
            <w:pPr>
              <w:pStyle w:val="IPA-Tabelle"/>
              <w:jc w:val="center"/>
              <w:rPr>
                <w:color w:val="000000" w:themeColor="text1"/>
                <w:sz w:val="22"/>
                <w:szCs w:val="22"/>
              </w:rPr>
            </w:pPr>
          </w:p>
        </w:tc>
      </w:tr>
      <w:tr w:rsidR="00985B08" w:rsidRPr="008F6D25" w:rsidTr="005B0F6D">
        <w:tc>
          <w:tcPr>
            <w:tcW w:w="6388" w:type="dxa"/>
            <w:tcBorders>
              <w:bottom w:val="dotted" w:sz="4" w:space="0" w:color="auto"/>
            </w:tcBorders>
            <w:tcMar>
              <w:top w:w="85" w:type="dxa"/>
              <w:bottom w:w="85" w:type="dxa"/>
            </w:tcMar>
          </w:tcPr>
          <w:p w:rsidR="00985B08" w:rsidRPr="008F6D25" w:rsidRDefault="00985B08" w:rsidP="005B0F6D">
            <w:pPr>
              <w:pStyle w:val="IPA-Tabelle"/>
              <w:rPr>
                <w:i/>
                <w:iCs/>
                <w:color w:val="000000" w:themeColor="text1"/>
                <w:sz w:val="22"/>
                <w:szCs w:val="22"/>
              </w:rPr>
            </w:pPr>
            <w:r w:rsidRPr="008F6D25">
              <w:rPr>
                <w:i/>
                <w:iCs/>
                <w:color w:val="000000" w:themeColor="text1"/>
                <w:sz w:val="22"/>
                <w:szCs w:val="22"/>
              </w:rPr>
              <w:t>Überschrift</w:t>
            </w:r>
          </w:p>
          <w:p w:rsidR="00985B08" w:rsidRPr="008F6D25" w:rsidRDefault="00F21020" w:rsidP="005B0F6D">
            <w:pPr>
              <w:pStyle w:val="IPA-Tabelle"/>
              <w:rPr>
                <w:color w:val="000000" w:themeColor="text1"/>
                <w:sz w:val="22"/>
                <w:szCs w:val="22"/>
              </w:rPr>
            </w:pPr>
            <w:r>
              <w:rPr>
                <w:color w:val="000000" w:themeColor="text1"/>
                <w:sz w:val="22"/>
                <w:szCs w:val="22"/>
              </w:rPr>
              <w:t>…..</w:t>
            </w:r>
          </w:p>
        </w:tc>
        <w:tc>
          <w:tcPr>
            <w:tcW w:w="1072" w:type="dxa"/>
            <w:tcBorders>
              <w:bottom w:val="dotted" w:sz="4" w:space="0" w:color="auto"/>
            </w:tcBorders>
            <w:tcMar>
              <w:top w:w="85" w:type="dxa"/>
              <w:bottom w:w="85" w:type="dxa"/>
            </w:tcMar>
          </w:tcPr>
          <w:p w:rsidR="00985B08" w:rsidRPr="008F6D25" w:rsidRDefault="00985B08" w:rsidP="005B0F6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rsidR="00985B08" w:rsidRPr="008F6D25" w:rsidRDefault="00985B08" w:rsidP="005B0F6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rsidR="00985B08" w:rsidRPr="008F6D25" w:rsidRDefault="00985B08" w:rsidP="005B0F6D">
            <w:pPr>
              <w:pStyle w:val="IPA-Tabelle"/>
              <w:jc w:val="center"/>
              <w:rPr>
                <w:color w:val="000000" w:themeColor="text1"/>
                <w:sz w:val="22"/>
                <w:szCs w:val="22"/>
              </w:rPr>
            </w:pPr>
          </w:p>
        </w:tc>
      </w:tr>
      <w:tr w:rsidR="00985B08" w:rsidRPr="008F6D25" w:rsidTr="005B0F6D">
        <w:tc>
          <w:tcPr>
            <w:tcW w:w="6388" w:type="dxa"/>
            <w:tcBorders>
              <w:bottom w:val="dotted" w:sz="4" w:space="0" w:color="auto"/>
            </w:tcBorders>
            <w:tcMar>
              <w:top w:w="85" w:type="dxa"/>
              <w:bottom w:w="85" w:type="dxa"/>
            </w:tcMar>
          </w:tcPr>
          <w:p w:rsidR="00985B08" w:rsidRPr="008F6D25" w:rsidRDefault="00985B08" w:rsidP="005B0F6D">
            <w:pPr>
              <w:pStyle w:val="IPA-Tabellentitel"/>
              <w:rPr>
                <w:color w:val="000000" w:themeColor="text1"/>
                <w:sz w:val="22"/>
                <w:szCs w:val="22"/>
              </w:rPr>
            </w:pPr>
            <w:r w:rsidRPr="008F6D25">
              <w:rPr>
                <w:color w:val="000000" w:themeColor="text1"/>
                <w:sz w:val="22"/>
                <w:szCs w:val="22"/>
              </w:rPr>
              <w:t>Total:</w:t>
            </w:r>
          </w:p>
        </w:tc>
        <w:tc>
          <w:tcPr>
            <w:tcW w:w="1072" w:type="dxa"/>
            <w:tcBorders>
              <w:bottom w:val="dotted" w:sz="4" w:space="0" w:color="auto"/>
            </w:tcBorders>
            <w:tcMar>
              <w:top w:w="85" w:type="dxa"/>
              <w:bottom w:w="85" w:type="dxa"/>
            </w:tcMar>
          </w:tcPr>
          <w:p w:rsidR="00985B08" w:rsidRPr="008F6D25" w:rsidRDefault="00985B08" w:rsidP="005B0F6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rsidR="00985B08" w:rsidRPr="008F6D25" w:rsidRDefault="00985B08" w:rsidP="005B0F6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rsidR="00985B08" w:rsidRPr="008F6D25" w:rsidRDefault="00985B08" w:rsidP="005B0F6D">
            <w:pPr>
              <w:pStyle w:val="IPA-Tabellentitel"/>
              <w:jc w:val="center"/>
              <w:rPr>
                <w:b w:val="0"/>
                <w:bCs w:val="0"/>
                <w:color w:val="000000" w:themeColor="text1"/>
                <w:sz w:val="22"/>
                <w:szCs w:val="22"/>
              </w:rPr>
            </w:pPr>
          </w:p>
        </w:tc>
      </w:tr>
      <w:tr w:rsidR="00985B08" w:rsidRPr="008F6D25" w:rsidTr="00314F25">
        <w:tc>
          <w:tcPr>
            <w:tcW w:w="6388" w:type="dxa"/>
            <w:tcBorders>
              <w:bottom w:val="dotted" w:sz="4" w:space="0" w:color="auto"/>
              <w:right w:val="nil"/>
            </w:tcBorders>
            <w:shd w:val="clear" w:color="auto" w:fill="92CDDC" w:themeFill="accent5" w:themeFillTint="99"/>
          </w:tcPr>
          <w:p w:rsidR="00985B08" w:rsidRPr="008F6D25" w:rsidRDefault="00985B08" w:rsidP="005B0F6D">
            <w:pPr>
              <w:pStyle w:val="IPA-Tabellentitel"/>
              <w:rPr>
                <w:color w:val="000000" w:themeColor="text1"/>
                <w:sz w:val="22"/>
                <w:szCs w:val="22"/>
                <w:lang w:val="de-DE"/>
              </w:rPr>
            </w:pPr>
            <w:r w:rsidRPr="008F6D25">
              <w:rPr>
                <w:color w:val="000000" w:themeColor="text1"/>
                <w:sz w:val="22"/>
                <w:szCs w:val="22"/>
                <w:lang w:val="de-DE"/>
              </w:rPr>
              <w:t>Tages Ablauf</w:t>
            </w:r>
          </w:p>
        </w:tc>
        <w:tc>
          <w:tcPr>
            <w:tcW w:w="1072" w:type="dxa"/>
            <w:tcBorders>
              <w:left w:val="nil"/>
              <w:bottom w:val="dotted" w:sz="4" w:space="0" w:color="auto"/>
              <w:right w:val="nil"/>
            </w:tcBorders>
            <w:shd w:val="clear" w:color="auto" w:fill="92CDDC" w:themeFill="accent5" w:themeFillTint="99"/>
          </w:tcPr>
          <w:p w:rsidR="00985B08" w:rsidRPr="008F6D25" w:rsidRDefault="00985B08" w:rsidP="005B0F6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92CDDC" w:themeFill="accent5" w:themeFillTint="99"/>
          </w:tcPr>
          <w:p w:rsidR="00985B08" w:rsidRPr="008F6D25" w:rsidRDefault="00985B08" w:rsidP="005B0F6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92CDDC" w:themeFill="accent5" w:themeFillTint="99"/>
          </w:tcPr>
          <w:p w:rsidR="00985B08" w:rsidRPr="008F6D25" w:rsidRDefault="00985B08" w:rsidP="005B0F6D">
            <w:pPr>
              <w:pStyle w:val="IPA-Tabellentitel"/>
              <w:jc w:val="center"/>
              <w:rPr>
                <w:color w:val="000000" w:themeColor="text1"/>
                <w:sz w:val="22"/>
                <w:szCs w:val="22"/>
                <w:lang w:val="de-DE"/>
              </w:rPr>
            </w:pPr>
          </w:p>
        </w:tc>
      </w:tr>
      <w:tr w:rsidR="00985B08" w:rsidRPr="008F6D25" w:rsidTr="005B0F6D">
        <w:trPr>
          <w:hidden/>
        </w:trPr>
        <w:tc>
          <w:tcPr>
            <w:tcW w:w="9430" w:type="dxa"/>
            <w:gridSpan w:val="4"/>
            <w:tcBorders>
              <w:bottom w:val="dotted" w:sz="4" w:space="0" w:color="auto"/>
            </w:tcBorders>
            <w:tcMar>
              <w:top w:w="85" w:type="dxa"/>
              <w:bottom w:w="85" w:type="dxa"/>
            </w:tcMar>
          </w:tcPr>
          <w:p w:rsidR="00985B08" w:rsidRPr="008F6D25" w:rsidRDefault="00985B08" w:rsidP="00F21020">
            <w:pPr>
              <w:pStyle w:val="IPA-Hinweistexte"/>
            </w:pPr>
            <w:r w:rsidRPr="008F6D25">
              <w:t>Beschreibung von Erfolgen und Misserfolgen (Problemen)</w:t>
            </w:r>
            <w:r w:rsidR="006A2C91">
              <w:t xml:space="preserve"> was ist alles passiert, wie war das Vorankommen?</w:t>
            </w:r>
          </w:p>
        </w:tc>
      </w:tr>
      <w:tr w:rsidR="00985B08" w:rsidRPr="008F6D25" w:rsidTr="00314F25">
        <w:tc>
          <w:tcPr>
            <w:tcW w:w="6388" w:type="dxa"/>
            <w:tcBorders>
              <w:bottom w:val="dotted" w:sz="4" w:space="0" w:color="auto"/>
              <w:right w:val="nil"/>
            </w:tcBorders>
            <w:shd w:val="clear" w:color="auto" w:fill="92CDDC" w:themeFill="accent5" w:themeFillTint="99"/>
          </w:tcPr>
          <w:p w:rsidR="00985B08" w:rsidRPr="008F6D25" w:rsidRDefault="00985B08" w:rsidP="005B0F6D">
            <w:pPr>
              <w:pStyle w:val="IPA-Tabellentitel"/>
              <w:rPr>
                <w:color w:val="000000" w:themeColor="text1"/>
                <w:sz w:val="22"/>
                <w:szCs w:val="22"/>
                <w:lang w:val="de-DE"/>
              </w:rPr>
            </w:pPr>
            <w:r w:rsidRPr="008F6D25">
              <w:rPr>
                <w:color w:val="000000" w:themeColor="text1"/>
                <w:sz w:val="22"/>
                <w:szCs w:val="22"/>
                <w:lang w:val="de-DE"/>
              </w:rPr>
              <w:t>Hilfestellungen</w:t>
            </w:r>
          </w:p>
        </w:tc>
        <w:tc>
          <w:tcPr>
            <w:tcW w:w="1072" w:type="dxa"/>
            <w:tcBorders>
              <w:left w:val="nil"/>
              <w:bottom w:val="dotted" w:sz="4" w:space="0" w:color="auto"/>
              <w:right w:val="nil"/>
            </w:tcBorders>
            <w:shd w:val="clear" w:color="auto" w:fill="92CDDC" w:themeFill="accent5" w:themeFillTint="99"/>
          </w:tcPr>
          <w:p w:rsidR="00985B08" w:rsidRPr="008F6D25" w:rsidRDefault="00985B08" w:rsidP="005B0F6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92CDDC" w:themeFill="accent5" w:themeFillTint="99"/>
          </w:tcPr>
          <w:p w:rsidR="00985B08" w:rsidRPr="008F6D25" w:rsidRDefault="00985B08" w:rsidP="005B0F6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92CDDC" w:themeFill="accent5" w:themeFillTint="99"/>
          </w:tcPr>
          <w:p w:rsidR="00985B08" w:rsidRPr="008F6D25" w:rsidRDefault="00985B08" w:rsidP="005B0F6D">
            <w:pPr>
              <w:pStyle w:val="IPA-Tabellentitel"/>
              <w:jc w:val="center"/>
              <w:rPr>
                <w:color w:val="000000" w:themeColor="text1"/>
                <w:sz w:val="22"/>
                <w:szCs w:val="22"/>
                <w:lang w:val="de-DE"/>
              </w:rPr>
            </w:pPr>
          </w:p>
        </w:tc>
      </w:tr>
      <w:tr w:rsidR="00985B08" w:rsidRPr="008F6D25" w:rsidTr="005B0F6D">
        <w:trPr>
          <w:hidden/>
        </w:trPr>
        <w:tc>
          <w:tcPr>
            <w:tcW w:w="9430" w:type="dxa"/>
            <w:gridSpan w:val="4"/>
            <w:tcBorders>
              <w:bottom w:val="dotted" w:sz="4" w:space="0" w:color="auto"/>
            </w:tcBorders>
            <w:tcMar>
              <w:top w:w="85" w:type="dxa"/>
              <w:bottom w:w="85" w:type="dxa"/>
            </w:tcMar>
          </w:tcPr>
          <w:p w:rsidR="00985B08" w:rsidRDefault="00985B08" w:rsidP="00F21020">
            <w:pPr>
              <w:pStyle w:val="IPA-Hinweistexte"/>
            </w:pPr>
            <w:r w:rsidRPr="008F6D25">
              <w:t>Wer hat in welcher Form Hilfestellung erbracht</w:t>
            </w:r>
            <w:r>
              <w:t xml:space="preserve"> (auch Internet gehört dazu.</w:t>
            </w:r>
          </w:p>
          <w:p w:rsidR="00985B08" w:rsidRPr="008F6D25" w:rsidRDefault="00985B08" w:rsidP="00F21020">
            <w:pPr>
              <w:pStyle w:val="IPA-Hinweistexte"/>
            </w:pPr>
            <w:r>
              <w:t>Z.B Msdn für Hilfestellung zu c#)?</w:t>
            </w:r>
          </w:p>
        </w:tc>
      </w:tr>
      <w:tr w:rsidR="00985B08" w:rsidRPr="008F6D25" w:rsidTr="005B0F6D">
        <w:tc>
          <w:tcPr>
            <w:tcW w:w="9430" w:type="dxa"/>
            <w:gridSpan w:val="4"/>
            <w:tcBorders>
              <w:bottom w:val="dotted" w:sz="4" w:space="0" w:color="auto"/>
            </w:tcBorders>
            <w:tcMar>
              <w:top w:w="85" w:type="dxa"/>
              <w:bottom w:w="85" w:type="dxa"/>
            </w:tcMar>
          </w:tcPr>
          <w:p w:rsidR="00985B08" w:rsidRPr="008F6D25" w:rsidRDefault="00985B08" w:rsidP="005B0F6D">
            <w:pPr>
              <w:pStyle w:val="IPA-Tabelle"/>
              <w:rPr>
                <w:color w:val="000000" w:themeColor="text1"/>
                <w:sz w:val="22"/>
                <w:szCs w:val="22"/>
                <w:lang w:val="de-DE"/>
              </w:rPr>
            </w:pPr>
          </w:p>
        </w:tc>
      </w:tr>
      <w:tr w:rsidR="00985B08" w:rsidRPr="008F6D25" w:rsidTr="00314F25">
        <w:tc>
          <w:tcPr>
            <w:tcW w:w="6388" w:type="dxa"/>
            <w:tcBorders>
              <w:bottom w:val="dotted" w:sz="4" w:space="0" w:color="auto"/>
              <w:right w:val="nil"/>
            </w:tcBorders>
            <w:shd w:val="clear" w:color="auto" w:fill="92CDDC" w:themeFill="accent5" w:themeFillTint="99"/>
          </w:tcPr>
          <w:p w:rsidR="00985B08" w:rsidRPr="008F6D25" w:rsidRDefault="00985B08" w:rsidP="005B0F6D">
            <w:pPr>
              <w:pStyle w:val="IPA-Tabellentitel"/>
              <w:rPr>
                <w:color w:val="000000" w:themeColor="text1"/>
                <w:sz w:val="22"/>
                <w:szCs w:val="22"/>
                <w:lang w:val="de-DE"/>
              </w:rPr>
            </w:pPr>
            <w:r w:rsidRPr="008F6D25">
              <w:rPr>
                <w:color w:val="000000" w:themeColor="text1"/>
                <w:sz w:val="22"/>
                <w:szCs w:val="22"/>
                <w:lang w:val="de-DE"/>
              </w:rPr>
              <w:t>Reflexion</w:t>
            </w:r>
          </w:p>
        </w:tc>
        <w:tc>
          <w:tcPr>
            <w:tcW w:w="1072" w:type="dxa"/>
            <w:tcBorders>
              <w:left w:val="nil"/>
              <w:bottom w:val="dotted" w:sz="4" w:space="0" w:color="auto"/>
              <w:right w:val="nil"/>
            </w:tcBorders>
            <w:shd w:val="clear" w:color="auto" w:fill="92CDDC" w:themeFill="accent5" w:themeFillTint="99"/>
          </w:tcPr>
          <w:p w:rsidR="00985B08" w:rsidRPr="008F6D25" w:rsidRDefault="00985B08" w:rsidP="005B0F6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92CDDC" w:themeFill="accent5" w:themeFillTint="99"/>
          </w:tcPr>
          <w:p w:rsidR="00985B08" w:rsidRPr="008F6D25" w:rsidRDefault="00985B08" w:rsidP="005B0F6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92CDDC" w:themeFill="accent5" w:themeFillTint="99"/>
          </w:tcPr>
          <w:p w:rsidR="00985B08" w:rsidRPr="008F6D25" w:rsidRDefault="00985B08" w:rsidP="005B0F6D">
            <w:pPr>
              <w:pStyle w:val="IPA-Tabellentitel"/>
              <w:jc w:val="center"/>
              <w:rPr>
                <w:color w:val="000000" w:themeColor="text1"/>
                <w:sz w:val="22"/>
                <w:szCs w:val="22"/>
                <w:lang w:val="de-DE"/>
              </w:rPr>
            </w:pPr>
          </w:p>
        </w:tc>
      </w:tr>
      <w:tr w:rsidR="00985B08" w:rsidRPr="008F6D25" w:rsidTr="005B0F6D">
        <w:trPr>
          <w:hidden/>
        </w:trPr>
        <w:tc>
          <w:tcPr>
            <w:tcW w:w="9430" w:type="dxa"/>
            <w:gridSpan w:val="4"/>
            <w:tcBorders>
              <w:bottom w:val="dotted" w:sz="4" w:space="0" w:color="auto"/>
            </w:tcBorders>
            <w:tcMar>
              <w:top w:w="85" w:type="dxa"/>
              <w:bottom w:w="85" w:type="dxa"/>
            </w:tcMar>
          </w:tcPr>
          <w:p w:rsidR="00F21020" w:rsidRPr="008F6D25" w:rsidRDefault="00F21020" w:rsidP="00F21020">
            <w:pPr>
              <w:pStyle w:val="IPA-Hinweistexte"/>
            </w:pPr>
            <w:r w:rsidRPr="008F6D25">
              <w:t>Gedanken über das Vorgehen</w:t>
            </w:r>
          </w:p>
          <w:p w:rsidR="00F21020" w:rsidRDefault="00F21020" w:rsidP="00F21020">
            <w:pPr>
              <w:pStyle w:val="IPA-Hinweistexte"/>
            </w:pPr>
            <w:r w:rsidRPr="008F6D25">
              <w:t>Was ist gut was würde ich besser machen</w:t>
            </w:r>
          </w:p>
          <w:p w:rsidR="00F21020" w:rsidRDefault="00F21020" w:rsidP="005B0F6D">
            <w:pPr>
              <w:pStyle w:val="IPA-Tabelle"/>
              <w:rPr>
                <w:color w:val="000000" w:themeColor="text1"/>
                <w:sz w:val="22"/>
                <w:szCs w:val="22"/>
              </w:rPr>
            </w:pPr>
          </w:p>
          <w:p w:rsidR="00314F25" w:rsidRDefault="00314F25" w:rsidP="005B0F6D">
            <w:pPr>
              <w:pStyle w:val="IPA-Tabelle"/>
              <w:rPr>
                <w:color w:val="000000" w:themeColor="text1"/>
                <w:sz w:val="22"/>
                <w:szCs w:val="22"/>
              </w:rPr>
            </w:pPr>
            <w:r>
              <w:rPr>
                <w:color w:val="000000" w:themeColor="text1"/>
                <w:sz w:val="22"/>
                <w:szCs w:val="22"/>
              </w:rPr>
              <w:t>Was lief gut</w:t>
            </w:r>
          </w:p>
          <w:p w:rsidR="00F21020" w:rsidRDefault="00F21020" w:rsidP="005B0F6D">
            <w:pPr>
              <w:pStyle w:val="IPA-Tabelle"/>
              <w:rPr>
                <w:color w:val="000000" w:themeColor="text1"/>
                <w:sz w:val="22"/>
                <w:szCs w:val="22"/>
              </w:rPr>
            </w:pPr>
            <w:r>
              <w:rPr>
                <w:color w:val="000000" w:themeColor="text1"/>
                <w:sz w:val="22"/>
                <w:szCs w:val="22"/>
              </w:rPr>
              <w:t>…..</w:t>
            </w:r>
          </w:p>
          <w:p w:rsidR="00F21020" w:rsidRDefault="00314F25" w:rsidP="00F21020">
            <w:pPr>
              <w:pStyle w:val="IPA-Tabelle"/>
              <w:rPr>
                <w:color w:val="000000" w:themeColor="text1"/>
                <w:sz w:val="22"/>
                <w:szCs w:val="22"/>
              </w:rPr>
            </w:pPr>
            <w:r>
              <w:rPr>
                <w:color w:val="000000" w:themeColor="text1"/>
                <w:sz w:val="22"/>
                <w:szCs w:val="22"/>
              </w:rPr>
              <w:t>Was lief weniger gut</w:t>
            </w:r>
          </w:p>
          <w:p w:rsidR="00F21020" w:rsidRDefault="00F21020" w:rsidP="00F21020">
            <w:pPr>
              <w:pStyle w:val="IPA-Tabelle"/>
              <w:rPr>
                <w:color w:val="000000" w:themeColor="text1"/>
                <w:sz w:val="22"/>
                <w:szCs w:val="22"/>
              </w:rPr>
            </w:pPr>
            <w:r>
              <w:rPr>
                <w:color w:val="000000" w:themeColor="text1"/>
                <w:sz w:val="22"/>
                <w:szCs w:val="22"/>
              </w:rPr>
              <w:t>……</w:t>
            </w:r>
          </w:p>
          <w:p w:rsidR="00F21020" w:rsidRDefault="00314F25" w:rsidP="00F21020">
            <w:pPr>
              <w:pStyle w:val="IPA-Tabelle"/>
              <w:rPr>
                <w:color w:val="000000" w:themeColor="text1"/>
                <w:sz w:val="22"/>
                <w:szCs w:val="22"/>
              </w:rPr>
            </w:pPr>
            <w:r>
              <w:rPr>
                <w:color w:val="000000" w:themeColor="text1"/>
                <w:sz w:val="22"/>
                <w:szCs w:val="22"/>
              </w:rPr>
              <w:t>Deine Erkenntnisse von heute</w:t>
            </w:r>
          </w:p>
          <w:p w:rsidR="00F21020" w:rsidRDefault="00F21020" w:rsidP="00F21020">
            <w:pPr>
              <w:pStyle w:val="IPA-Tabelle"/>
              <w:rPr>
                <w:color w:val="000000" w:themeColor="text1"/>
                <w:sz w:val="22"/>
                <w:szCs w:val="22"/>
              </w:rPr>
            </w:pPr>
            <w:r>
              <w:rPr>
                <w:color w:val="000000" w:themeColor="text1"/>
                <w:sz w:val="22"/>
                <w:szCs w:val="22"/>
              </w:rPr>
              <w:t>…..</w:t>
            </w:r>
          </w:p>
          <w:p w:rsidR="00F21020" w:rsidRPr="008F6D25" w:rsidRDefault="00F21020" w:rsidP="00F21020">
            <w:pPr>
              <w:pStyle w:val="IPA-Hinweistexte"/>
            </w:pPr>
            <w:r>
              <w:t>Was nehme ich mit bzw. was würde ich nächstem Mal besser machen.</w:t>
            </w:r>
          </w:p>
        </w:tc>
      </w:tr>
      <w:tr w:rsidR="00985B08" w:rsidRPr="008F6D25" w:rsidTr="00314F25">
        <w:tc>
          <w:tcPr>
            <w:tcW w:w="6388" w:type="dxa"/>
            <w:tcBorders>
              <w:bottom w:val="dotted" w:sz="4" w:space="0" w:color="auto"/>
              <w:right w:val="nil"/>
            </w:tcBorders>
            <w:shd w:val="clear" w:color="auto" w:fill="92CDDC" w:themeFill="accent5" w:themeFillTint="99"/>
          </w:tcPr>
          <w:p w:rsidR="00985B08" w:rsidRPr="008F6D25" w:rsidRDefault="00985B08" w:rsidP="009C1F0E">
            <w:r w:rsidRPr="008F6D25">
              <w:rPr>
                <w:lang w:val="de-DE"/>
              </w:rPr>
              <w:t>Nächste Schritte</w:t>
            </w:r>
          </w:p>
        </w:tc>
        <w:tc>
          <w:tcPr>
            <w:tcW w:w="1072" w:type="dxa"/>
            <w:tcBorders>
              <w:left w:val="nil"/>
              <w:bottom w:val="dotted" w:sz="4" w:space="0" w:color="auto"/>
              <w:right w:val="nil"/>
            </w:tcBorders>
            <w:shd w:val="clear" w:color="auto" w:fill="92CDDC" w:themeFill="accent5" w:themeFillTint="99"/>
          </w:tcPr>
          <w:p w:rsidR="00985B08" w:rsidRPr="008F6D25" w:rsidRDefault="00985B08" w:rsidP="005B0F6D">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92CDDC" w:themeFill="accent5" w:themeFillTint="99"/>
          </w:tcPr>
          <w:p w:rsidR="00985B08" w:rsidRPr="008F6D25" w:rsidRDefault="00985B08" w:rsidP="005B0F6D">
            <w:pPr>
              <w:pStyle w:val="IPA-Tabellentitel"/>
              <w:jc w:val="center"/>
              <w:rPr>
                <w:color w:val="000000" w:themeColor="text1"/>
                <w:sz w:val="22"/>
                <w:szCs w:val="22"/>
              </w:rPr>
            </w:pPr>
          </w:p>
        </w:tc>
        <w:tc>
          <w:tcPr>
            <w:tcW w:w="985" w:type="dxa"/>
            <w:tcBorders>
              <w:left w:val="nil"/>
              <w:bottom w:val="dotted" w:sz="4" w:space="0" w:color="auto"/>
            </w:tcBorders>
            <w:shd w:val="clear" w:color="auto" w:fill="92CDDC" w:themeFill="accent5" w:themeFillTint="99"/>
          </w:tcPr>
          <w:p w:rsidR="00985B08" w:rsidRPr="008F6D25" w:rsidRDefault="00985B08" w:rsidP="005B0F6D">
            <w:pPr>
              <w:pStyle w:val="IPA-Tabellentitel"/>
              <w:jc w:val="center"/>
              <w:rPr>
                <w:color w:val="000000" w:themeColor="text1"/>
                <w:sz w:val="22"/>
                <w:szCs w:val="22"/>
              </w:rPr>
            </w:pPr>
          </w:p>
        </w:tc>
      </w:tr>
      <w:tr w:rsidR="00985B08" w:rsidRPr="008F6D25" w:rsidTr="005B0F6D">
        <w:tc>
          <w:tcPr>
            <w:tcW w:w="9430" w:type="dxa"/>
            <w:gridSpan w:val="4"/>
            <w:tcBorders>
              <w:bottom w:val="dotted" w:sz="4" w:space="0" w:color="auto"/>
            </w:tcBorders>
            <w:tcMar>
              <w:top w:w="85" w:type="dxa"/>
              <w:bottom w:w="85" w:type="dxa"/>
            </w:tcMar>
          </w:tcPr>
          <w:p w:rsidR="00985B08" w:rsidRPr="008F6D25" w:rsidRDefault="00985B08" w:rsidP="009C1F0E">
            <w:r w:rsidRPr="008F6D25">
              <w:t>Wie weiter, nächste Schritte...</w:t>
            </w:r>
          </w:p>
        </w:tc>
      </w:tr>
    </w:tbl>
    <w:p w:rsidR="00682D4C" w:rsidRDefault="00682D4C" w:rsidP="00A81307">
      <w:pPr>
        <w:spacing w:after="200"/>
      </w:pPr>
    </w:p>
    <w:p w:rsidR="0066659B" w:rsidRDefault="00682D4C" w:rsidP="00682D4C">
      <w:pPr>
        <w:pStyle w:val="IPA-Hinweistexte"/>
      </w:pPr>
      <w:r>
        <w:t xml:space="preserve">Diese Tabelle für jeden </w:t>
      </w:r>
      <w:r w:rsidR="006A2C91">
        <w:t>(halb-)</w:t>
      </w:r>
      <w:r>
        <w:t>Tag benutzen.</w:t>
      </w:r>
      <w:r w:rsidR="00A22741">
        <w:t xml:space="preserve"> (Tabelle Arbeitsjournal muss nicht in Tabellenverzeichnis, da dies bereits im IVZ gelistet ist)</w:t>
      </w:r>
    </w:p>
    <w:p w:rsidR="00682D4C" w:rsidRDefault="00682D4C" w:rsidP="00682D4C">
      <w:pPr>
        <w:pStyle w:val="IPA-Hinweistexte"/>
      </w:pPr>
      <w:r>
        <w:t>Inhalt muss dem Tabelleninhalt entsprechen, designe darf frei gewählt werden.</w:t>
      </w:r>
    </w:p>
    <w:p w:rsidR="00682D4C" w:rsidRPr="00E10423" w:rsidRDefault="00682D4C" w:rsidP="00682D4C">
      <w:pPr>
        <w:pStyle w:val="IPA-Hinweistexte"/>
      </w:pPr>
      <w:r>
        <w:t>Achtung auch Firmenstandart beachten!</w:t>
      </w:r>
    </w:p>
    <w:p w:rsidR="006A2C91" w:rsidRDefault="0066659B" w:rsidP="006A2C91">
      <w:pPr>
        <w:pStyle w:val="IPA-Hinweistexte"/>
      </w:pPr>
      <w:r w:rsidRPr="0066659B">
        <w:t>Weitere Arbeitstage wie Wochenendarbeit hier auch vermerken.</w:t>
      </w:r>
    </w:p>
    <w:p w:rsidR="006A2C91" w:rsidRDefault="006A2C91" w:rsidP="006A2C91">
      <w:r>
        <w:br w:type="page"/>
      </w:r>
      <w:bookmarkStart w:id="36" w:name="_Toc85623859"/>
    </w:p>
    <w:p w:rsidR="0066659B" w:rsidRPr="006A2C91" w:rsidRDefault="0066659B" w:rsidP="006A2C91">
      <w:pPr>
        <w:pStyle w:val="berschrift1"/>
      </w:pPr>
      <w:bookmarkStart w:id="37" w:name="_Toc459723274"/>
      <w:r w:rsidRPr="006A2C91">
        <w:lastRenderedPageBreak/>
        <w:t>Abschlussbericht</w:t>
      </w:r>
      <w:bookmarkEnd w:id="36"/>
      <w:bookmarkEnd w:id="37"/>
    </w:p>
    <w:p w:rsidR="0066659B" w:rsidRPr="0066659B" w:rsidRDefault="0066659B" w:rsidP="0066659B">
      <w:pPr>
        <w:pStyle w:val="IPA-Hinweistexte"/>
      </w:pPr>
      <w:r w:rsidRPr="0066659B">
        <w:t>Wurden die geforderten Ziele erreicht?</w:t>
      </w:r>
    </w:p>
    <w:p w:rsidR="0066659B" w:rsidRPr="0066659B" w:rsidRDefault="0066659B" w:rsidP="0066659B">
      <w:pPr>
        <w:pStyle w:val="berschrift2"/>
        <w:rPr>
          <w:color w:val="000000" w:themeColor="text1"/>
        </w:rPr>
      </w:pPr>
      <w:bookmarkStart w:id="38" w:name="_Toc114965609"/>
      <w:bookmarkStart w:id="39" w:name="_Toc459723275"/>
      <w:r w:rsidRPr="0066659B">
        <w:rPr>
          <w:color w:val="000000" w:themeColor="text1"/>
        </w:rPr>
        <w:t>Vergleich Ist/Soll</w:t>
      </w:r>
      <w:bookmarkEnd w:id="38"/>
      <w:bookmarkEnd w:id="39"/>
    </w:p>
    <w:p w:rsidR="006A2C91" w:rsidRDefault="0066659B" w:rsidP="0066659B">
      <w:pPr>
        <w:pStyle w:val="IPA-Hinweistexte"/>
      </w:pPr>
      <w:r w:rsidRPr="0066659B">
        <w:t>Ist die Umsetzung wie geplant oder gab es Differenzen?</w:t>
      </w:r>
    </w:p>
    <w:p w:rsidR="006A2C91" w:rsidRPr="006A2C91" w:rsidRDefault="006A2C91" w:rsidP="0066659B">
      <w:pPr>
        <w:pStyle w:val="IPA-Hinweistexte"/>
      </w:pPr>
    </w:p>
    <w:p w:rsidR="0066659B" w:rsidRDefault="0066659B" w:rsidP="00260B13">
      <w:pPr>
        <w:pStyle w:val="berschrift2"/>
        <w:spacing w:before="0"/>
        <w:rPr>
          <w:color w:val="000000" w:themeColor="text1"/>
        </w:rPr>
      </w:pPr>
      <w:bookmarkStart w:id="40" w:name="_Toc459723276"/>
      <w:r w:rsidRPr="0066659B">
        <w:rPr>
          <w:color w:val="000000" w:themeColor="text1"/>
        </w:rPr>
        <w:t>Mittelbedarf</w:t>
      </w:r>
      <w:bookmarkEnd w:id="40"/>
    </w:p>
    <w:p w:rsidR="004327E8" w:rsidRPr="004327E8" w:rsidRDefault="004327E8" w:rsidP="004327E8">
      <w:pPr>
        <w:pStyle w:val="IPA-Hinweistexte"/>
      </w:pPr>
      <w:r>
        <w:t xml:space="preserve">Welche Mittel wurden gebraucht oder mussten noch </w:t>
      </w:r>
      <w:r w:rsidR="000F0775">
        <w:t>beschafft</w:t>
      </w:r>
      <w:r>
        <w:t xml:space="preserve"> werden</w:t>
      </w:r>
      <w:r w:rsidR="000F0775">
        <w:t>?</w:t>
      </w:r>
    </w:p>
    <w:p w:rsidR="0066659B" w:rsidRPr="0066659B" w:rsidRDefault="0066659B" w:rsidP="0066659B">
      <w:pPr>
        <w:pStyle w:val="berschrift2"/>
        <w:rPr>
          <w:color w:val="000000" w:themeColor="text1"/>
        </w:rPr>
      </w:pPr>
      <w:bookmarkStart w:id="41" w:name="_Toc459723277"/>
      <w:r w:rsidRPr="0066659B">
        <w:rPr>
          <w:color w:val="000000" w:themeColor="text1"/>
        </w:rPr>
        <w:t>Realisierungsbericht</w:t>
      </w:r>
      <w:bookmarkEnd w:id="41"/>
    </w:p>
    <w:p w:rsidR="0066659B" w:rsidRDefault="0066659B" w:rsidP="0066659B">
      <w:pPr>
        <w:pStyle w:val="IPA-Hinweistexte"/>
      </w:pPr>
      <w:r w:rsidRPr="0066659B">
        <w:t>Gab es Probleme während der Realisation? Ungeplante Sachen zum Vorschein oder Ergänzungen?</w:t>
      </w:r>
    </w:p>
    <w:p w:rsidR="006A2C91" w:rsidRPr="0066659B" w:rsidRDefault="006A2C91" w:rsidP="0066659B">
      <w:pPr>
        <w:pStyle w:val="IPA-Hinweistexte"/>
        <w:rPr>
          <w:i w:val="0"/>
          <w:vanish w:val="0"/>
        </w:rPr>
      </w:pPr>
    </w:p>
    <w:p w:rsidR="0066659B" w:rsidRDefault="0066659B" w:rsidP="00260B13">
      <w:pPr>
        <w:pStyle w:val="berschrift2"/>
        <w:spacing w:before="0"/>
        <w:rPr>
          <w:color w:val="000000" w:themeColor="text1"/>
        </w:rPr>
      </w:pPr>
      <w:bookmarkStart w:id="42" w:name="_Toc459723278"/>
      <w:r w:rsidRPr="0066659B">
        <w:rPr>
          <w:color w:val="000000" w:themeColor="text1"/>
        </w:rPr>
        <w:t>Testbericht</w:t>
      </w:r>
      <w:bookmarkEnd w:id="42"/>
    </w:p>
    <w:p w:rsidR="0066659B" w:rsidRPr="0066659B" w:rsidRDefault="0066659B" w:rsidP="0066659B">
      <w:pPr>
        <w:pStyle w:val="IPA-Hinweistexte"/>
      </w:pPr>
      <w:r>
        <w:t>Wie verliefen die Tests (Erfolgreich / weniger Erfolgreich)? Gibt es Fehler, die schwerwiegend sind oder solche die später korrigiert werden können</w:t>
      </w:r>
      <w:r w:rsidR="004327E8">
        <w:t>/müssen</w:t>
      </w:r>
      <w:r>
        <w:t>?</w:t>
      </w:r>
    </w:p>
    <w:p w:rsidR="0066659B" w:rsidRDefault="0066659B" w:rsidP="0066659B">
      <w:pPr>
        <w:pStyle w:val="berschrift2"/>
        <w:rPr>
          <w:color w:val="000000" w:themeColor="text1"/>
        </w:rPr>
      </w:pPr>
      <w:bookmarkStart w:id="43" w:name="_Toc459723279"/>
      <w:r w:rsidRPr="0066659B">
        <w:rPr>
          <w:color w:val="000000" w:themeColor="text1"/>
        </w:rPr>
        <w:t xml:space="preserve">Fazit zum </w:t>
      </w:r>
      <w:r w:rsidR="00C035CF">
        <w:rPr>
          <w:color w:val="000000" w:themeColor="text1"/>
        </w:rPr>
        <w:t>IPA (</w:t>
      </w:r>
      <w:r w:rsidRPr="0066659B">
        <w:rPr>
          <w:color w:val="000000" w:themeColor="text1"/>
        </w:rPr>
        <w:t>Projekt</w:t>
      </w:r>
      <w:r w:rsidR="00C035CF">
        <w:rPr>
          <w:color w:val="000000" w:themeColor="text1"/>
        </w:rPr>
        <w:t>)</w:t>
      </w:r>
      <w:bookmarkEnd w:id="43"/>
    </w:p>
    <w:p w:rsidR="004327E8" w:rsidRDefault="004327E8" w:rsidP="004327E8">
      <w:pPr>
        <w:pStyle w:val="IPA-Hinweistexte"/>
      </w:pPr>
      <w:r>
        <w:t>Wie ist das Projekt verlaufen (Objektive) Meinung</w:t>
      </w:r>
    </w:p>
    <w:p w:rsidR="004327E8" w:rsidRPr="004327E8" w:rsidRDefault="004327E8" w:rsidP="004327E8">
      <w:pPr>
        <w:pStyle w:val="IPA-Hinweistexte"/>
      </w:pPr>
      <w:r>
        <w:t>Hatte das Projekt Stolpersteine, welche etc…</w:t>
      </w:r>
    </w:p>
    <w:p w:rsidR="0066659B" w:rsidRPr="0066659B" w:rsidRDefault="0066659B" w:rsidP="00956B85">
      <w:pPr>
        <w:pStyle w:val="berschrift2"/>
      </w:pPr>
      <w:bookmarkStart w:id="44" w:name="_Toc114965610"/>
      <w:bookmarkStart w:id="45" w:name="_Toc459723280"/>
      <w:r w:rsidRPr="00956B85">
        <w:t>Persönliches</w:t>
      </w:r>
      <w:r w:rsidRPr="0066659B">
        <w:t xml:space="preserve"> Fazit</w:t>
      </w:r>
      <w:bookmarkEnd w:id="44"/>
      <w:bookmarkEnd w:id="45"/>
    </w:p>
    <w:p w:rsidR="0066659B" w:rsidRPr="0066659B" w:rsidRDefault="00751C47" w:rsidP="0066659B">
      <w:pPr>
        <w:pStyle w:val="IPA-Hinweistexte"/>
      </w:pPr>
      <w:r>
        <w:t>Feedback und Reflexion des</w:t>
      </w:r>
      <w:r w:rsidR="0066659B" w:rsidRPr="0066659B">
        <w:t xml:space="preserve"> Lernenden rund um die IPA.</w:t>
      </w:r>
    </w:p>
    <w:p w:rsidR="0066659B" w:rsidRDefault="0066659B" w:rsidP="0066659B">
      <w:pPr>
        <w:pStyle w:val="IPA-Hinweistexte"/>
      </w:pPr>
      <w:r w:rsidRPr="0066659B">
        <w:t>Was war gut, was weniger? Was habe ich gelernt und was würde ich ev. das nächste Mal anders machen? Ausführlich formulieren.</w:t>
      </w:r>
    </w:p>
    <w:p w:rsidR="006A2C91" w:rsidRDefault="006A2C91" w:rsidP="0066659B">
      <w:pPr>
        <w:pStyle w:val="IPA-Hinweistexte"/>
      </w:pPr>
    </w:p>
    <w:p w:rsidR="006A2C91" w:rsidRDefault="006A2C91" w:rsidP="006A2C91">
      <w:pPr>
        <w:pStyle w:val="berschrift2"/>
      </w:pPr>
      <w:bookmarkStart w:id="46" w:name="_Toc459723281"/>
      <w:r>
        <w:t>Schlussreflexion</w:t>
      </w:r>
      <w:bookmarkEnd w:id="46"/>
    </w:p>
    <w:p w:rsidR="006A2C91" w:rsidRPr="006A2C91" w:rsidRDefault="006A2C91" w:rsidP="006A2C91">
      <w:pPr>
        <w:pStyle w:val="IPA-Hinweistexte"/>
      </w:pPr>
      <w:r>
        <w:t>Wie empfanden du die Arbeit, welche Erkenntnisse würdest du bei der nächsten Arbeit einfliessen lassen etc. (kritische Würdigung der Arbeit)</w:t>
      </w:r>
    </w:p>
    <w:p w:rsidR="0066659B" w:rsidRDefault="0066659B" w:rsidP="0066659B"/>
    <w:p w:rsidR="0066659B" w:rsidRDefault="0066659B">
      <w:pPr>
        <w:spacing w:after="200"/>
      </w:pPr>
      <w:r>
        <w:br w:type="page"/>
      </w:r>
    </w:p>
    <w:p w:rsidR="0066659B" w:rsidRPr="0066659B" w:rsidRDefault="0066659B" w:rsidP="00733060">
      <w:pPr>
        <w:pStyle w:val="berschrift1"/>
        <w:rPr>
          <w:color w:val="000000" w:themeColor="text1"/>
        </w:rPr>
      </w:pPr>
      <w:bookmarkStart w:id="47" w:name="_Toc59932917"/>
      <w:bookmarkStart w:id="48" w:name="_Toc59938033"/>
      <w:bookmarkStart w:id="49" w:name="_Toc85623860"/>
      <w:bookmarkStart w:id="50" w:name="_Toc459723282"/>
      <w:r w:rsidRPr="0066659B">
        <w:rPr>
          <w:color w:val="000000" w:themeColor="text1"/>
        </w:rPr>
        <w:lastRenderedPageBreak/>
        <w:t>Unterschriften</w:t>
      </w:r>
      <w:bookmarkEnd w:id="47"/>
      <w:bookmarkEnd w:id="48"/>
      <w:bookmarkEnd w:id="49"/>
      <w:r w:rsidRPr="0066659B">
        <w:rPr>
          <w:color w:val="000000" w:themeColor="text1"/>
        </w:rPr>
        <w:t xml:space="preserve"> Teil 1</w:t>
      </w:r>
      <w:bookmarkEnd w:id="50"/>
    </w:p>
    <w:p w:rsidR="0066659B" w:rsidRDefault="0066659B" w:rsidP="0066659B">
      <w:pPr>
        <w:pStyle w:val="IPA-Textkrper"/>
        <w:jc w:val="both"/>
        <w:rPr>
          <w:color w:val="000000" w:themeColor="text1"/>
          <w:szCs w:val="22"/>
          <w:lang w:val="de-DE"/>
        </w:rPr>
      </w:pPr>
      <w:r w:rsidRPr="0066659B">
        <w:rPr>
          <w:color w:val="000000" w:themeColor="text1"/>
          <w:szCs w:val="22"/>
          <w:lang w:val="de-DE"/>
        </w:rPr>
        <w:t xml:space="preserve">Die lernende Person bestätigt mit ihrer Unterschrift diese IPA aus Eigenleistung erbracht und nach den Vorgaben der Prüfungskommission Informatik Kanton Bern erstellt zu haben. Die Angaben im Arbeitsjournal entsprechen </w:t>
      </w:r>
      <w:r w:rsidR="006A2C91">
        <w:rPr>
          <w:color w:val="000000" w:themeColor="text1"/>
          <w:szCs w:val="22"/>
          <w:lang w:val="de-DE"/>
        </w:rPr>
        <w:t>dem geleisteten Arbeitsaufwand.</w:t>
      </w:r>
    </w:p>
    <w:p w:rsidR="006A2C91" w:rsidRPr="006A2C91" w:rsidRDefault="006A2C91" w:rsidP="0066659B">
      <w:pPr>
        <w:pStyle w:val="IPA-Textkrper"/>
        <w:jc w:val="both"/>
        <w:rPr>
          <w:color w:val="000000" w:themeColor="text1"/>
          <w:szCs w:val="22"/>
          <w:lang w:val="de-DE"/>
        </w:rPr>
      </w:pPr>
    </w:p>
    <w:p w:rsidR="0066659B" w:rsidRDefault="0066659B" w:rsidP="0066659B">
      <w:pPr>
        <w:pStyle w:val="IPA-Hinweistexte"/>
      </w:pPr>
      <w:r w:rsidRPr="0066659B">
        <w:t xml:space="preserve">Lernende und Fachvorgesetzte haben das Arbeitsjournal vor der Abgabe zu unterzeichnen und somit </w:t>
      </w:r>
      <w:r w:rsidR="00751C47" w:rsidRPr="00751C47">
        <w:t>dessen Authentizität zu bezeugen</w:t>
      </w:r>
      <w:r w:rsidRPr="0066659B">
        <w:t xml:space="preserve">. </w:t>
      </w:r>
      <w:r w:rsidR="006A2C91">
        <w:t>(Unterschrift auf dem gelben Deckblatt ist zwingend!!!).</w:t>
      </w:r>
    </w:p>
    <w:p w:rsidR="006A2C91" w:rsidRDefault="006A2C91" w:rsidP="0066659B">
      <w:pPr>
        <w:pStyle w:val="IPA-Hinweistexte"/>
      </w:pPr>
      <w:r>
        <w:t>(formativ halber sollten beide Teile eins und zwei in jedem Dokument unterschreiben sein)</w:t>
      </w:r>
    </w:p>
    <w:p w:rsidR="006A2C91" w:rsidRDefault="006A2C91" w:rsidP="0066659B">
      <w:pPr>
        <w:pStyle w:val="IPA-Hinweistexte"/>
        <w:rPr>
          <w:i w:val="0"/>
          <w:vanish w:val="0"/>
        </w:rPr>
      </w:pPr>
    </w:p>
    <w:p w:rsidR="00BB388C" w:rsidRPr="0066659B" w:rsidRDefault="00BB388C" w:rsidP="00BB388C">
      <w:pPr>
        <w:pStyle w:val="Beschriftung"/>
        <w:rPr>
          <w:i/>
          <w:vanish/>
        </w:rPr>
      </w:pPr>
      <w:bookmarkStart w:id="51" w:name="_Toc430610035"/>
      <w:r>
        <w:t xml:space="preserve">Tabelle </w:t>
      </w:r>
      <w:r w:rsidR="008B7EDB">
        <w:fldChar w:fldCharType="begin"/>
      </w:r>
      <w:r w:rsidR="008B7EDB">
        <w:instrText xml:space="preserve"> SEQ Tabelle \* ARABIC </w:instrText>
      </w:r>
      <w:r w:rsidR="008B7EDB">
        <w:fldChar w:fldCharType="separate"/>
      </w:r>
      <w:r w:rsidR="00526537">
        <w:rPr>
          <w:noProof/>
        </w:rPr>
        <w:t>2</w:t>
      </w:r>
      <w:r w:rsidR="008B7EDB">
        <w:rPr>
          <w:noProof/>
        </w:rPr>
        <w:fldChar w:fldCharType="end"/>
      </w:r>
      <w:r>
        <w:t>, Unterschriften</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66659B" w:rsidRPr="00E10423" w:rsidTr="0062506D">
        <w:tc>
          <w:tcPr>
            <w:tcW w:w="1728" w:type="dxa"/>
            <w:shd w:val="clear" w:color="auto" w:fill="92CDDC" w:themeFill="accent5" w:themeFillTint="99"/>
          </w:tcPr>
          <w:p w:rsidR="0066659B" w:rsidRPr="00E10423" w:rsidRDefault="0066659B" w:rsidP="00F61FAD">
            <w:pPr>
              <w:pStyle w:val="IPA-Tabellentitel"/>
              <w:rPr>
                <w:sz w:val="22"/>
                <w:szCs w:val="22"/>
              </w:rPr>
            </w:pPr>
            <w:r w:rsidRPr="00E10423">
              <w:rPr>
                <w:sz w:val="22"/>
                <w:szCs w:val="22"/>
              </w:rPr>
              <w:t>Datum</w:t>
            </w:r>
          </w:p>
        </w:tc>
        <w:tc>
          <w:tcPr>
            <w:tcW w:w="2700" w:type="dxa"/>
            <w:shd w:val="clear" w:color="auto" w:fill="92CDDC" w:themeFill="accent5" w:themeFillTint="99"/>
          </w:tcPr>
          <w:p w:rsidR="0066659B" w:rsidRPr="00E10423" w:rsidRDefault="0066659B" w:rsidP="00F61FAD">
            <w:pPr>
              <w:pStyle w:val="IPA-Tabellentitel"/>
              <w:rPr>
                <w:sz w:val="22"/>
                <w:szCs w:val="22"/>
              </w:rPr>
            </w:pPr>
            <w:r w:rsidRPr="00E10423">
              <w:rPr>
                <w:sz w:val="22"/>
                <w:szCs w:val="22"/>
              </w:rPr>
              <w:t>Name / OE</w:t>
            </w:r>
          </w:p>
        </w:tc>
        <w:tc>
          <w:tcPr>
            <w:tcW w:w="4499" w:type="dxa"/>
            <w:shd w:val="clear" w:color="auto" w:fill="92CDDC" w:themeFill="accent5" w:themeFillTint="99"/>
          </w:tcPr>
          <w:p w:rsidR="0066659B" w:rsidRPr="00E10423" w:rsidRDefault="0066659B" w:rsidP="00F61FAD">
            <w:pPr>
              <w:pStyle w:val="IPA-Tabellentitel"/>
              <w:rPr>
                <w:sz w:val="22"/>
                <w:szCs w:val="22"/>
              </w:rPr>
            </w:pPr>
            <w:r w:rsidRPr="00E10423">
              <w:rPr>
                <w:sz w:val="22"/>
                <w:szCs w:val="22"/>
              </w:rPr>
              <w:t>Unterschrift</w:t>
            </w:r>
          </w:p>
        </w:tc>
      </w:tr>
      <w:tr w:rsidR="0066659B" w:rsidRPr="00E10423" w:rsidTr="00F61FAD">
        <w:trPr>
          <w:trHeight w:val="680"/>
        </w:trPr>
        <w:tc>
          <w:tcPr>
            <w:tcW w:w="1728" w:type="dxa"/>
          </w:tcPr>
          <w:p w:rsidR="0066659B" w:rsidRPr="00E10423" w:rsidRDefault="0066659B" w:rsidP="00F61FAD">
            <w:pPr>
              <w:keepNext/>
            </w:pPr>
          </w:p>
        </w:tc>
        <w:tc>
          <w:tcPr>
            <w:tcW w:w="2700" w:type="dxa"/>
          </w:tcPr>
          <w:p w:rsidR="0066659B" w:rsidRPr="00E10423" w:rsidRDefault="0066659B" w:rsidP="00F61FAD">
            <w:pPr>
              <w:keepNext/>
            </w:pPr>
            <w:r w:rsidRPr="00E10423">
              <w:br/>
              <w:t>Lernende</w:t>
            </w:r>
          </w:p>
        </w:tc>
        <w:tc>
          <w:tcPr>
            <w:tcW w:w="4499" w:type="dxa"/>
          </w:tcPr>
          <w:p w:rsidR="0066659B" w:rsidRPr="00E10423" w:rsidRDefault="0066659B" w:rsidP="00F61FAD">
            <w:pPr>
              <w:keepNext/>
            </w:pPr>
          </w:p>
        </w:tc>
      </w:tr>
      <w:tr w:rsidR="0066659B" w:rsidRPr="00E10423" w:rsidTr="00F61FAD">
        <w:trPr>
          <w:trHeight w:val="680"/>
        </w:trPr>
        <w:tc>
          <w:tcPr>
            <w:tcW w:w="1728" w:type="dxa"/>
          </w:tcPr>
          <w:p w:rsidR="0066659B" w:rsidRPr="00E10423" w:rsidRDefault="0066659B" w:rsidP="00F61FAD">
            <w:pPr>
              <w:keepNext/>
            </w:pPr>
          </w:p>
        </w:tc>
        <w:tc>
          <w:tcPr>
            <w:tcW w:w="2700" w:type="dxa"/>
          </w:tcPr>
          <w:p w:rsidR="0066659B" w:rsidRPr="00E10423" w:rsidRDefault="0066659B" w:rsidP="00F61FAD">
            <w:pPr>
              <w:keepNext/>
            </w:pPr>
            <w:r w:rsidRPr="00E10423">
              <w:br/>
              <w:t>Fachvorgesetzter</w:t>
            </w:r>
          </w:p>
        </w:tc>
        <w:tc>
          <w:tcPr>
            <w:tcW w:w="4499" w:type="dxa"/>
          </w:tcPr>
          <w:p w:rsidR="0066659B" w:rsidRPr="00E10423" w:rsidRDefault="0066659B" w:rsidP="00F61FAD">
            <w:pPr>
              <w:keepNext/>
            </w:pPr>
          </w:p>
        </w:tc>
      </w:tr>
    </w:tbl>
    <w:p w:rsidR="0066659B" w:rsidRPr="00E10423" w:rsidRDefault="0066659B" w:rsidP="0066659B"/>
    <w:p w:rsidR="00A81307" w:rsidRPr="0066659B" w:rsidRDefault="00A81307" w:rsidP="0066659B">
      <w:pPr>
        <w:tabs>
          <w:tab w:val="left" w:pos="2085"/>
        </w:tabs>
      </w:pPr>
    </w:p>
    <w:p w:rsidR="0066659B" w:rsidRDefault="0066659B">
      <w:pPr>
        <w:spacing w:after="200"/>
      </w:pPr>
      <w:r>
        <w:br w:type="page"/>
      </w:r>
    </w:p>
    <w:p w:rsidR="0066659B" w:rsidRDefault="0066659B" w:rsidP="0066659B">
      <w:pPr>
        <w:pStyle w:val="Titel"/>
        <w:pageBreakBefore/>
      </w:pPr>
      <w:bookmarkStart w:id="52" w:name="_Toc459723283"/>
      <w:r>
        <w:lastRenderedPageBreak/>
        <w:t>Teil 2: Projektdokumentation</w:t>
      </w:r>
      <w:bookmarkEnd w:id="52"/>
    </w:p>
    <w:p w:rsidR="0062506D" w:rsidRDefault="0062506D" w:rsidP="0062506D">
      <w:pPr>
        <w:rPr>
          <w:lang w:eastAsia="de-DE"/>
        </w:rPr>
      </w:pPr>
    </w:p>
    <w:p w:rsidR="0062506D" w:rsidRDefault="0062506D" w:rsidP="0062506D">
      <w:pPr>
        <w:rPr>
          <w:lang w:eastAsia="de-DE"/>
        </w:rPr>
      </w:pPr>
    </w:p>
    <w:p w:rsidR="0062506D" w:rsidRDefault="0062506D" w:rsidP="0062506D">
      <w:pPr>
        <w:rPr>
          <w:lang w:eastAsia="de-DE"/>
        </w:rPr>
      </w:pPr>
    </w:p>
    <w:p w:rsidR="0062506D" w:rsidRPr="0062506D" w:rsidRDefault="0062506D" w:rsidP="0062506D">
      <w:pPr>
        <w:rPr>
          <w:lang w:eastAsia="de-DE"/>
        </w:rPr>
      </w:pPr>
    </w:p>
    <w:p w:rsidR="0066659B" w:rsidRDefault="00974CD5" w:rsidP="00974CD5">
      <w:pPr>
        <w:pStyle w:val="IPA-Hinweistexte"/>
      </w:pPr>
      <w:r w:rsidRPr="0066659B">
        <w:t>WICHTIG: Es muss die im „</w:t>
      </w:r>
      <w:r w:rsidR="003E1A51">
        <w:t>Teil</w:t>
      </w:r>
      <w:r w:rsidR="005434E7">
        <w:t xml:space="preserve"> I im </w:t>
      </w:r>
      <w:r w:rsidRPr="0066659B">
        <w:t>Detailbeschrieb“ beschriebene Projektmethode angewandt werden!</w:t>
      </w:r>
    </w:p>
    <w:p w:rsidR="00974CD5" w:rsidRDefault="00974CD5" w:rsidP="00967C98">
      <w:pPr>
        <w:pStyle w:val="IPA-Hinweistexte"/>
      </w:pPr>
    </w:p>
    <w:p w:rsidR="00967C98" w:rsidRPr="00BB388C" w:rsidRDefault="00967C98" w:rsidP="00967C98">
      <w:pPr>
        <w:pStyle w:val="IPA-Hinweistexte"/>
        <w:rPr>
          <w:b/>
        </w:rPr>
      </w:pPr>
      <w:r w:rsidRPr="00BB388C">
        <w:rPr>
          <w:b/>
        </w:rPr>
        <w:t>Es gibt im Teil 2 keine verbindlichen Vorgaben der Prüfungskommission!</w:t>
      </w:r>
    </w:p>
    <w:p w:rsidR="00967C98" w:rsidRPr="00BB388C" w:rsidRDefault="00967C98" w:rsidP="00967C98">
      <w:pPr>
        <w:pStyle w:val="IPA-Hinweistexte"/>
        <w:rPr>
          <w:b/>
        </w:rPr>
      </w:pPr>
      <w:r w:rsidRPr="00BB388C">
        <w:rPr>
          <w:b/>
        </w:rPr>
        <w:t>Es handelt sich um einen reinen Vorschlag, der zur Unterstützung der Durchformung der IPA helfen soll</w:t>
      </w:r>
      <w:r w:rsidR="00974CD5" w:rsidRPr="00BB388C">
        <w:rPr>
          <w:b/>
        </w:rPr>
        <w:t>! Der Experte darf aber gerne Tipps geben. Am besten fragt man die Experten am ersten Besuchstag, ob diese ev. Wünsche haben. Das Beispiel dieser Dokumentation ist nur für Demozwecke gedacht und muss angepasst werden!!!</w:t>
      </w:r>
    </w:p>
    <w:p w:rsidR="00F61FAD" w:rsidRDefault="00F61FAD">
      <w:pPr>
        <w:spacing w:after="200"/>
        <w:rPr>
          <w:sz w:val="20"/>
        </w:rPr>
      </w:pPr>
      <w:r>
        <w:rPr>
          <w:sz w:val="20"/>
        </w:rPr>
        <w:br w:type="page"/>
      </w:r>
    </w:p>
    <w:p w:rsidR="00F61FAD" w:rsidRPr="00416CDC" w:rsidRDefault="000F0775" w:rsidP="00733060">
      <w:pPr>
        <w:pStyle w:val="berschrift1"/>
      </w:pPr>
      <w:bookmarkStart w:id="53" w:name="_Toc459723284"/>
      <w:r>
        <w:lastRenderedPageBreak/>
        <w:t>Initialisierung</w:t>
      </w:r>
      <w:bookmarkEnd w:id="53"/>
    </w:p>
    <w:p w:rsidR="00C728D7" w:rsidRDefault="00C728D7" w:rsidP="00F61FAD">
      <w:pPr>
        <w:pStyle w:val="IPA-Hinweistexte"/>
        <w:rPr>
          <w:rFonts w:eastAsia="Calibri"/>
        </w:rPr>
      </w:pPr>
      <w:r>
        <w:rPr>
          <w:rFonts w:eastAsia="Calibri"/>
        </w:rPr>
        <w:t xml:space="preserve">Ein Teil der Initialisierung wurde bereits in Teil eins gemacht. </w:t>
      </w:r>
      <w:r w:rsidRPr="00C728D7">
        <w:rPr>
          <w:rFonts w:eastAsia="Calibri"/>
        </w:rPr>
        <w:sym w:font="Wingdings" w:char="F0E0"/>
      </w:r>
      <w:r>
        <w:rPr>
          <w:rFonts w:eastAsia="Calibri"/>
        </w:rPr>
        <w:t xml:space="preserve"> Der Projekt oder IPA Antrag!</w:t>
      </w:r>
    </w:p>
    <w:p w:rsidR="00C728D7" w:rsidRDefault="00C728D7" w:rsidP="00F61FAD">
      <w:pPr>
        <w:pStyle w:val="IPA-Hinweistexte"/>
        <w:rPr>
          <w:rFonts w:eastAsia="Calibri"/>
        </w:rPr>
      </w:pPr>
    </w:p>
    <w:p w:rsidR="00C728D7" w:rsidRDefault="00C728D7" w:rsidP="00F61FAD">
      <w:pPr>
        <w:pStyle w:val="IPA-Hinweistexte"/>
        <w:rPr>
          <w:rFonts w:eastAsia="Calibri"/>
        </w:rPr>
      </w:pPr>
      <w:r>
        <w:rPr>
          <w:rFonts w:eastAsia="Calibri"/>
        </w:rPr>
        <w:t>Schwerpunkt:</w:t>
      </w:r>
    </w:p>
    <w:p w:rsidR="00F61FAD" w:rsidRDefault="00F61FAD" w:rsidP="00F61FAD">
      <w:pPr>
        <w:pStyle w:val="IPA-Hinweistexte"/>
        <w:rPr>
          <w:rFonts w:eastAsia="Calibri"/>
        </w:rPr>
      </w:pPr>
      <w:r w:rsidRPr="00F61FAD">
        <w:rPr>
          <w:rFonts w:eastAsia="Calibri"/>
        </w:rPr>
        <w:t>Die Voranalyse ist ein Klärungsprozess, der mit vertretbarem Aufwand eine Entscheidung über die grundsätzliche Art der Systemrealisierung herbeiführt.</w:t>
      </w:r>
    </w:p>
    <w:p w:rsidR="00FE2335" w:rsidRPr="00F61FAD" w:rsidRDefault="00FE2335" w:rsidP="00F61FAD">
      <w:pPr>
        <w:pStyle w:val="IPA-Hinweistexte"/>
        <w:rPr>
          <w:rFonts w:eastAsia="Calibri"/>
        </w:rPr>
      </w:pPr>
    </w:p>
    <w:p w:rsidR="00F61FAD" w:rsidRDefault="00F61FAD" w:rsidP="00F61FAD">
      <w:pPr>
        <w:pStyle w:val="IPA-Hinweistexte"/>
        <w:rPr>
          <w:rFonts w:eastAsia="Calibri"/>
        </w:rPr>
      </w:pPr>
      <w:r w:rsidRPr="00F61FAD">
        <w:rPr>
          <w:rFonts w:eastAsia="Calibri"/>
        </w:rPr>
        <w:t xml:space="preserve">Erstellung und Beurteilung der Situationsanalyse sowie Überprüfung der Zielesetzungen, der Problemstellung und des Untersuchungsbereichs. </w:t>
      </w:r>
    </w:p>
    <w:p w:rsidR="00FE2335" w:rsidRPr="00F61FAD" w:rsidRDefault="00FE2335" w:rsidP="00F61FAD">
      <w:pPr>
        <w:pStyle w:val="IPA-Hinweistexte"/>
        <w:rPr>
          <w:rFonts w:eastAsia="Calibri"/>
        </w:rPr>
      </w:pPr>
    </w:p>
    <w:p w:rsidR="00F61FAD" w:rsidRPr="00F61FAD" w:rsidRDefault="00F61FAD" w:rsidP="00F61FAD">
      <w:pPr>
        <w:pStyle w:val="IPA-Hinweistexte"/>
        <w:rPr>
          <w:rFonts w:eastAsia="Calibri"/>
        </w:rPr>
      </w:pPr>
      <w:r w:rsidRPr="00F61FAD">
        <w:rPr>
          <w:rFonts w:eastAsia="Calibri"/>
        </w:rPr>
        <w:t>Erarbeitung von Lösu</w:t>
      </w:r>
      <w:r w:rsidR="004B15A5">
        <w:rPr>
          <w:rFonts w:eastAsia="Calibri"/>
        </w:rPr>
        <w:t>ngsvorschlägen (Varianten) und Abschätzung der</w:t>
      </w:r>
      <w:r w:rsidRPr="00F61FAD">
        <w:rPr>
          <w:rFonts w:eastAsia="Calibri"/>
        </w:rPr>
        <w:t xml:space="preserve"> Realisierbarkeit. Eine sinnvolle Risikoanalyse für das Projekt, welche Risiken eintreten könnten während -und nach dem Projekt </w:t>
      </w:r>
    </w:p>
    <w:p w:rsidR="00F61FAD" w:rsidRPr="00F043B9" w:rsidRDefault="00F61FAD" w:rsidP="00F61FAD"/>
    <w:p w:rsidR="00F61FAD" w:rsidRPr="0030738A" w:rsidRDefault="000F0775" w:rsidP="00260B13">
      <w:pPr>
        <w:pStyle w:val="berschrift2"/>
        <w:tabs>
          <w:tab w:val="clear" w:pos="851"/>
        </w:tabs>
        <w:spacing w:before="120"/>
      </w:pPr>
      <w:bookmarkStart w:id="54" w:name="_Toc114965594"/>
      <w:bookmarkStart w:id="55" w:name="_Toc459723285"/>
      <w:r>
        <w:t>Studie</w:t>
      </w:r>
      <w:r w:rsidR="004D55D9">
        <w:t>;</w:t>
      </w:r>
      <w:r>
        <w:t xml:space="preserve"> </w:t>
      </w:r>
      <w:r w:rsidR="004D55D9">
        <w:t>Ist-</w:t>
      </w:r>
      <w:r w:rsidR="00F61FAD">
        <w:t>Zustand</w:t>
      </w:r>
      <w:bookmarkEnd w:id="54"/>
      <w:bookmarkEnd w:id="55"/>
    </w:p>
    <w:p w:rsidR="00F61FAD" w:rsidRDefault="00F61FAD" w:rsidP="00F61FAD">
      <w:pPr>
        <w:pStyle w:val="IPA-Hinweistexte"/>
      </w:pPr>
      <w:r w:rsidRPr="00F61FAD">
        <w:t>Wie sieht der heutige Zustand aus? Ev. den Prozess abbilden.</w:t>
      </w:r>
    </w:p>
    <w:p w:rsidR="004D55D9" w:rsidRPr="00F61FAD" w:rsidRDefault="004D55D9" w:rsidP="00F61FAD">
      <w:pPr>
        <w:pStyle w:val="IPA-Hinweistexte"/>
        <w:rPr>
          <w:i w:val="0"/>
          <w:vanish w:val="0"/>
        </w:rPr>
      </w:pPr>
    </w:p>
    <w:p w:rsidR="00F61FAD" w:rsidRPr="00F61FAD" w:rsidRDefault="00C728D7" w:rsidP="00260B13">
      <w:pPr>
        <w:pStyle w:val="berschrift2"/>
        <w:spacing w:before="120"/>
        <w:rPr>
          <w:color w:val="000000" w:themeColor="text1"/>
        </w:rPr>
      </w:pPr>
      <w:bookmarkStart w:id="56" w:name="_Toc459723286"/>
      <w:r>
        <w:rPr>
          <w:color w:val="000000" w:themeColor="text1"/>
        </w:rPr>
        <w:t xml:space="preserve">Persönliche </w:t>
      </w:r>
      <w:r w:rsidR="00F61FAD" w:rsidRPr="00F61FAD">
        <w:rPr>
          <w:color w:val="000000" w:themeColor="text1"/>
        </w:rPr>
        <w:t>Vorgehensziele</w:t>
      </w:r>
      <w:bookmarkEnd w:id="56"/>
    </w:p>
    <w:p w:rsidR="00F61FAD" w:rsidRDefault="00F61FAD" w:rsidP="00F61FAD">
      <w:pPr>
        <w:pStyle w:val="IPA-Hinweistexte"/>
      </w:pPr>
      <w:r w:rsidRPr="00F61FAD">
        <w:t>Welches sind wichtige Bearbeitungsschritte</w:t>
      </w:r>
    </w:p>
    <w:p w:rsidR="00C728D7" w:rsidRDefault="00C728D7" w:rsidP="00F61FAD">
      <w:pPr>
        <w:pStyle w:val="IPA-Hinweistexte"/>
      </w:pPr>
      <w:r>
        <w:t>Persö</w:t>
      </w:r>
      <w:r w:rsidR="00B678B6">
        <w:t>nliche Z</w:t>
      </w:r>
      <w:r>
        <w:t>iel</w:t>
      </w:r>
      <w:r w:rsidR="00B678B6">
        <w:t>e</w:t>
      </w:r>
      <w:r>
        <w:t xml:space="preserve"> sind gemeint, was für Ziele du dir stellst während der Arbeit</w:t>
      </w:r>
    </w:p>
    <w:p w:rsidR="00C728D7" w:rsidRPr="00F61FAD" w:rsidRDefault="00C728D7" w:rsidP="00F61FAD">
      <w:pPr>
        <w:pStyle w:val="IPA-Hinweistexte"/>
        <w:rPr>
          <w:i w:val="0"/>
          <w:vanish w:val="0"/>
        </w:rPr>
      </w:pPr>
    </w:p>
    <w:p w:rsidR="00F61FAD" w:rsidRDefault="00F61FAD" w:rsidP="00F61FAD">
      <w:pPr>
        <w:pStyle w:val="IPA-Hinweistexte"/>
        <w:rPr>
          <w:i w:val="0"/>
          <w:vanish w:val="0"/>
        </w:rPr>
      </w:pPr>
      <w:r w:rsidRPr="00F61FAD">
        <w:t xml:space="preserve">BSP: Ziel bis zum 31.5.2013 </w:t>
      </w:r>
      <w:r w:rsidR="00B678B6">
        <w:t xml:space="preserve">ist das Projekt abgeschlossen </w:t>
      </w:r>
      <w:r w:rsidR="00B678B6">
        <w:sym w:font="Wingdings" w:char="F0E0"/>
      </w:r>
      <w:r w:rsidR="00B678B6">
        <w:t xml:space="preserve"> Meilenstein </w:t>
      </w:r>
      <w:r w:rsidRPr="00F61FAD">
        <w:t>Projektabschluss</w:t>
      </w:r>
      <w:r w:rsidR="00B678B6">
        <w:t xml:space="preserve"> erreicht</w:t>
      </w:r>
    </w:p>
    <w:p w:rsidR="00F61FAD" w:rsidRPr="00F61FAD" w:rsidRDefault="00F61FAD" w:rsidP="00F61FAD">
      <w:pPr>
        <w:pStyle w:val="IPA-Hinweistexte"/>
        <w:rPr>
          <w:i w:val="0"/>
          <w:vanish w:val="0"/>
        </w:rPr>
      </w:pPr>
    </w:p>
    <w:p w:rsidR="00F61FAD" w:rsidRDefault="00F61FAD" w:rsidP="00F61FAD">
      <w:pPr>
        <w:pStyle w:val="IPA-Hinweistexte"/>
      </w:pPr>
      <w:r w:rsidRPr="00F61FAD">
        <w:t>Ziele definieren (SMART)</w:t>
      </w:r>
    </w:p>
    <w:p w:rsidR="00C728D7" w:rsidRDefault="00C728D7" w:rsidP="00F61FAD">
      <w:pPr>
        <w:pStyle w:val="IPA-Hinweistexte"/>
      </w:pPr>
    </w:p>
    <w:p w:rsidR="000F0775" w:rsidRDefault="000F0775" w:rsidP="00F61FAD">
      <w:pPr>
        <w:pStyle w:val="IPA-Hinweistexte"/>
      </w:pPr>
      <w:r>
        <w:t>Achtung ZIELE müssen Lösungsneutral sein!</w:t>
      </w:r>
    </w:p>
    <w:p w:rsidR="00C728D7" w:rsidRDefault="00C728D7" w:rsidP="00F61FAD">
      <w:pPr>
        <w:pStyle w:val="IPA-Hinweistexte"/>
      </w:pPr>
    </w:p>
    <w:p w:rsidR="00C728D7" w:rsidRDefault="00C728D7" w:rsidP="00C728D7">
      <w:pPr>
        <w:pStyle w:val="berschrift2"/>
      </w:pPr>
      <w:bookmarkStart w:id="57" w:name="_Toc459723287"/>
      <w:r>
        <w:t>Projektziele</w:t>
      </w:r>
      <w:bookmarkEnd w:id="57"/>
    </w:p>
    <w:p w:rsidR="00C728D7" w:rsidRDefault="00C728D7" w:rsidP="00C728D7">
      <w:pPr>
        <w:pStyle w:val="IPA-Hinweistexte"/>
      </w:pPr>
      <w:r>
        <w:t>Projektziele und Anforderungen</w:t>
      </w:r>
      <w:r w:rsidR="00BB388C">
        <w:t xml:space="preserve"> </w:t>
      </w:r>
      <w:hyperlink w:anchor="_Anforderungen" w:history="1">
        <w:r w:rsidR="00BB388C" w:rsidRPr="00BB388C">
          <w:rPr>
            <w:rStyle w:val="Hyperlink"/>
          </w:rPr>
          <w:t>(Punkt: 9.4)</w:t>
        </w:r>
      </w:hyperlink>
      <w:r>
        <w:t xml:space="preserve"> sollt</w:t>
      </w:r>
      <w:r w:rsidR="009569DC">
        <w:t>en bereits grob im Detailbeschr</w:t>
      </w:r>
      <w:r>
        <w:t>i</w:t>
      </w:r>
      <w:r w:rsidR="009569DC">
        <w:t>e</w:t>
      </w:r>
      <w:r>
        <w:t xml:space="preserve">b </w:t>
      </w:r>
      <w:r w:rsidR="009569DC">
        <w:t>auf Pkorg (deine Aufgabenstellung)</w:t>
      </w:r>
      <w:r>
        <w:t xml:space="preserve"> beschreiben sein. Diese sollte man überprüfen und nochmals genauer spezifizieren bzw. beschreiben, was damit erreicht werden soll.</w:t>
      </w:r>
    </w:p>
    <w:p w:rsidR="00C728D7" w:rsidRDefault="00C728D7" w:rsidP="00C728D7">
      <w:pPr>
        <w:pStyle w:val="IPA-Hinweistexte"/>
      </w:pPr>
    </w:p>
    <w:p w:rsidR="00C728D7" w:rsidRDefault="00C728D7" w:rsidP="00C728D7">
      <w:pPr>
        <w:pStyle w:val="IPA-Hinweistexte"/>
      </w:pPr>
      <w:r w:rsidRPr="00F61FAD">
        <w:t>Ziele definieren (SMART)</w:t>
      </w:r>
    </w:p>
    <w:p w:rsidR="00C728D7" w:rsidRDefault="00C728D7" w:rsidP="00C728D7">
      <w:pPr>
        <w:pStyle w:val="IPA-Hinweistexte"/>
      </w:pPr>
    </w:p>
    <w:p w:rsidR="00C728D7" w:rsidRDefault="00C728D7" w:rsidP="00C728D7">
      <w:pPr>
        <w:pStyle w:val="IPA-Hinweistexte"/>
      </w:pPr>
      <w:r>
        <w:t>Achtung ZIELE müssen Lösungsneutral sein!</w:t>
      </w:r>
    </w:p>
    <w:p w:rsidR="00C728D7" w:rsidRPr="00F61FAD" w:rsidRDefault="00C728D7" w:rsidP="00C728D7">
      <w:pPr>
        <w:pStyle w:val="IPA-Hinweistexte"/>
      </w:pPr>
    </w:p>
    <w:p w:rsidR="000F0775" w:rsidRDefault="000F0775">
      <w:pPr>
        <w:spacing w:after="200"/>
      </w:pPr>
      <w:bookmarkStart w:id="58" w:name="_Toc114965598"/>
      <w:r>
        <w:br w:type="page"/>
      </w:r>
    </w:p>
    <w:p w:rsidR="000F0775" w:rsidRDefault="000F0775" w:rsidP="000F0775">
      <w:pPr>
        <w:pStyle w:val="berschrift2"/>
      </w:pPr>
      <w:bookmarkStart w:id="59" w:name="_Anforderungen"/>
      <w:bookmarkStart w:id="60" w:name="_Toc459723288"/>
      <w:bookmarkEnd w:id="59"/>
      <w:r>
        <w:t>Anforderungen</w:t>
      </w:r>
      <w:bookmarkEnd w:id="60"/>
    </w:p>
    <w:p w:rsidR="00BB388C" w:rsidRDefault="00BB388C" w:rsidP="004D55D9">
      <w:pPr>
        <w:pStyle w:val="IPA-Hinweistexte"/>
      </w:pPr>
      <w:r>
        <w:t xml:space="preserve">Siehe </w:t>
      </w:r>
      <w:r w:rsidR="00E03D36">
        <w:t>Projektziele.</w:t>
      </w:r>
    </w:p>
    <w:p w:rsidR="00E03D36" w:rsidRPr="00BB388C" w:rsidRDefault="00E03D36" w:rsidP="00E03D36">
      <w:pPr>
        <w:pStyle w:val="IPA-Hinweistexte"/>
      </w:pPr>
      <w:r>
        <w:t>Die Anforderungen können auch anders gelistet werden als funktional nicht funktional.</w:t>
      </w:r>
    </w:p>
    <w:p w:rsidR="000F0775" w:rsidRDefault="000F0775" w:rsidP="000F0775">
      <w:pPr>
        <w:pStyle w:val="berschrift3"/>
      </w:pPr>
      <w:bookmarkStart w:id="61" w:name="_Toc459723289"/>
      <w:r>
        <w:t>Funktionale Anforderungen</w:t>
      </w:r>
      <w:bookmarkEnd w:id="61"/>
    </w:p>
    <w:p w:rsidR="00AC5D2B" w:rsidRPr="00AC5D2B" w:rsidRDefault="00AC5D2B" w:rsidP="00AC5D2B">
      <w:pPr>
        <w:pStyle w:val="IPA-Hinweistexte"/>
      </w:pPr>
      <w:r>
        <w:t>Funktionale Anforderungen beschreiben gewünschte Funktionalitäten (was soll das System tun/können) eines Systems bzw. Produkts, dessen Daten oder Verhalten.</w:t>
      </w:r>
    </w:p>
    <w:p w:rsidR="00AC5D2B" w:rsidRPr="00AC5D2B" w:rsidRDefault="000F0775" w:rsidP="000F0775">
      <w:pPr>
        <w:pStyle w:val="berschrift3"/>
        <w:rPr>
          <w:rFonts w:cs="Times New Roman"/>
        </w:rPr>
      </w:pPr>
      <w:bookmarkStart w:id="62" w:name="_Toc459723290"/>
      <w:r>
        <w:t>Nicht funktionale Anforderungen</w:t>
      </w:r>
      <w:bookmarkEnd w:id="62"/>
    </w:p>
    <w:p w:rsidR="00AC5D2B" w:rsidRDefault="00AC5D2B" w:rsidP="00AC5D2B">
      <w:pPr>
        <w:pStyle w:val="IPA-Hinweistexte"/>
      </w:pPr>
      <w:r>
        <w:t>Nichtfunktionale Anforderungen sind Anforderungen, an die "Qualität" in welcher die</w:t>
      </w:r>
      <w:r w:rsidR="00373ABC">
        <w:t xml:space="preserve"> </w:t>
      </w:r>
      <w:r w:rsidRPr="00AC5D2B">
        <w:t>geforderte Funktionalität</w:t>
      </w:r>
      <w:r>
        <w:t xml:space="preserve"> zu erbringen ist.</w:t>
      </w:r>
      <w:r>
        <w:br/>
      </w:r>
      <w:r>
        <w:br/>
        <w:t xml:space="preserve">Qualität im vorgenannten Sinn meint beispielsweise </w:t>
      </w:r>
    </w:p>
    <w:p w:rsidR="00AC5D2B" w:rsidRDefault="00AC5D2B" w:rsidP="00AC5D2B">
      <w:pPr>
        <w:pStyle w:val="IPA-Hinweistexte"/>
      </w:pPr>
      <w:r>
        <w:t>wie die Funktionalität ausgeführt werden soll (z.B. Reaktionszeit)</w:t>
      </w:r>
    </w:p>
    <w:p w:rsidR="00AC5D2B" w:rsidRDefault="00AC5D2B" w:rsidP="00AC5D2B">
      <w:pPr>
        <w:pStyle w:val="IPA-Hinweistexte"/>
      </w:pPr>
      <w:r>
        <w:t>Bedingungen unter denen die Funktionalität ausgeführt wird (z.B. 7x24 Std.)</w:t>
      </w:r>
    </w:p>
    <w:p w:rsidR="00373ABC" w:rsidRDefault="00373ABC" w:rsidP="00AC5D2B">
      <w:pPr>
        <w:pStyle w:val="IPA-Hinweistexte"/>
      </w:pPr>
      <w:r>
        <w:t>Oder einen schnell zu bedienen GUIs (z. B Software Ergonomie)</w:t>
      </w:r>
    </w:p>
    <w:p w:rsidR="00F61FAD" w:rsidRPr="00F61FAD" w:rsidRDefault="00F61FAD" w:rsidP="000F0775">
      <w:pPr>
        <w:pStyle w:val="berschrift3"/>
        <w:rPr>
          <w:rFonts w:cs="Times New Roman"/>
        </w:rPr>
      </w:pPr>
      <w:r>
        <w:br w:type="page"/>
      </w:r>
    </w:p>
    <w:bookmarkEnd w:id="58"/>
    <w:p w:rsidR="00F61FAD" w:rsidRDefault="00F61FAD">
      <w:pPr>
        <w:tabs>
          <w:tab w:val="left" w:pos="2085"/>
        </w:tabs>
        <w:rPr>
          <w:sz w:val="20"/>
        </w:rPr>
        <w:sectPr w:rsidR="00F61FAD" w:rsidSect="00733060">
          <w:pgSz w:w="11906" w:h="16838" w:code="9"/>
          <w:pgMar w:top="1382" w:right="1134" w:bottom="851" w:left="1701" w:header="709" w:footer="709" w:gutter="0"/>
          <w:cols w:space="708"/>
          <w:titlePg/>
          <w:docGrid w:linePitch="360"/>
        </w:sectPr>
      </w:pPr>
    </w:p>
    <w:p w:rsidR="007D1396" w:rsidRDefault="00F61FAD" w:rsidP="00F61FAD">
      <w:pPr>
        <w:pStyle w:val="berschrift2"/>
        <w:spacing w:before="120" w:after="240"/>
      </w:pPr>
      <w:bookmarkStart w:id="63" w:name="_Toc114965601"/>
      <w:bookmarkStart w:id="64" w:name="_Toc459723291"/>
      <w:r w:rsidRPr="00E10423">
        <w:lastRenderedPageBreak/>
        <w:t>Risikoanalyse</w:t>
      </w:r>
      <w:bookmarkEnd w:id="63"/>
      <w:bookmarkEnd w:id="64"/>
    </w:p>
    <w:p w:rsidR="007D1396" w:rsidRDefault="007D1396" w:rsidP="007D1396">
      <w:pPr>
        <w:pStyle w:val="IPA-Hinweistexte"/>
      </w:pPr>
      <w:r w:rsidRPr="007D1396">
        <w:t>Welche Risiken ergeben sich, wenn das Projekt nicht realisiert wird? Was ist, wenn das Projekt scheitert? Welches sind die grössten Risiken bei diesem Projekt.</w:t>
      </w:r>
      <w:r w:rsidR="00E03D36">
        <w:t xml:space="preserve"> (kann auch in den Anhang)</w:t>
      </w:r>
    </w:p>
    <w:p w:rsidR="00E03D36" w:rsidRPr="007D1396" w:rsidRDefault="00E03D36" w:rsidP="00E03D36">
      <w:pPr>
        <w:pStyle w:val="Beschriftung"/>
      </w:pPr>
      <w:bookmarkStart w:id="65" w:name="_Toc430610036"/>
      <w:r>
        <w:t xml:space="preserve">Tabelle </w:t>
      </w:r>
      <w:r w:rsidR="008B7EDB">
        <w:fldChar w:fldCharType="begin"/>
      </w:r>
      <w:r w:rsidR="008B7EDB">
        <w:instrText xml:space="preserve"> SEQ Tabelle \* ARABIC </w:instrText>
      </w:r>
      <w:r w:rsidR="008B7EDB">
        <w:fldChar w:fldCharType="separate"/>
      </w:r>
      <w:r w:rsidR="00526537">
        <w:rPr>
          <w:noProof/>
        </w:rPr>
        <w:t>3</w:t>
      </w:r>
      <w:r w:rsidR="008B7EDB">
        <w:rPr>
          <w:noProof/>
        </w:rPr>
        <w:fldChar w:fldCharType="end"/>
      </w:r>
      <w:r>
        <w:t>, Risikoanalyse</w:t>
      </w:r>
      <w:bookmarkEnd w:id="65"/>
    </w:p>
    <w:tbl>
      <w:tblPr>
        <w:tblStyle w:val="Tabellenraster"/>
        <w:tblW w:w="20620" w:type="dxa"/>
        <w:tblLayout w:type="fixed"/>
        <w:tblLook w:val="04A0" w:firstRow="1" w:lastRow="0" w:firstColumn="1" w:lastColumn="0" w:noHBand="0" w:noVBand="1"/>
      </w:tblPr>
      <w:tblGrid>
        <w:gridCol w:w="3590"/>
        <w:gridCol w:w="2296"/>
        <w:gridCol w:w="574"/>
        <w:gridCol w:w="574"/>
        <w:gridCol w:w="1340"/>
        <w:gridCol w:w="2870"/>
        <w:gridCol w:w="4018"/>
        <w:gridCol w:w="574"/>
        <w:gridCol w:w="574"/>
        <w:gridCol w:w="1339"/>
        <w:gridCol w:w="2871"/>
      </w:tblGrid>
      <w:tr w:rsidR="009808B2" w:rsidRPr="00096F4C" w:rsidTr="009808B2">
        <w:trPr>
          <w:trHeight w:val="398"/>
        </w:trPr>
        <w:tc>
          <w:tcPr>
            <w:tcW w:w="3590" w:type="dxa"/>
            <w:vMerge w:val="restart"/>
            <w:tcBorders>
              <w:top w:val="single" w:sz="12" w:space="0" w:color="auto"/>
              <w:left w:val="single" w:sz="12" w:space="0" w:color="auto"/>
            </w:tcBorders>
            <w:shd w:val="clear" w:color="auto" w:fill="548DD4" w:themeFill="text2" w:themeFillTint="99"/>
            <w:vAlign w:val="center"/>
          </w:tcPr>
          <w:p w:rsidR="009808B2" w:rsidRPr="008E2F6C" w:rsidRDefault="009808B2" w:rsidP="003A49D0">
            <w:pPr>
              <w:jc w:val="center"/>
              <w:rPr>
                <w:rFonts w:cs="Arial"/>
                <w:b/>
              </w:rPr>
            </w:pPr>
            <w:r w:rsidRPr="008E2F6C">
              <w:rPr>
                <w:rFonts w:cs="Arial"/>
                <w:b/>
              </w:rPr>
              <w:t>Risikobeschreibung</w:t>
            </w:r>
          </w:p>
        </w:tc>
        <w:tc>
          <w:tcPr>
            <w:tcW w:w="2296" w:type="dxa"/>
            <w:vMerge w:val="restart"/>
            <w:tcBorders>
              <w:top w:val="single" w:sz="12" w:space="0" w:color="auto"/>
              <w:right w:val="single" w:sz="12" w:space="0" w:color="auto"/>
            </w:tcBorders>
            <w:shd w:val="clear" w:color="auto" w:fill="548DD4" w:themeFill="text2" w:themeFillTint="99"/>
            <w:vAlign w:val="center"/>
          </w:tcPr>
          <w:p w:rsidR="009808B2" w:rsidRPr="008E2F6C" w:rsidRDefault="009808B2" w:rsidP="003A49D0">
            <w:pPr>
              <w:jc w:val="center"/>
              <w:rPr>
                <w:rFonts w:cs="Arial"/>
                <w:b/>
              </w:rPr>
            </w:pPr>
            <w:r w:rsidRPr="008E2F6C">
              <w:rPr>
                <w:rFonts w:cs="Arial"/>
                <w:b/>
              </w:rPr>
              <w:t>Auswirkung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rsidR="009808B2" w:rsidRPr="008E2F6C" w:rsidRDefault="009808B2" w:rsidP="003A49D0">
            <w:pPr>
              <w:jc w:val="center"/>
              <w:rPr>
                <w:rFonts w:cs="Arial"/>
                <w:b/>
              </w:rPr>
            </w:pPr>
            <w:r w:rsidRPr="008E2F6C">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rsidR="009808B2" w:rsidRPr="008E2F6C" w:rsidRDefault="009808B2" w:rsidP="003A49D0">
            <w:pPr>
              <w:jc w:val="center"/>
              <w:rPr>
                <w:rFonts w:cs="Arial"/>
                <w:b/>
              </w:rPr>
            </w:pPr>
            <w:r w:rsidRPr="008E2F6C">
              <w:rPr>
                <w:rFonts w:cs="Arial"/>
                <w:b/>
              </w:rPr>
              <w:t>Massnahmen/Erklärung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rsidR="009808B2" w:rsidRPr="008E2F6C" w:rsidRDefault="009808B2" w:rsidP="003A49D0">
            <w:pPr>
              <w:jc w:val="center"/>
              <w:rPr>
                <w:rFonts w:cs="Arial"/>
                <w:b/>
              </w:rPr>
            </w:pPr>
            <w:r w:rsidRPr="008E2F6C">
              <w:rPr>
                <w:rFonts w:cs="Arial"/>
                <w:b/>
              </w:rPr>
              <w:t>Nach Massnahme</w:t>
            </w:r>
          </w:p>
        </w:tc>
      </w:tr>
      <w:tr w:rsidR="009808B2" w:rsidTr="009808B2">
        <w:trPr>
          <w:trHeight w:val="276"/>
        </w:trPr>
        <w:tc>
          <w:tcPr>
            <w:tcW w:w="3590" w:type="dxa"/>
            <w:vMerge/>
            <w:tcBorders>
              <w:left w:val="single" w:sz="12" w:space="0" w:color="auto"/>
              <w:bottom w:val="single" w:sz="12" w:space="0" w:color="auto"/>
            </w:tcBorders>
            <w:shd w:val="clear" w:color="auto" w:fill="548DD4" w:themeFill="text2" w:themeFillTint="99"/>
          </w:tcPr>
          <w:p w:rsidR="009808B2" w:rsidRPr="008E2F6C" w:rsidRDefault="009808B2" w:rsidP="003A49D0">
            <w:pPr>
              <w:jc w:val="center"/>
              <w:rPr>
                <w:rFonts w:cs="Arial"/>
                <w:b/>
              </w:rPr>
            </w:pPr>
          </w:p>
        </w:tc>
        <w:tc>
          <w:tcPr>
            <w:tcW w:w="2296" w:type="dxa"/>
            <w:vMerge/>
            <w:tcBorders>
              <w:bottom w:val="single" w:sz="12" w:space="0" w:color="auto"/>
              <w:right w:val="single" w:sz="12" w:space="0" w:color="auto"/>
            </w:tcBorders>
            <w:shd w:val="clear" w:color="auto" w:fill="548DD4" w:themeFill="text2" w:themeFillTint="99"/>
          </w:tcPr>
          <w:p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rsidR="009808B2" w:rsidRPr="008E2F6C" w:rsidRDefault="00C0498D" w:rsidP="003A49D0">
            <w:pPr>
              <w:jc w:val="center"/>
              <w:rPr>
                <w:rFonts w:cs="Arial"/>
                <w:b/>
              </w:rPr>
            </w:pPr>
            <w:r>
              <w:rPr>
                <w:rFonts w:cs="Arial"/>
                <w:b/>
              </w:rPr>
              <w:t>S</w:t>
            </w:r>
          </w:p>
        </w:tc>
        <w:tc>
          <w:tcPr>
            <w:tcW w:w="1340" w:type="dxa"/>
            <w:tcBorders>
              <w:bottom w:val="single" w:sz="12" w:space="0" w:color="auto"/>
            </w:tcBorders>
            <w:shd w:val="clear" w:color="auto" w:fill="548DD4" w:themeFill="text2" w:themeFillTint="99"/>
          </w:tcPr>
          <w:p w:rsidR="009808B2" w:rsidRPr="008E2F6C" w:rsidRDefault="009808B2" w:rsidP="003A49D0">
            <w:pPr>
              <w:jc w:val="center"/>
              <w:rPr>
                <w:rFonts w:cs="Arial"/>
                <w:b/>
              </w:rPr>
            </w:pPr>
            <w:r w:rsidRPr="008E2F6C">
              <w:rPr>
                <w:rFonts w:cs="Arial"/>
                <w:b/>
              </w:rPr>
              <w:t>Risiko</w:t>
            </w:r>
          </w:p>
        </w:tc>
        <w:tc>
          <w:tcPr>
            <w:tcW w:w="2870" w:type="dxa"/>
            <w:tcBorders>
              <w:bottom w:val="single" w:sz="12" w:space="0" w:color="auto"/>
              <w:right w:val="single" w:sz="12" w:space="0" w:color="auto"/>
            </w:tcBorders>
            <w:shd w:val="clear" w:color="auto" w:fill="548DD4" w:themeFill="text2" w:themeFillTint="99"/>
          </w:tcPr>
          <w:p w:rsidR="009808B2" w:rsidRPr="008E2F6C" w:rsidRDefault="009808B2" w:rsidP="003A49D0">
            <w:pPr>
              <w:jc w:val="center"/>
              <w:rPr>
                <w:rFonts w:cs="Arial"/>
                <w:b/>
              </w:rPr>
            </w:pPr>
            <w:r w:rsidRPr="008E2F6C">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rsidR="009808B2" w:rsidRPr="008E2F6C" w:rsidRDefault="009808B2" w:rsidP="003A49D0">
            <w:pPr>
              <w:jc w:val="center"/>
              <w:rPr>
                <w:rFonts w:cs="Arial"/>
                <w:b/>
              </w:rPr>
            </w:pPr>
            <w:r w:rsidRPr="008E2F6C">
              <w:rPr>
                <w:rFonts w:cs="Arial"/>
                <w:b/>
              </w:rPr>
              <w:t>S</w:t>
            </w:r>
          </w:p>
        </w:tc>
        <w:tc>
          <w:tcPr>
            <w:tcW w:w="1339" w:type="dxa"/>
            <w:tcBorders>
              <w:bottom w:val="single" w:sz="12" w:space="0" w:color="auto"/>
              <w:right w:val="single" w:sz="12" w:space="0" w:color="auto"/>
            </w:tcBorders>
            <w:shd w:val="clear" w:color="auto" w:fill="548DD4" w:themeFill="text2" w:themeFillTint="99"/>
          </w:tcPr>
          <w:p w:rsidR="009808B2" w:rsidRPr="008E2F6C" w:rsidRDefault="009808B2" w:rsidP="003A49D0">
            <w:pPr>
              <w:jc w:val="center"/>
              <w:rPr>
                <w:rFonts w:cs="Arial"/>
                <w:b/>
              </w:rPr>
            </w:pPr>
            <w:r w:rsidRPr="008E2F6C">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rsidR="009808B2" w:rsidRPr="008E2F6C" w:rsidRDefault="009808B2" w:rsidP="003A49D0">
            <w:pPr>
              <w:jc w:val="center"/>
              <w:rPr>
                <w:rFonts w:cs="Arial"/>
                <w:b/>
              </w:rPr>
            </w:pPr>
            <w:r w:rsidRPr="008E2F6C">
              <w:rPr>
                <w:rFonts w:cs="Arial"/>
                <w:b/>
              </w:rPr>
              <w:t>Handlungsweise</w:t>
            </w:r>
          </w:p>
        </w:tc>
      </w:tr>
      <w:tr w:rsidR="009808B2" w:rsidTr="009808B2">
        <w:trPr>
          <w:trHeight w:val="267"/>
        </w:trPr>
        <w:tc>
          <w:tcPr>
            <w:tcW w:w="3590" w:type="dxa"/>
            <w:tcBorders>
              <w:top w:val="single" w:sz="12" w:space="0" w:color="auto"/>
              <w:left w:val="single" w:sz="12" w:space="0" w:color="auto"/>
            </w:tcBorders>
          </w:tcPr>
          <w:p w:rsidR="009808B2" w:rsidRPr="00D52963" w:rsidRDefault="009808B2" w:rsidP="003A49D0">
            <w:pPr>
              <w:rPr>
                <w:rFonts w:cs="Arial"/>
                <w:sz w:val="16"/>
                <w:szCs w:val="16"/>
              </w:rPr>
            </w:pPr>
          </w:p>
        </w:tc>
        <w:tc>
          <w:tcPr>
            <w:tcW w:w="2296" w:type="dxa"/>
            <w:tcBorders>
              <w:top w:val="single" w:sz="12" w:space="0" w:color="auto"/>
              <w:right w:val="single" w:sz="12" w:space="0" w:color="auto"/>
            </w:tcBorders>
          </w:tcPr>
          <w:p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rsidR="009808B2" w:rsidRPr="00D52963" w:rsidRDefault="009808B2" w:rsidP="003A49D0">
            <w:pPr>
              <w:rPr>
                <w:rFonts w:cs="Arial"/>
                <w:sz w:val="16"/>
                <w:szCs w:val="16"/>
              </w:rPr>
            </w:pPr>
          </w:p>
        </w:tc>
        <w:tc>
          <w:tcPr>
            <w:tcW w:w="574" w:type="dxa"/>
            <w:tcBorders>
              <w:top w:val="single" w:sz="12" w:space="0" w:color="auto"/>
            </w:tcBorders>
          </w:tcPr>
          <w:p w:rsidR="009808B2" w:rsidRPr="00D52963" w:rsidRDefault="009808B2" w:rsidP="003A49D0">
            <w:pPr>
              <w:rPr>
                <w:rFonts w:cs="Arial"/>
                <w:sz w:val="16"/>
                <w:szCs w:val="16"/>
              </w:rPr>
            </w:pPr>
          </w:p>
        </w:tc>
        <w:tc>
          <w:tcPr>
            <w:tcW w:w="1340" w:type="dxa"/>
            <w:tcBorders>
              <w:top w:val="single" w:sz="12" w:space="0" w:color="auto"/>
            </w:tcBorders>
          </w:tcPr>
          <w:p w:rsidR="009808B2" w:rsidRPr="00D52963" w:rsidRDefault="009808B2" w:rsidP="003A49D0">
            <w:pPr>
              <w:rPr>
                <w:rFonts w:cs="Arial"/>
                <w:sz w:val="16"/>
                <w:szCs w:val="16"/>
              </w:rPr>
            </w:pPr>
          </w:p>
        </w:tc>
        <w:tc>
          <w:tcPr>
            <w:tcW w:w="2870" w:type="dxa"/>
            <w:tcBorders>
              <w:top w:val="single" w:sz="12" w:space="0" w:color="auto"/>
              <w:right w:val="single" w:sz="12" w:space="0" w:color="auto"/>
            </w:tcBorders>
          </w:tcPr>
          <w:p w:rsidR="009808B2" w:rsidRPr="00D52963" w:rsidRDefault="009808B2" w:rsidP="003A49D0">
            <w:pPr>
              <w:rPr>
                <w:rFonts w:cs="Arial"/>
                <w:sz w:val="16"/>
                <w:szCs w:val="16"/>
              </w:rPr>
            </w:pPr>
          </w:p>
        </w:tc>
        <w:tc>
          <w:tcPr>
            <w:tcW w:w="4018" w:type="dxa"/>
            <w:tcBorders>
              <w:top w:val="single" w:sz="12" w:space="0" w:color="auto"/>
              <w:left w:val="single" w:sz="12" w:space="0" w:color="auto"/>
              <w:right w:val="single" w:sz="12" w:space="0" w:color="auto"/>
            </w:tcBorders>
          </w:tcPr>
          <w:p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rsidR="009808B2" w:rsidRPr="00D52963" w:rsidRDefault="009808B2" w:rsidP="003A49D0">
            <w:pPr>
              <w:rPr>
                <w:rFonts w:cs="Arial"/>
                <w:sz w:val="16"/>
                <w:szCs w:val="16"/>
              </w:rPr>
            </w:pPr>
          </w:p>
        </w:tc>
        <w:tc>
          <w:tcPr>
            <w:tcW w:w="574" w:type="dxa"/>
            <w:tcBorders>
              <w:top w:val="single" w:sz="12" w:space="0" w:color="auto"/>
            </w:tcBorders>
          </w:tcPr>
          <w:p w:rsidR="009808B2" w:rsidRPr="00D52963" w:rsidRDefault="009808B2" w:rsidP="003A49D0">
            <w:pPr>
              <w:rPr>
                <w:rFonts w:cs="Arial"/>
                <w:sz w:val="16"/>
                <w:szCs w:val="16"/>
              </w:rPr>
            </w:pPr>
          </w:p>
        </w:tc>
        <w:tc>
          <w:tcPr>
            <w:tcW w:w="1339" w:type="dxa"/>
            <w:tcBorders>
              <w:top w:val="single" w:sz="12" w:space="0" w:color="auto"/>
              <w:right w:val="single" w:sz="12" w:space="0" w:color="auto"/>
            </w:tcBorders>
          </w:tcPr>
          <w:p w:rsidR="009808B2" w:rsidRPr="00D52963" w:rsidRDefault="009808B2" w:rsidP="003A49D0">
            <w:pPr>
              <w:rPr>
                <w:rFonts w:cs="Arial"/>
                <w:sz w:val="16"/>
                <w:szCs w:val="16"/>
              </w:rPr>
            </w:pPr>
          </w:p>
        </w:tc>
        <w:tc>
          <w:tcPr>
            <w:tcW w:w="2871" w:type="dxa"/>
            <w:tcBorders>
              <w:top w:val="single" w:sz="12" w:space="0" w:color="auto"/>
              <w:left w:val="single" w:sz="12" w:space="0" w:color="auto"/>
              <w:right w:val="single" w:sz="12" w:space="0" w:color="auto"/>
            </w:tcBorders>
          </w:tcPr>
          <w:p w:rsidR="009808B2" w:rsidRPr="00D52963" w:rsidRDefault="009808B2" w:rsidP="003A49D0">
            <w:pPr>
              <w:rPr>
                <w:rFonts w:cs="Arial"/>
                <w:sz w:val="16"/>
                <w:szCs w:val="16"/>
              </w:rPr>
            </w:pPr>
          </w:p>
        </w:tc>
      </w:tr>
      <w:tr w:rsidR="009808B2" w:rsidTr="009808B2">
        <w:trPr>
          <w:trHeight w:val="276"/>
        </w:trPr>
        <w:tc>
          <w:tcPr>
            <w:tcW w:w="3590" w:type="dxa"/>
            <w:tcBorders>
              <w:left w:val="single" w:sz="12" w:space="0" w:color="auto"/>
            </w:tcBorders>
          </w:tcPr>
          <w:p w:rsidR="009808B2" w:rsidRPr="00D52963" w:rsidRDefault="009808B2" w:rsidP="003A49D0">
            <w:pPr>
              <w:rPr>
                <w:rFonts w:cs="Arial"/>
                <w:sz w:val="16"/>
                <w:szCs w:val="16"/>
              </w:rPr>
            </w:pPr>
          </w:p>
        </w:tc>
        <w:tc>
          <w:tcPr>
            <w:tcW w:w="2296" w:type="dxa"/>
            <w:tcBorders>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tcBorders>
          </w:tcPr>
          <w:p w:rsidR="009808B2" w:rsidRPr="00D52963" w:rsidRDefault="009808B2" w:rsidP="003A49D0">
            <w:pPr>
              <w:rPr>
                <w:rFonts w:cs="Arial"/>
                <w:sz w:val="16"/>
                <w:szCs w:val="16"/>
              </w:rPr>
            </w:pPr>
          </w:p>
        </w:tc>
        <w:tc>
          <w:tcPr>
            <w:tcW w:w="574" w:type="dxa"/>
          </w:tcPr>
          <w:p w:rsidR="009808B2" w:rsidRPr="00D52963" w:rsidRDefault="009808B2" w:rsidP="003A49D0">
            <w:pPr>
              <w:rPr>
                <w:rFonts w:cs="Arial"/>
                <w:sz w:val="16"/>
                <w:szCs w:val="16"/>
              </w:rPr>
            </w:pPr>
          </w:p>
        </w:tc>
        <w:tc>
          <w:tcPr>
            <w:tcW w:w="1340" w:type="dxa"/>
          </w:tcPr>
          <w:p w:rsidR="009808B2" w:rsidRPr="00D52963" w:rsidRDefault="009808B2" w:rsidP="003A49D0">
            <w:pPr>
              <w:rPr>
                <w:rFonts w:cs="Arial"/>
                <w:sz w:val="16"/>
                <w:szCs w:val="16"/>
              </w:rPr>
            </w:pPr>
          </w:p>
        </w:tc>
        <w:tc>
          <w:tcPr>
            <w:tcW w:w="2870" w:type="dxa"/>
            <w:tcBorders>
              <w:right w:val="single" w:sz="12" w:space="0" w:color="auto"/>
            </w:tcBorders>
          </w:tcPr>
          <w:p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tcBorders>
          </w:tcPr>
          <w:p w:rsidR="009808B2" w:rsidRPr="00D52963" w:rsidRDefault="009808B2" w:rsidP="003A49D0">
            <w:pPr>
              <w:rPr>
                <w:rFonts w:cs="Arial"/>
                <w:sz w:val="16"/>
                <w:szCs w:val="16"/>
              </w:rPr>
            </w:pPr>
          </w:p>
        </w:tc>
        <w:tc>
          <w:tcPr>
            <w:tcW w:w="574" w:type="dxa"/>
          </w:tcPr>
          <w:p w:rsidR="009808B2" w:rsidRPr="00D52963" w:rsidRDefault="009808B2" w:rsidP="003A49D0">
            <w:pPr>
              <w:rPr>
                <w:rFonts w:cs="Arial"/>
                <w:sz w:val="16"/>
                <w:szCs w:val="16"/>
              </w:rPr>
            </w:pPr>
          </w:p>
        </w:tc>
        <w:tc>
          <w:tcPr>
            <w:tcW w:w="1339" w:type="dxa"/>
            <w:tcBorders>
              <w:right w:val="single" w:sz="12" w:space="0" w:color="auto"/>
            </w:tcBorders>
          </w:tcPr>
          <w:p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rsidR="009808B2" w:rsidRPr="00D52963" w:rsidRDefault="009808B2" w:rsidP="003A49D0">
            <w:pPr>
              <w:rPr>
                <w:rFonts w:cs="Arial"/>
                <w:sz w:val="16"/>
                <w:szCs w:val="16"/>
              </w:rPr>
            </w:pPr>
          </w:p>
        </w:tc>
      </w:tr>
      <w:tr w:rsidR="009808B2" w:rsidTr="009808B2">
        <w:trPr>
          <w:trHeight w:val="267"/>
        </w:trPr>
        <w:tc>
          <w:tcPr>
            <w:tcW w:w="3590" w:type="dxa"/>
            <w:tcBorders>
              <w:left w:val="single" w:sz="12" w:space="0" w:color="auto"/>
            </w:tcBorders>
          </w:tcPr>
          <w:p w:rsidR="009808B2" w:rsidRPr="00D52963" w:rsidRDefault="009808B2" w:rsidP="003A49D0">
            <w:pPr>
              <w:rPr>
                <w:rFonts w:cs="Arial"/>
                <w:sz w:val="16"/>
                <w:szCs w:val="16"/>
              </w:rPr>
            </w:pPr>
          </w:p>
        </w:tc>
        <w:tc>
          <w:tcPr>
            <w:tcW w:w="2296" w:type="dxa"/>
            <w:tcBorders>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tcBorders>
          </w:tcPr>
          <w:p w:rsidR="009808B2" w:rsidRPr="00D52963" w:rsidRDefault="009808B2" w:rsidP="003A49D0">
            <w:pPr>
              <w:rPr>
                <w:rFonts w:cs="Arial"/>
                <w:sz w:val="16"/>
                <w:szCs w:val="16"/>
              </w:rPr>
            </w:pPr>
          </w:p>
        </w:tc>
        <w:tc>
          <w:tcPr>
            <w:tcW w:w="574" w:type="dxa"/>
          </w:tcPr>
          <w:p w:rsidR="009808B2" w:rsidRPr="00D52963" w:rsidRDefault="009808B2" w:rsidP="003A49D0">
            <w:pPr>
              <w:rPr>
                <w:rFonts w:cs="Arial"/>
                <w:sz w:val="16"/>
                <w:szCs w:val="16"/>
              </w:rPr>
            </w:pPr>
          </w:p>
        </w:tc>
        <w:tc>
          <w:tcPr>
            <w:tcW w:w="1340" w:type="dxa"/>
          </w:tcPr>
          <w:p w:rsidR="009808B2" w:rsidRPr="00D52963" w:rsidRDefault="009808B2" w:rsidP="003A49D0">
            <w:pPr>
              <w:rPr>
                <w:rFonts w:cs="Arial"/>
                <w:sz w:val="16"/>
                <w:szCs w:val="16"/>
              </w:rPr>
            </w:pPr>
          </w:p>
        </w:tc>
        <w:tc>
          <w:tcPr>
            <w:tcW w:w="2870" w:type="dxa"/>
            <w:tcBorders>
              <w:right w:val="single" w:sz="12" w:space="0" w:color="auto"/>
            </w:tcBorders>
          </w:tcPr>
          <w:p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tcBorders>
          </w:tcPr>
          <w:p w:rsidR="009808B2" w:rsidRPr="00D52963" w:rsidRDefault="009808B2" w:rsidP="003A49D0">
            <w:pPr>
              <w:rPr>
                <w:rFonts w:cs="Arial"/>
                <w:sz w:val="16"/>
                <w:szCs w:val="16"/>
              </w:rPr>
            </w:pPr>
          </w:p>
        </w:tc>
        <w:tc>
          <w:tcPr>
            <w:tcW w:w="574" w:type="dxa"/>
          </w:tcPr>
          <w:p w:rsidR="009808B2" w:rsidRPr="00D52963" w:rsidRDefault="009808B2" w:rsidP="003A49D0">
            <w:pPr>
              <w:rPr>
                <w:rFonts w:cs="Arial"/>
                <w:sz w:val="16"/>
                <w:szCs w:val="16"/>
              </w:rPr>
            </w:pPr>
          </w:p>
        </w:tc>
        <w:tc>
          <w:tcPr>
            <w:tcW w:w="1339" w:type="dxa"/>
            <w:tcBorders>
              <w:right w:val="single" w:sz="12" w:space="0" w:color="auto"/>
            </w:tcBorders>
          </w:tcPr>
          <w:p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rsidR="009808B2" w:rsidRPr="00D52963" w:rsidRDefault="009808B2" w:rsidP="003A49D0">
            <w:pPr>
              <w:rPr>
                <w:rFonts w:cs="Arial"/>
                <w:sz w:val="16"/>
                <w:szCs w:val="16"/>
              </w:rPr>
            </w:pPr>
          </w:p>
        </w:tc>
      </w:tr>
      <w:tr w:rsidR="009808B2" w:rsidTr="009808B2">
        <w:trPr>
          <w:trHeight w:val="276"/>
        </w:trPr>
        <w:tc>
          <w:tcPr>
            <w:tcW w:w="3590" w:type="dxa"/>
            <w:tcBorders>
              <w:left w:val="single" w:sz="12" w:space="0" w:color="auto"/>
            </w:tcBorders>
          </w:tcPr>
          <w:p w:rsidR="009808B2" w:rsidRPr="00D52963" w:rsidRDefault="009808B2" w:rsidP="003A49D0">
            <w:pPr>
              <w:rPr>
                <w:rFonts w:cs="Arial"/>
                <w:sz w:val="16"/>
                <w:szCs w:val="16"/>
              </w:rPr>
            </w:pPr>
          </w:p>
        </w:tc>
        <w:tc>
          <w:tcPr>
            <w:tcW w:w="2296" w:type="dxa"/>
            <w:tcBorders>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tcBorders>
          </w:tcPr>
          <w:p w:rsidR="009808B2" w:rsidRPr="00D52963" w:rsidRDefault="009808B2" w:rsidP="003A49D0">
            <w:pPr>
              <w:rPr>
                <w:rFonts w:cs="Arial"/>
                <w:sz w:val="16"/>
                <w:szCs w:val="16"/>
              </w:rPr>
            </w:pPr>
          </w:p>
        </w:tc>
        <w:tc>
          <w:tcPr>
            <w:tcW w:w="574" w:type="dxa"/>
          </w:tcPr>
          <w:p w:rsidR="009808B2" w:rsidRPr="00D52963" w:rsidRDefault="009808B2" w:rsidP="003A49D0">
            <w:pPr>
              <w:rPr>
                <w:rFonts w:cs="Arial"/>
                <w:sz w:val="16"/>
                <w:szCs w:val="16"/>
              </w:rPr>
            </w:pPr>
          </w:p>
        </w:tc>
        <w:tc>
          <w:tcPr>
            <w:tcW w:w="1340" w:type="dxa"/>
          </w:tcPr>
          <w:p w:rsidR="009808B2" w:rsidRPr="00D52963" w:rsidRDefault="009808B2" w:rsidP="003A49D0">
            <w:pPr>
              <w:rPr>
                <w:rFonts w:cs="Arial"/>
                <w:sz w:val="16"/>
                <w:szCs w:val="16"/>
              </w:rPr>
            </w:pPr>
          </w:p>
        </w:tc>
        <w:tc>
          <w:tcPr>
            <w:tcW w:w="2870" w:type="dxa"/>
            <w:tcBorders>
              <w:right w:val="single" w:sz="12" w:space="0" w:color="auto"/>
            </w:tcBorders>
          </w:tcPr>
          <w:p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tcBorders>
          </w:tcPr>
          <w:p w:rsidR="009808B2" w:rsidRPr="00D52963" w:rsidRDefault="009808B2" w:rsidP="003A49D0">
            <w:pPr>
              <w:rPr>
                <w:rFonts w:cs="Arial"/>
                <w:sz w:val="16"/>
                <w:szCs w:val="16"/>
              </w:rPr>
            </w:pPr>
          </w:p>
        </w:tc>
        <w:tc>
          <w:tcPr>
            <w:tcW w:w="574" w:type="dxa"/>
          </w:tcPr>
          <w:p w:rsidR="009808B2" w:rsidRPr="00D52963" w:rsidRDefault="009808B2" w:rsidP="003A49D0">
            <w:pPr>
              <w:rPr>
                <w:rFonts w:cs="Arial"/>
                <w:sz w:val="16"/>
                <w:szCs w:val="16"/>
              </w:rPr>
            </w:pPr>
          </w:p>
        </w:tc>
        <w:tc>
          <w:tcPr>
            <w:tcW w:w="1339" w:type="dxa"/>
            <w:tcBorders>
              <w:right w:val="single" w:sz="12" w:space="0" w:color="auto"/>
            </w:tcBorders>
          </w:tcPr>
          <w:p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rsidR="009808B2" w:rsidRPr="00D52963" w:rsidRDefault="009808B2" w:rsidP="003A49D0">
            <w:pPr>
              <w:rPr>
                <w:rFonts w:cs="Arial"/>
                <w:sz w:val="16"/>
                <w:szCs w:val="16"/>
              </w:rPr>
            </w:pPr>
          </w:p>
        </w:tc>
      </w:tr>
      <w:tr w:rsidR="009808B2" w:rsidTr="009808B2">
        <w:trPr>
          <w:trHeight w:val="276"/>
        </w:trPr>
        <w:tc>
          <w:tcPr>
            <w:tcW w:w="3590" w:type="dxa"/>
            <w:tcBorders>
              <w:left w:val="single" w:sz="12" w:space="0" w:color="auto"/>
            </w:tcBorders>
          </w:tcPr>
          <w:p w:rsidR="009808B2" w:rsidRPr="00D52963" w:rsidRDefault="009808B2" w:rsidP="003A49D0">
            <w:pPr>
              <w:rPr>
                <w:rFonts w:cs="Arial"/>
                <w:sz w:val="16"/>
                <w:szCs w:val="16"/>
              </w:rPr>
            </w:pPr>
          </w:p>
        </w:tc>
        <w:tc>
          <w:tcPr>
            <w:tcW w:w="2296" w:type="dxa"/>
            <w:tcBorders>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tcBorders>
          </w:tcPr>
          <w:p w:rsidR="009808B2" w:rsidRPr="00D52963" w:rsidRDefault="009808B2" w:rsidP="003A49D0">
            <w:pPr>
              <w:rPr>
                <w:rFonts w:cs="Arial"/>
                <w:sz w:val="16"/>
                <w:szCs w:val="16"/>
              </w:rPr>
            </w:pPr>
          </w:p>
        </w:tc>
        <w:tc>
          <w:tcPr>
            <w:tcW w:w="574" w:type="dxa"/>
          </w:tcPr>
          <w:p w:rsidR="009808B2" w:rsidRPr="00D52963" w:rsidRDefault="009808B2" w:rsidP="003A49D0">
            <w:pPr>
              <w:rPr>
                <w:rFonts w:cs="Arial"/>
                <w:sz w:val="16"/>
                <w:szCs w:val="16"/>
              </w:rPr>
            </w:pPr>
          </w:p>
        </w:tc>
        <w:tc>
          <w:tcPr>
            <w:tcW w:w="1340" w:type="dxa"/>
          </w:tcPr>
          <w:p w:rsidR="009808B2" w:rsidRPr="00D52963" w:rsidRDefault="009808B2" w:rsidP="003A49D0">
            <w:pPr>
              <w:rPr>
                <w:rFonts w:cs="Arial"/>
                <w:sz w:val="16"/>
                <w:szCs w:val="16"/>
              </w:rPr>
            </w:pPr>
          </w:p>
        </w:tc>
        <w:tc>
          <w:tcPr>
            <w:tcW w:w="2870" w:type="dxa"/>
            <w:tcBorders>
              <w:right w:val="single" w:sz="12" w:space="0" w:color="auto"/>
            </w:tcBorders>
          </w:tcPr>
          <w:p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tcBorders>
          </w:tcPr>
          <w:p w:rsidR="009808B2" w:rsidRPr="00D52963" w:rsidRDefault="009808B2" w:rsidP="003A49D0">
            <w:pPr>
              <w:rPr>
                <w:rFonts w:cs="Arial"/>
                <w:sz w:val="16"/>
                <w:szCs w:val="16"/>
              </w:rPr>
            </w:pPr>
          </w:p>
        </w:tc>
        <w:tc>
          <w:tcPr>
            <w:tcW w:w="574" w:type="dxa"/>
          </w:tcPr>
          <w:p w:rsidR="009808B2" w:rsidRPr="00D52963" w:rsidRDefault="009808B2" w:rsidP="003A49D0">
            <w:pPr>
              <w:rPr>
                <w:rFonts w:cs="Arial"/>
                <w:sz w:val="16"/>
                <w:szCs w:val="16"/>
              </w:rPr>
            </w:pPr>
          </w:p>
        </w:tc>
        <w:tc>
          <w:tcPr>
            <w:tcW w:w="1339" w:type="dxa"/>
            <w:tcBorders>
              <w:right w:val="single" w:sz="12" w:space="0" w:color="auto"/>
            </w:tcBorders>
          </w:tcPr>
          <w:p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rsidR="009808B2" w:rsidRPr="00D52963" w:rsidRDefault="009808B2" w:rsidP="003A49D0">
            <w:pPr>
              <w:rPr>
                <w:rFonts w:cs="Arial"/>
                <w:sz w:val="16"/>
                <w:szCs w:val="16"/>
              </w:rPr>
            </w:pPr>
          </w:p>
        </w:tc>
      </w:tr>
      <w:tr w:rsidR="009808B2" w:rsidTr="009808B2">
        <w:trPr>
          <w:trHeight w:val="267"/>
        </w:trPr>
        <w:tc>
          <w:tcPr>
            <w:tcW w:w="3590" w:type="dxa"/>
            <w:tcBorders>
              <w:left w:val="single" w:sz="12" w:space="0" w:color="auto"/>
            </w:tcBorders>
          </w:tcPr>
          <w:p w:rsidR="009808B2" w:rsidRPr="00D52963" w:rsidRDefault="009808B2" w:rsidP="003A49D0">
            <w:pPr>
              <w:rPr>
                <w:rFonts w:cs="Arial"/>
                <w:sz w:val="16"/>
                <w:szCs w:val="16"/>
              </w:rPr>
            </w:pPr>
          </w:p>
        </w:tc>
        <w:tc>
          <w:tcPr>
            <w:tcW w:w="2296" w:type="dxa"/>
            <w:tcBorders>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tcBorders>
          </w:tcPr>
          <w:p w:rsidR="009808B2" w:rsidRPr="00D52963" w:rsidRDefault="009808B2" w:rsidP="003A49D0">
            <w:pPr>
              <w:rPr>
                <w:rFonts w:cs="Arial"/>
                <w:sz w:val="16"/>
                <w:szCs w:val="16"/>
              </w:rPr>
            </w:pPr>
          </w:p>
        </w:tc>
        <w:tc>
          <w:tcPr>
            <w:tcW w:w="574" w:type="dxa"/>
          </w:tcPr>
          <w:p w:rsidR="009808B2" w:rsidRPr="00D52963" w:rsidRDefault="009808B2" w:rsidP="003A49D0">
            <w:pPr>
              <w:rPr>
                <w:rFonts w:cs="Arial"/>
                <w:sz w:val="16"/>
                <w:szCs w:val="16"/>
              </w:rPr>
            </w:pPr>
          </w:p>
        </w:tc>
        <w:tc>
          <w:tcPr>
            <w:tcW w:w="1340" w:type="dxa"/>
          </w:tcPr>
          <w:p w:rsidR="009808B2" w:rsidRPr="00D52963" w:rsidRDefault="009808B2" w:rsidP="003A49D0">
            <w:pPr>
              <w:rPr>
                <w:rFonts w:cs="Arial"/>
                <w:sz w:val="16"/>
                <w:szCs w:val="16"/>
              </w:rPr>
            </w:pPr>
          </w:p>
        </w:tc>
        <w:tc>
          <w:tcPr>
            <w:tcW w:w="2870" w:type="dxa"/>
            <w:tcBorders>
              <w:right w:val="single" w:sz="12" w:space="0" w:color="auto"/>
            </w:tcBorders>
          </w:tcPr>
          <w:p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tcBorders>
          </w:tcPr>
          <w:p w:rsidR="009808B2" w:rsidRPr="00D52963" w:rsidRDefault="009808B2" w:rsidP="003A49D0">
            <w:pPr>
              <w:rPr>
                <w:rFonts w:cs="Arial"/>
                <w:sz w:val="16"/>
                <w:szCs w:val="16"/>
              </w:rPr>
            </w:pPr>
          </w:p>
        </w:tc>
        <w:tc>
          <w:tcPr>
            <w:tcW w:w="574" w:type="dxa"/>
          </w:tcPr>
          <w:p w:rsidR="009808B2" w:rsidRPr="00D52963" w:rsidRDefault="009808B2" w:rsidP="003A49D0">
            <w:pPr>
              <w:rPr>
                <w:rFonts w:cs="Arial"/>
                <w:sz w:val="16"/>
                <w:szCs w:val="16"/>
              </w:rPr>
            </w:pPr>
          </w:p>
        </w:tc>
        <w:tc>
          <w:tcPr>
            <w:tcW w:w="1339" w:type="dxa"/>
            <w:tcBorders>
              <w:right w:val="single" w:sz="12" w:space="0" w:color="auto"/>
            </w:tcBorders>
          </w:tcPr>
          <w:p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rsidR="009808B2" w:rsidRPr="00D52963" w:rsidRDefault="009808B2" w:rsidP="003A49D0">
            <w:pPr>
              <w:rPr>
                <w:rFonts w:cs="Arial"/>
                <w:sz w:val="16"/>
                <w:szCs w:val="16"/>
              </w:rPr>
            </w:pPr>
          </w:p>
        </w:tc>
      </w:tr>
      <w:tr w:rsidR="009808B2" w:rsidTr="009808B2">
        <w:trPr>
          <w:trHeight w:val="276"/>
        </w:trPr>
        <w:tc>
          <w:tcPr>
            <w:tcW w:w="3590" w:type="dxa"/>
            <w:tcBorders>
              <w:left w:val="single" w:sz="12" w:space="0" w:color="auto"/>
            </w:tcBorders>
          </w:tcPr>
          <w:p w:rsidR="009808B2" w:rsidRPr="00D52963" w:rsidRDefault="009808B2" w:rsidP="003A49D0">
            <w:pPr>
              <w:rPr>
                <w:rFonts w:cs="Arial"/>
                <w:sz w:val="16"/>
                <w:szCs w:val="16"/>
              </w:rPr>
            </w:pPr>
          </w:p>
        </w:tc>
        <w:tc>
          <w:tcPr>
            <w:tcW w:w="2296" w:type="dxa"/>
            <w:tcBorders>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tcBorders>
          </w:tcPr>
          <w:p w:rsidR="009808B2" w:rsidRPr="00D52963" w:rsidRDefault="009808B2" w:rsidP="003A49D0">
            <w:pPr>
              <w:rPr>
                <w:rFonts w:cs="Arial"/>
                <w:sz w:val="16"/>
                <w:szCs w:val="16"/>
              </w:rPr>
            </w:pPr>
          </w:p>
        </w:tc>
        <w:tc>
          <w:tcPr>
            <w:tcW w:w="574" w:type="dxa"/>
          </w:tcPr>
          <w:p w:rsidR="009808B2" w:rsidRPr="00D52963" w:rsidRDefault="009808B2" w:rsidP="003A49D0">
            <w:pPr>
              <w:rPr>
                <w:rFonts w:cs="Arial"/>
                <w:sz w:val="16"/>
                <w:szCs w:val="16"/>
              </w:rPr>
            </w:pPr>
          </w:p>
        </w:tc>
        <w:tc>
          <w:tcPr>
            <w:tcW w:w="1340" w:type="dxa"/>
          </w:tcPr>
          <w:p w:rsidR="009808B2" w:rsidRPr="00D52963" w:rsidRDefault="009808B2" w:rsidP="003A49D0">
            <w:pPr>
              <w:rPr>
                <w:rFonts w:cs="Arial"/>
                <w:sz w:val="16"/>
                <w:szCs w:val="16"/>
              </w:rPr>
            </w:pPr>
          </w:p>
        </w:tc>
        <w:tc>
          <w:tcPr>
            <w:tcW w:w="2870" w:type="dxa"/>
            <w:tcBorders>
              <w:right w:val="single" w:sz="12" w:space="0" w:color="auto"/>
            </w:tcBorders>
          </w:tcPr>
          <w:p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tcBorders>
          </w:tcPr>
          <w:p w:rsidR="009808B2" w:rsidRPr="00D52963" w:rsidRDefault="009808B2" w:rsidP="003A49D0">
            <w:pPr>
              <w:rPr>
                <w:rFonts w:cs="Arial"/>
                <w:sz w:val="16"/>
                <w:szCs w:val="16"/>
              </w:rPr>
            </w:pPr>
          </w:p>
        </w:tc>
        <w:tc>
          <w:tcPr>
            <w:tcW w:w="574" w:type="dxa"/>
          </w:tcPr>
          <w:p w:rsidR="009808B2" w:rsidRPr="00D52963" w:rsidRDefault="009808B2" w:rsidP="003A49D0">
            <w:pPr>
              <w:rPr>
                <w:rFonts w:cs="Arial"/>
                <w:sz w:val="16"/>
                <w:szCs w:val="16"/>
              </w:rPr>
            </w:pPr>
          </w:p>
        </w:tc>
        <w:tc>
          <w:tcPr>
            <w:tcW w:w="1339" w:type="dxa"/>
            <w:tcBorders>
              <w:right w:val="single" w:sz="12" w:space="0" w:color="auto"/>
            </w:tcBorders>
          </w:tcPr>
          <w:p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rsidR="009808B2" w:rsidRPr="00D52963" w:rsidRDefault="009808B2" w:rsidP="003A49D0">
            <w:pPr>
              <w:rPr>
                <w:rFonts w:cs="Arial"/>
                <w:sz w:val="16"/>
                <w:szCs w:val="16"/>
              </w:rPr>
            </w:pPr>
          </w:p>
        </w:tc>
      </w:tr>
      <w:tr w:rsidR="009808B2" w:rsidTr="009808B2">
        <w:trPr>
          <w:trHeight w:val="267"/>
        </w:trPr>
        <w:tc>
          <w:tcPr>
            <w:tcW w:w="3590" w:type="dxa"/>
            <w:tcBorders>
              <w:left w:val="single" w:sz="12" w:space="0" w:color="auto"/>
              <w:bottom w:val="single" w:sz="12" w:space="0" w:color="auto"/>
            </w:tcBorders>
          </w:tcPr>
          <w:p w:rsidR="009808B2" w:rsidRPr="00D52963" w:rsidRDefault="009808B2" w:rsidP="003A49D0">
            <w:pPr>
              <w:rPr>
                <w:rFonts w:cs="Arial"/>
                <w:sz w:val="16"/>
                <w:szCs w:val="16"/>
              </w:rPr>
            </w:pPr>
          </w:p>
        </w:tc>
        <w:tc>
          <w:tcPr>
            <w:tcW w:w="2296" w:type="dxa"/>
            <w:tcBorders>
              <w:bottom w:val="single" w:sz="12" w:space="0" w:color="auto"/>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rsidR="009808B2" w:rsidRPr="00D52963" w:rsidRDefault="009808B2" w:rsidP="003A49D0">
            <w:pPr>
              <w:rPr>
                <w:rFonts w:cs="Arial"/>
                <w:sz w:val="16"/>
                <w:szCs w:val="16"/>
              </w:rPr>
            </w:pPr>
          </w:p>
        </w:tc>
        <w:tc>
          <w:tcPr>
            <w:tcW w:w="574" w:type="dxa"/>
            <w:tcBorders>
              <w:bottom w:val="single" w:sz="12" w:space="0" w:color="auto"/>
            </w:tcBorders>
          </w:tcPr>
          <w:p w:rsidR="009808B2" w:rsidRPr="00D52963" w:rsidRDefault="009808B2" w:rsidP="003A49D0">
            <w:pPr>
              <w:rPr>
                <w:rFonts w:cs="Arial"/>
                <w:sz w:val="16"/>
                <w:szCs w:val="16"/>
              </w:rPr>
            </w:pPr>
          </w:p>
        </w:tc>
        <w:tc>
          <w:tcPr>
            <w:tcW w:w="1340" w:type="dxa"/>
            <w:tcBorders>
              <w:bottom w:val="single" w:sz="12" w:space="0" w:color="auto"/>
            </w:tcBorders>
          </w:tcPr>
          <w:p w:rsidR="009808B2" w:rsidRPr="00D52963" w:rsidRDefault="009808B2" w:rsidP="003A49D0">
            <w:pPr>
              <w:rPr>
                <w:rFonts w:cs="Arial"/>
                <w:sz w:val="16"/>
                <w:szCs w:val="16"/>
              </w:rPr>
            </w:pPr>
          </w:p>
        </w:tc>
        <w:tc>
          <w:tcPr>
            <w:tcW w:w="2870" w:type="dxa"/>
            <w:tcBorders>
              <w:bottom w:val="single" w:sz="12" w:space="0" w:color="auto"/>
              <w:right w:val="single" w:sz="12" w:space="0" w:color="auto"/>
            </w:tcBorders>
          </w:tcPr>
          <w:p w:rsidR="009808B2" w:rsidRPr="00D52963" w:rsidRDefault="009808B2" w:rsidP="003A49D0">
            <w:pPr>
              <w:rPr>
                <w:rFonts w:cs="Arial"/>
                <w:sz w:val="16"/>
                <w:szCs w:val="16"/>
              </w:rPr>
            </w:pPr>
          </w:p>
        </w:tc>
        <w:tc>
          <w:tcPr>
            <w:tcW w:w="4018" w:type="dxa"/>
            <w:tcBorders>
              <w:left w:val="single" w:sz="12" w:space="0" w:color="auto"/>
              <w:bottom w:val="single" w:sz="12" w:space="0" w:color="auto"/>
              <w:right w:val="single" w:sz="12" w:space="0" w:color="auto"/>
            </w:tcBorders>
          </w:tcPr>
          <w:p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rsidR="009808B2" w:rsidRPr="00D52963" w:rsidRDefault="009808B2" w:rsidP="003A49D0">
            <w:pPr>
              <w:rPr>
                <w:rFonts w:cs="Arial"/>
                <w:sz w:val="16"/>
                <w:szCs w:val="16"/>
              </w:rPr>
            </w:pPr>
          </w:p>
        </w:tc>
        <w:tc>
          <w:tcPr>
            <w:tcW w:w="574" w:type="dxa"/>
            <w:tcBorders>
              <w:bottom w:val="single" w:sz="12" w:space="0" w:color="auto"/>
            </w:tcBorders>
          </w:tcPr>
          <w:p w:rsidR="009808B2" w:rsidRPr="00D52963" w:rsidRDefault="009808B2" w:rsidP="003A49D0">
            <w:pPr>
              <w:rPr>
                <w:rFonts w:cs="Arial"/>
                <w:sz w:val="16"/>
                <w:szCs w:val="16"/>
              </w:rPr>
            </w:pPr>
          </w:p>
        </w:tc>
        <w:tc>
          <w:tcPr>
            <w:tcW w:w="1339" w:type="dxa"/>
            <w:tcBorders>
              <w:bottom w:val="single" w:sz="12" w:space="0" w:color="auto"/>
              <w:right w:val="single" w:sz="12" w:space="0" w:color="auto"/>
            </w:tcBorders>
          </w:tcPr>
          <w:p w:rsidR="009808B2" w:rsidRPr="00D52963" w:rsidRDefault="009808B2" w:rsidP="003A49D0">
            <w:pPr>
              <w:rPr>
                <w:rFonts w:cs="Arial"/>
                <w:sz w:val="16"/>
                <w:szCs w:val="16"/>
              </w:rPr>
            </w:pPr>
          </w:p>
        </w:tc>
        <w:tc>
          <w:tcPr>
            <w:tcW w:w="2871" w:type="dxa"/>
            <w:tcBorders>
              <w:left w:val="single" w:sz="12" w:space="0" w:color="auto"/>
              <w:bottom w:val="single" w:sz="12" w:space="0" w:color="auto"/>
              <w:right w:val="single" w:sz="12" w:space="0" w:color="auto"/>
            </w:tcBorders>
          </w:tcPr>
          <w:p w:rsidR="009808B2" w:rsidRPr="00D52963" w:rsidRDefault="009808B2" w:rsidP="003A49D0">
            <w:pPr>
              <w:rPr>
                <w:rFonts w:cs="Arial"/>
                <w:sz w:val="16"/>
                <w:szCs w:val="16"/>
              </w:rPr>
            </w:pPr>
          </w:p>
        </w:tc>
      </w:tr>
      <w:tr w:rsidR="009808B2" w:rsidTr="009808B2">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19" w:type="dxa"/>
            <w:gridSpan w:val="11"/>
            <w:tcBorders>
              <w:top w:val="single" w:sz="12" w:space="0" w:color="auto"/>
            </w:tcBorders>
          </w:tcPr>
          <w:p w:rsidR="009808B2" w:rsidRDefault="009808B2" w:rsidP="003A49D0"/>
          <w:p w:rsidR="009808B2" w:rsidRPr="00D52963" w:rsidRDefault="009808B2" w:rsidP="003A49D0">
            <w:pPr>
              <w:rPr>
                <w:b/>
                <w:sz w:val="16"/>
                <w:szCs w:val="16"/>
              </w:rPr>
            </w:pPr>
            <w:r w:rsidRPr="00D52963">
              <w:rPr>
                <w:b/>
                <w:sz w:val="16"/>
                <w:szCs w:val="16"/>
              </w:rPr>
              <w:t xml:space="preserve">Schadensausmaß: </w:t>
            </w:r>
          </w:p>
          <w:p w:rsidR="009808B2" w:rsidRPr="008E2F6C" w:rsidRDefault="009808B2" w:rsidP="003A49D0">
            <w:pPr>
              <w:rPr>
                <w:sz w:val="16"/>
                <w:szCs w:val="16"/>
              </w:rPr>
            </w:pPr>
            <w:r w:rsidRPr="008E2F6C">
              <w:rPr>
                <w:sz w:val="16"/>
                <w:szCs w:val="16"/>
              </w:rPr>
              <w:t xml:space="preserve">S1 = führt zu keiner Abwertung </w:t>
            </w:r>
          </w:p>
          <w:p w:rsidR="009808B2" w:rsidRPr="008E2F6C" w:rsidRDefault="009808B2" w:rsidP="003A49D0">
            <w:pPr>
              <w:rPr>
                <w:sz w:val="16"/>
                <w:szCs w:val="16"/>
              </w:rPr>
            </w:pPr>
            <w:r w:rsidRPr="008E2F6C">
              <w:rPr>
                <w:sz w:val="16"/>
                <w:szCs w:val="16"/>
              </w:rPr>
              <w:t xml:space="preserve">S2 = geringe Abwertung bis 1.0 Notenpunkte </w:t>
            </w:r>
          </w:p>
          <w:p w:rsidR="009808B2" w:rsidRPr="008E2F6C" w:rsidRDefault="009808B2" w:rsidP="003A49D0">
            <w:pPr>
              <w:rPr>
                <w:sz w:val="16"/>
                <w:szCs w:val="16"/>
              </w:rPr>
            </w:pPr>
            <w:r w:rsidRPr="008E2F6C">
              <w:rPr>
                <w:sz w:val="16"/>
                <w:szCs w:val="16"/>
              </w:rPr>
              <w:t xml:space="preserve">S3 = hohe Abwertung über 1,0 Notenpunkte </w:t>
            </w:r>
          </w:p>
          <w:p w:rsidR="009808B2" w:rsidRPr="008E2F6C" w:rsidRDefault="009808B2" w:rsidP="003A49D0">
            <w:pPr>
              <w:rPr>
                <w:sz w:val="16"/>
                <w:szCs w:val="16"/>
              </w:rPr>
            </w:pPr>
            <w:r w:rsidRPr="008E2F6C">
              <w:rPr>
                <w:sz w:val="16"/>
                <w:szCs w:val="16"/>
              </w:rPr>
              <w:t>S4 = führt zu Nichtbestehen</w:t>
            </w:r>
          </w:p>
          <w:p w:rsidR="009808B2" w:rsidRPr="008E2F6C" w:rsidRDefault="009808B2" w:rsidP="003A49D0">
            <w:pPr>
              <w:rPr>
                <w:sz w:val="16"/>
                <w:szCs w:val="16"/>
              </w:rPr>
            </w:pPr>
            <w:r w:rsidRPr="008E2F6C">
              <w:rPr>
                <w:sz w:val="16"/>
                <w:szCs w:val="16"/>
              </w:rPr>
              <w:tab/>
              <w:t xml:space="preserve"> </w:t>
            </w:r>
          </w:p>
          <w:p w:rsidR="009808B2" w:rsidRPr="00D52963" w:rsidRDefault="009808B2" w:rsidP="003A49D0">
            <w:pPr>
              <w:rPr>
                <w:b/>
                <w:sz w:val="16"/>
                <w:szCs w:val="16"/>
              </w:rPr>
            </w:pPr>
            <w:r w:rsidRPr="00D52963">
              <w:rPr>
                <w:b/>
                <w:sz w:val="16"/>
                <w:szCs w:val="16"/>
              </w:rPr>
              <w:t xml:space="preserve">Eintrittswahrscheinlichkeit: </w:t>
            </w:r>
          </w:p>
          <w:p w:rsidR="009808B2" w:rsidRPr="008E2F6C" w:rsidRDefault="009808B2" w:rsidP="003A49D0">
            <w:pPr>
              <w:rPr>
                <w:sz w:val="16"/>
                <w:szCs w:val="16"/>
              </w:rPr>
            </w:pPr>
            <w:r w:rsidRPr="008E2F6C">
              <w:rPr>
                <w:sz w:val="16"/>
                <w:szCs w:val="16"/>
              </w:rPr>
              <w:t xml:space="preserve">W1 = unvorstellbar </w:t>
            </w:r>
          </w:p>
          <w:p w:rsidR="009808B2" w:rsidRDefault="009808B2" w:rsidP="003A49D0">
            <w:pPr>
              <w:rPr>
                <w:sz w:val="16"/>
                <w:szCs w:val="16"/>
              </w:rPr>
            </w:pPr>
            <w:r w:rsidRPr="008E2F6C">
              <w:rPr>
                <w:sz w:val="16"/>
                <w:szCs w:val="16"/>
              </w:rPr>
              <w:t xml:space="preserve">W2 = unwahrscheinlich </w:t>
            </w:r>
          </w:p>
          <w:p w:rsidR="00985B08" w:rsidRPr="008E2F6C" w:rsidRDefault="00985B08" w:rsidP="003A49D0">
            <w:pPr>
              <w:rPr>
                <w:sz w:val="16"/>
                <w:szCs w:val="16"/>
              </w:rPr>
            </w:pPr>
            <w:r>
              <w:rPr>
                <w:sz w:val="16"/>
                <w:szCs w:val="16"/>
              </w:rPr>
              <w:t>W3 = eher vorstellbar</w:t>
            </w:r>
          </w:p>
          <w:p w:rsidR="009808B2" w:rsidRPr="008E2F6C" w:rsidRDefault="00985B08" w:rsidP="003A49D0">
            <w:pPr>
              <w:rPr>
                <w:sz w:val="16"/>
                <w:szCs w:val="16"/>
              </w:rPr>
            </w:pPr>
            <w:r>
              <w:rPr>
                <w:sz w:val="16"/>
                <w:szCs w:val="16"/>
              </w:rPr>
              <w:t xml:space="preserve">W4 = </w:t>
            </w:r>
            <w:r w:rsidR="009808B2" w:rsidRPr="008E2F6C">
              <w:rPr>
                <w:sz w:val="16"/>
                <w:szCs w:val="16"/>
              </w:rPr>
              <w:t>vorstellbar</w:t>
            </w:r>
          </w:p>
          <w:p w:rsidR="009808B2" w:rsidRDefault="00985B08" w:rsidP="003A49D0">
            <w:pPr>
              <w:rPr>
                <w:sz w:val="16"/>
                <w:szCs w:val="16"/>
              </w:rPr>
            </w:pPr>
            <w:r>
              <w:rPr>
                <w:sz w:val="16"/>
                <w:szCs w:val="16"/>
              </w:rPr>
              <w:t>W5= Eintreffen</w:t>
            </w:r>
            <w:r w:rsidR="009808B2" w:rsidRPr="008E2F6C">
              <w:rPr>
                <w:sz w:val="16"/>
                <w:szCs w:val="16"/>
              </w:rPr>
              <w:t xml:space="preserve"> hoch</w:t>
            </w:r>
          </w:p>
          <w:p w:rsidR="009808B2" w:rsidRDefault="009808B2" w:rsidP="003A49D0"/>
        </w:tc>
      </w:tr>
    </w:tbl>
    <w:p w:rsidR="009808B2" w:rsidRDefault="00F61FAD" w:rsidP="009808B2">
      <w:pPr>
        <w:rPr>
          <w:sz w:val="16"/>
          <w:szCs w:val="16"/>
        </w:rPr>
      </w:pPr>
      <w:bookmarkStart w:id="66" w:name="_Toc430610037"/>
      <w:r w:rsidRPr="009808B2">
        <w:rPr>
          <w:sz w:val="16"/>
          <w:szCs w:val="16"/>
        </w:rPr>
        <w:t xml:space="preserve">Tabelle </w:t>
      </w:r>
      <w:r w:rsidR="00396D44" w:rsidRPr="009808B2">
        <w:rPr>
          <w:sz w:val="16"/>
          <w:szCs w:val="16"/>
        </w:rPr>
        <w:fldChar w:fldCharType="begin"/>
      </w:r>
      <w:r w:rsidR="00396D44" w:rsidRPr="009808B2">
        <w:rPr>
          <w:sz w:val="16"/>
          <w:szCs w:val="16"/>
        </w:rPr>
        <w:instrText xml:space="preserve"> SEQ Tabelle \* ARABIC </w:instrText>
      </w:r>
      <w:r w:rsidR="00396D44" w:rsidRPr="009808B2">
        <w:rPr>
          <w:sz w:val="16"/>
          <w:szCs w:val="16"/>
        </w:rPr>
        <w:fldChar w:fldCharType="separate"/>
      </w:r>
      <w:r w:rsidR="00526537">
        <w:rPr>
          <w:noProof/>
          <w:sz w:val="16"/>
          <w:szCs w:val="16"/>
        </w:rPr>
        <w:t>4</w:t>
      </w:r>
      <w:r w:rsidR="00396D44" w:rsidRPr="009808B2">
        <w:rPr>
          <w:noProof/>
          <w:sz w:val="16"/>
          <w:szCs w:val="16"/>
        </w:rPr>
        <w:fldChar w:fldCharType="end"/>
      </w:r>
      <w:r w:rsidRPr="009808B2">
        <w:rPr>
          <w:sz w:val="16"/>
          <w:szCs w:val="16"/>
        </w:rPr>
        <w:t>: Risikoanalyse Tabelle</w:t>
      </w:r>
      <w:bookmarkEnd w:id="66"/>
    </w:p>
    <w:p w:rsidR="009808B2" w:rsidRDefault="009808B2" w:rsidP="009808B2">
      <w:pPr>
        <w:rPr>
          <w:sz w:val="16"/>
          <w:szCs w:val="16"/>
        </w:rPr>
      </w:pPr>
    </w:p>
    <w:p w:rsidR="009808B2" w:rsidRDefault="009808B2" w:rsidP="009808B2">
      <w:pPr>
        <w:pStyle w:val="IPA-Hinweistexte"/>
      </w:pPr>
      <w:r>
        <w:t>Beispiel</w:t>
      </w:r>
    </w:p>
    <w:p w:rsidR="009808B2" w:rsidRPr="00E10423" w:rsidRDefault="00985B08" w:rsidP="009808B2">
      <w:pPr>
        <w:pStyle w:val="IPA-Hinweistexte"/>
      </w:pPr>
      <w:r>
        <w:rPr>
          <w:noProof/>
          <w:lang w:eastAsia="de-CH"/>
        </w:rPr>
        <w:drawing>
          <wp:inline distT="0" distB="0" distL="0" distR="0" wp14:anchorId="18F8D141" wp14:editId="1C806A28">
            <wp:extent cx="7785756" cy="2811780"/>
            <wp:effectExtent l="0" t="0" r="571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24541" cy="2825787"/>
                    </a:xfrm>
                    <a:prstGeom prst="rect">
                      <a:avLst/>
                    </a:prstGeom>
                  </pic:spPr>
                </pic:pic>
              </a:graphicData>
            </a:graphic>
          </wp:inline>
        </w:drawing>
      </w:r>
    </w:p>
    <w:p w:rsidR="009808B2" w:rsidRPr="009808B2" w:rsidRDefault="009808B2" w:rsidP="009808B2">
      <w:pPr>
        <w:rPr>
          <w:sz w:val="16"/>
          <w:szCs w:val="16"/>
        </w:rPr>
      </w:pPr>
    </w:p>
    <w:p w:rsidR="007D1396" w:rsidRDefault="007D1396" w:rsidP="007D1396">
      <w:pPr>
        <w:pStyle w:val="FormatvorlageBeschriftung8Pt"/>
        <w:sectPr w:rsidR="007D1396" w:rsidSect="00F61FAD">
          <w:headerReference w:type="first" r:id="rId18"/>
          <w:pgSz w:w="23814" w:h="16840" w:orient="landscape" w:code="8"/>
          <w:pgMar w:top="1701" w:right="1134" w:bottom="1134" w:left="851" w:header="709" w:footer="709" w:gutter="0"/>
          <w:cols w:space="708"/>
          <w:titlePg/>
          <w:docGrid w:linePitch="360"/>
        </w:sectPr>
      </w:pPr>
      <w:r>
        <w:br w:type="page"/>
      </w:r>
    </w:p>
    <w:p w:rsidR="00737221" w:rsidRDefault="00737221" w:rsidP="00737221">
      <w:pPr>
        <w:pStyle w:val="berschrift2"/>
        <w:spacing w:before="360"/>
      </w:pPr>
      <w:bookmarkStart w:id="67" w:name="_Toc459723292"/>
      <w:r w:rsidRPr="00DB2285">
        <w:lastRenderedPageBreak/>
        <w:t>Risikogr</w:t>
      </w:r>
      <w:r>
        <w:t>a</w:t>
      </w:r>
      <w:r w:rsidRPr="00DB2285">
        <w:t>ph</w:t>
      </w:r>
      <w:bookmarkEnd w:id="67"/>
    </w:p>
    <w:p w:rsidR="0066659B" w:rsidRDefault="008B7EDB" w:rsidP="007D1396">
      <w:pPr>
        <w:spacing w:after="200"/>
        <w:rPr>
          <w:rFonts w:eastAsia="Times New Roman" w:cs="Times New Roman"/>
          <w:b/>
          <w:bCs/>
          <w:sz w:val="16"/>
          <w:szCs w:val="24"/>
          <w:lang w:eastAsia="de-DE"/>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2pt;margin-top:17.65pt;width:354.15pt;height:281.3pt;z-index:251660800;mso-position-horizontal-relative:text;mso-position-vertical-relative:text">
            <v:imagedata r:id="rId19" o:title=""/>
            <w10:wrap type="square" side="right"/>
          </v:shape>
          <o:OLEObject Type="Embed" ProgID="Excel.Sheet.12" ShapeID="_x0000_s1026" DrawAspect="Content" ObjectID="_1533465370" r:id="rId20"/>
        </w:object>
      </w:r>
    </w:p>
    <w:p w:rsidR="007E5B72" w:rsidRDefault="007E5B72" w:rsidP="00E03D36">
      <w:pPr>
        <w:pStyle w:val="Beschriftung"/>
      </w:pPr>
    </w:p>
    <w:p w:rsidR="007E5B72" w:rsidRDefault="007E5B72" w:rsidP="00E03D36">
      <w:pPr>
        <w:pStyle w:val="Beschriftung"/>
      </w:pPr>
    </w:p>
    <w:p w:rsidR="007E5B72" w:rsidRDefault="007E5B72" w:rsidP="00E03D36">
      <w:pPr>
        <w:pStyle w:val="Beschriftung"/>
      </w:pPr>
    </w:p>
    <w:p w:rsidR="007E5B72" w:rsidRDefault="007E5B72" w:rsidP="00E03D36">
      <w:pPr>
        <w:pStyle w:val="Beschriftung"/>
      </w:pPr>
    </w:p>
    <w:p w:rsidR="007E5B72" w:rsidRDefault="007E5B72" w:rsidP="00E03D36">
      <w:pPr>
        <w:pStyle w:val="Beschriftung"/>
      </w:pPr>
    </w:p>
    <w:p w:rsidR="007E5B72" w:rsidRDefault="007E5B72" w:rsidP="00E03D36">
      <w:pPr>
        <w:pStyle w:val="Beschriftung"/>
      </w:pPr>
    </w:p>
    <w:p w:rsidR="007E5B72" w:rsidRDefault="007E5B72" w:rsidP="00E03D36">
      <w:pPr>
        <w:pStyle w:val="Beschriftung"/>
      </w:pPr>
    </w:p>
    <w:p w:rsidR="007E5B72" w:rsidRDefault="007E5B72" w:rsidP="00E03D36">
      <w:pPr>
        <w:pStyle w:val="Beschriftung"/>
      </w:pPr>
    </w:p>
    <w:p w:rsidR="007E5B72" w:rsidRDefault="007E5B72" w:rsidP="00E03D36">
      <w:pPr>
        <w:pStyle w:val="Beschriftung"/>
      </w:pPr>
    </w:p>
    <w:p w:rsidR="007E5B72" w:rsidRDefault="007E5B72" w:rsidP="00E03D36">
      <w:pPr>
        <w:pStyle w:val="Beschriftung"/>
      </w:pPr>
    </w:p>
    <w:p w:rsidR="007E5B72" w:rsidRDefault="007E5B72" w:rsidP="00E03D36">
      <w:pPr>
        <w:pStyle w:val="Beschriftung"/>
      </w:pPr>
    </w:p>
    <w:p w:rsidR="007E5B72" w:rsidRDefault="007E5B72" w:rsidP="00E03D36">
      <w:pPr>
        <w:pStyle w:val="Beschriftung"/>
      </w:pPr>
    </w:p>
    <w:p w:rsidR="007E5B72" w:rsidRDefault="007E5B72" w:rsidP="00E03D36">
      <w:pPr>
        <w:pStyle w:val="Beschriftung"/>
      </w:pPr>
    </w:p>
    <w:p w:rsidR="007E5B72" w:rsidRDefault="007E5B72" w:rsidP="00E03D36">
      <w:pPr>
        <w:pStyle w:val="Beschriftung"/>
      </w:pPr>
    </w:p>
    <w:p w:rsidR="00737221" w:rsidRDefault="00E03D36" w:rsidP="00E03D36">
      <w:pPr>
        <w:pStyle w:val="Beschriftung"/>
        <w:rPr>
          <w:rFonts w:eastAsia="Times New Roman" w:cs="Times New Roman"/>
          <w:b w:val="0"/>
          <w:bCs w:val="0"/>
          <w:sz w:val="16"/>
          <w:szCs w:val="24"/>
          <w:lang w:eastAsia="de-DE"/>
        </w:rPr>
      </w:pPr>
      <w:bookmarkStart w:id="68" w:name="_Toc430610033"/>
      <w:r>
        <w:t xml:space="preserve">Abbildung </w:t>
      </w:r>
      <w:r w:rsidR="008B7EDB">
        <w:fldChar w:fldCharType="begin"/>
      </w:r>
      <w:r w:rsidR="008B7EDB">
        <w:instrText xml:space="preserve"> SEQ Abbildung \* ARABIC </w:instrText>
      </w:r>
      <w:r w:rsidR="008B7EDB">
        <w:fldChar w:fldCharType="separate"/>
      </w:r>
      <w:r>
        <w:rPr>
          <w:noProof/>
        </w:rPr>
        <w:t>3</w:t>
      </w:r>
      <w:r w:rsidR="008B7EDB">
        <w:rPr>
          <w:noProof/>
        </w:rPr>
        <w:fldChar w:fldCharType="end"/>
      </w:r>
      <w:r>
        <w:t>, Risikoportfolio</w:t>
      </w:r>
      <w:bookmarkEnd w:id="68"/>
    </w:p>
    <w:p w:rsidR="004D55D9" w:rsidRDefault="007E5B72" w:rsidP="007E5B72">
      <w:pPr>
        <w:pStyle w:val="berschrift3"/>
      </w:pPr>
      <w:bookmarkStart w:id="69" w:name="_Toc459723293"/>
      <w:r>
        <w:t>Kurze Stellungnahmen zu den Risiken</w:t>
      </w:r>
      <w:bookmarkEnd w:id="69"/>
    </w:p>
    <w:p w:rsidR="00EC7D43" w:rsidRPr="00EC7D43" w:rsidRDefault="00EC7D43" w:rsidP="00EC7D43">
      <w:pPr>
        <w:pStyle w:val="IPA-Textkrper"/>
        <w:rPr>
          <w:i/>
          <w:vanish/>
          <w:color w:val="E36C0A" w:themeColor="accent6" w:themeShade="BF"/>
          <w:szCs w:val="22"/>
          <w:lang w:eastAsia="en-US"/>
        </w:rPr>
      </w:pPr>
      <w:r w:rsidRPr="00EC7D43">
        <w:rPr>
          <w:i/>
          <w:vanish/>
          <w:color w:val="E36C0A" w:themeColor="accent6" w:themeShade="BF"/>
          <w:szCs w:val="22"/>
          <w:lang w:eastAsia="en-US"/>
        </w:rPr>
        <w:t>Risiken Ist/Soll in den Graf eintragen damit man die Verschiebung sieht.</w:t>
      </w:r>
    </w:p>
    <w:p w:rsidR="004D55D9" w:rsidRDefault="004D55D9" w:rsidP="004D55D9">
      <w:pPr>
        <w:pStyle w:val="berschrift2"/>
      </w:pPr>
      <w:bookmarkStart w:id="70" w:name="_Toc459723294"/>
      <w:r>
        <w:t>Lösungen suchen</w:t>
      </w:r>
      <w:bookmarkEnd w:id="70"/>
      <w:r>
        <w:t xml:space="preserve"> </w:t>
      </w:r>
    </w:p>
    <w:p w:rsidR="004D55D9" w:rsidRPr="00737221" w:rsidRDefault="004D55D9" w:rsidP="004D55D9">
      <w:pPr>
        <w:pStyle w:val="IPA-Hinweistexte"/>
        <w:rPr>
          <w:i w:val="0"/>
          <w:vanish w:val="0"/>
        </w:rPr>
      </w:pPr>
      <w:r w:rsidRPr="00737221">
        <w:t>Die Lösungssuche ist ein strukturierter und kreativer Prozess, in welchem nach möglichen Ansätzen gesucht wird, welche die Umsetzung der Systemziele unterstützen.</w:t>
      </w:r>
    </w:p>
    <w:p w:rsidR="004D55D9" w:rsidRDefault="004D55D9" w:rsidP="004D55D9">
      <w:pPr>
        <w:pStyle w:val="IPA-Hinweistexte"/>
      </w:pPr>
      <w:r w:rsidRPr="00737221">
        <w:t>Der Entscheid über den Lösungsvorschlag</w:t>
      </w:r>
      <w:r>
        <w:t xml:space="preserve"> (Variantenentscheid)</w:t>
      </w:r>
      <w:r w:rsidRPr="00737221">
        <w:t xml:space="preserve"> schliesst die Lösungssuche ab.</w:t>
      </w:r>
    </w:p>
    <w:p w:rsidR="004D55D9" w:rsidRDefault="004D55D9" w:rsidP="004D55D9">
      <w:pPr>
        <w:pStyle w:val="berschrift2"/>
        <w:spacing w:before="480"/>
      </w:pPr>
      <w:bookmarkStart w:id="71" w:name="_Toc459723295"/>
      <w:r>
        <w:t>Informationssicherheit und Datenschutz (ISDS)</w:t>
      </w:r>
      <w:bookmarkEnd w:id="71"/>
    </w:p>
    <w:p w:rsidR="004D55D9" w:rsidRPr="00737221" w:rsidRDefault="004D55D9" w:rsidP="004D55D9">
      <w:pPr>
        <w:pStyle w:val="IPA-Hinweistexte"/>
        <w:rPr>
          <w:i w:val="0"/>
          <w:vanish w:val="0"/>
        </w:rPr>
      </w:pPr>
      <w:r w:rsidRPr="00737221">
        <w:t>Welche Gefährdung von Daten und Systemen sind gegebenenfalls vorhanden und wie können diese Gefährdungen bekämpft werden? Unterliegen die Daten dem Datenschutz?</w:t>
      </w:r>
    </w:p>
    <w:p w:rsidR="004D55D9" w:rsidRPr="001D56BC" w:rsidRDefault="004D55D9" w:rsidP="004D55D9">
      <w:pPr>
        <w:pStyle w:val="IPA-Hinweistexte"/>
        <w:rPr>
          <w:i w:val="0"/>
          <w:vanish w:val="0"/>
        </w:rPr>
      </w:pPr>
      <w:r w:rsidRPr="00737221">
        <w:t>(Dropbox, iCloud, MyCloud etc.). IPA Daten sollten nur „in house Server “ oder auf externe Festplatten gespeichert werden.</w:t>
      </w:r>
      <w:r>
        <w:t xml:space="preserve"> (kann auch eine Anforderung in qualitativer und „Muss“ Anforderung sein).</w:t>
      </w:r>
    </w:p>
    <w:p w:rsidR="004D55D9" w:rsidRDefault="00737221" w:rsidP="004D55D9">
      <w:pPr>
        <w:rPr>
          <w:b/>
          <w:bCs/>
          <w:sz w:val="16"/>
        </w:rPr>
      </w:pPr>
      <w:r>
        <w:rPr>
          <w:b/>
          <w:bCs/>
          <w:sz w:val="16"/>
        </w:rPr>
        <w:br w:type="page"/>
      </w:r>
    </w:p>
    <w:p w:rsidR="00E1026D" w:rsidRDefault="00E1026D" w:rsidP="004D55D9">
      <w:pPr>
        <w:pStyle w:val="berschrift2"/>
      </w:pPr>
      <w:bookmarkStart w:id="72" w:name="_Toc459723296"/>
      <w:r>
        <w:lastRenderedPageBreak/>
        <w:t>Varianten</w:t>
      </w:r>
      <w:bookmarkEnd w:id="72"/>
    </w:p>
    <w:p w:rsidR="00E1026D" w:rsidRDefault="00E1026D" w:rsidP="00E1026D">
      <w:pPr>
        <w:pStyle w:val="IPA-Hinweistexte"/>
      </w:pPr>
      <w:r w:rsidRPr="00F61FAD">
        <w:t>Wichtig ist: Mögliche Varianten vorzustellen und sich für eine Variante zu entscheiden.</w:t>
      </w:r>
    </w:p>
    <w:p w:rsidR="00E03D36" w:rsidRPr="00F61FAD" w:rsidRDefault="00E03D36" w:rsidP="00E1026D">
      <w:pPr>
        <w:pStyle w:val="IPA-Hinweistexte"/>
        <w:rPr>
          <w:i w:val="0"/>
          <w:vanish w:val="0"/>
        </w:rPr>
      </w:pPr>
      <w:r>
        <w:t>Gibt es keine Varianterenentscheid, so muss dies gemäss Kriterien Katalog begründet werden.</w:t>
      </w:r>
    </w:p>
    <w:p w:rsidR="00E1026D" w:rsidRDefault="00E1026D" w:rsidP="007E5B72">
      <w:pPr>
        <w:pStyle w:val="berschrift3"/>
      </w:pPr>
      <w:bookmarkStart w:id="73" w:name="_Toc459723297"/>
      <w:r>
        <w:t>Variante 1</w:t>
      </w:r>
      <w:bookmarkEnd w:id="73"/>
    </w:p>
    <w:p w:rsidR="00E1026D" w:rsidRDefault="00E1026D" w:rsidP="00E1026D">
      <w:pPr>
        <w:pStyle w:val="IPA-Hinweistexte"/>
      </w:pPr>
      <w:r>
        <w:t>Beschreiben der Variante und</w:t>
      </w:r>
      <w:r w:rsidRPr="000A4E5B">
        <w:t xml:space="preserve"> ihr</w:t>
      </w:r>
      <w:r>
        <w:t>e V</w:t>
      </w:r>
      <w:r w:rsidRPr="000A4E5B">
        <w:t>or</w:t>
      </w:r>
      <w:r>
        <w:t>-/ N</w:t>
      </w:r>
      <w:r w:rsidRPr="000A4E5B">
        <w:t>achteile aufzeigen.</w:t>
      </w:r>
    </w:p>
    <w:p w:rsidR="00E03D36" w:rsidRDefault="00E03D36" w:rsidP="007E5B72">
      <w:pPr>
        <w:pStyle w:val="IPA-Hinweistexte"/>
      </w:pPr>
    </w:p>
    <w:p w:rsidR="00E03D36" w:rsidRDefault="00E03D36" w:rsidP="007E5B72">
      <w:pPr>
        <w:pStyle w:val="IPA-Hinweistexte"/>
      </w:pPr>
      <w:r>
        <w:t>Anforderungen gewichten (Präferenzmatrix) und in Kriterien wandeln.</w:t>
      </w:r>
    </w:p>
    <w:p w:rsidR="00E03D36" w:rsidRDefault="00E03D36" w:rsidP="007E5B72">
      <w:pPr>
        <w:pStyle w:val="IPA-Hinweistexte"/>
      </w:pPr>
      <w:r>
        <w:t>Achtung: meistens sind qualitative Anforderungen Kriterien und K.O Kriterien sind meisten zwingende funktionale Anforderungen.</w:t>
      </w:r>
    </w:p>
    <w:p w:rsidR="00E03D36" w:rsidRDefault="00E03D36" w:rsidP="007E5B72">
      <w:pPr>
        <w:pStyle w:val="IPA-Hinweistexte"/>
      </w:pPr>
    </w:p>
    <w:p w:rsidR="007E5B72" w:rsidRDefault="00E072B8" w:rsidP="007E5B72">
      <w:pPr>
        <w:pStyle w:val="IPA-Hinweistexte"/>
      </w:pPr>
      <w:r>
        <w:t xml:space="preserve">Idealerweise eine </w:t>
      </w:r>
      <w:r w:rsidR="00EC7D43">
        <w:t xml:space="preserve">Bewertung </w:t>
      </w:r>
      <w:r>
        <w:t xml:space="preserve">von </w:t>
      </w:r>
      <w:r w:rsidR="00EC7D43">
        <w:t>0-3</w:t>
      </w:r>
      <w:r>
        <w:t xml:space="preserve"> v</w:t>
      </w:r>
      <w:r w:rsidR="007E5B72">
        <w:t>orn</w:t>
      </w:r>
      <w:r>
        <w:t>ehmen u</w:t>
      </w:r>
      <w:r w:rsidR="007E5B72">
        <w:t>nd</w:t>
      </w:r>
      <w:r>
        <w:t xml:space="preserve"> diese kurz</w:t>
      </w:r>
      <w:r w:rsidR="007E5B72">
        <w:t xml:space="preserve"> begründen</w:t>
      </w:r>
      <w:r>
        <w:t>.</w:t>
      </w:r>
    </w:p>
    <w:p w:rsidR="007E5B72" w:rsidRDefault="005D7FE2" w:rsidP="007E5B72">
      <w:pPr>
        <w:pStyle w:val="IPA-Hinweistexte"/>
      </w:pPr>
      <w:r>
        <w:t xml:space="preserve">Siehe </w:t>
      </w:r>
      <w:r w:rsidR="007E5B72">
        <w:t>BSP:</w:t>
      </w:r>
    </w:p>
    <w:p w:rsidR="007E5B72" w:rsidRDefault="007E5B72" w:rsidP="007E5B72">
      <w:pPr>
        <w:pStyle w:val="IPA-Hinweistexte"/>
      </w:pPr>
    </w:p>
    <w:p w:rsidR="007E5B72" w:rsidRPr="000A4E5B" w:rsidRDefault="007E5B72" w:rsidP="007E5B72">
      <w:pPr>
        <w:pStyle w:val="IPA-Hinweistexte"/>
      </w:pPr>
      <w:r>
        <w:rPr>
          <w:noProof/>
          <w:lang w:eastAsia="de-CH"/>
        </w:rPr>
        <w:drawing>
          <wp:inline distT="0" distB="0" distL="0" distR="0" wp14:anchorId="70D46F32" wp14:editId="530FF52C">
            <wp:extent cx="5760720" cy="1578610"/>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78610"/>
                    </a:xfrm>
                    <a:prstGeom prst="rect">
                      <a:avLst/>
                    </a:prstGeom>
                  </pic:spPr>
                </pic:pic>
              </a:graphicData>
            </a:graphic>
          </wp:inline>
        </w:drawing>
      </w:r>
      <w:r>
        <w:t xml:space="preserve"> </w:t>
      </w:r>
    </w:p>
    <w:p w:rsidR="00E1026D" w:rsidRDefault="00E1026D" w:rsidP="00E1026D">
      <w:pPr>
        <w:pStyle w:val="berschrift3"/>
        <w:spacing w:before="120"/>
      </w:pPr>
      <w:bookmarkStart w:id="74" w:name="_Toc459723298"/>
      <w:r>
        <w:t>Variante 2</w:t>
      </w:r>
      <w:bookmarkEnd w:id="74"/>
    </w:p>
    <w:p w:rsidR="00E03D36" w:rsidRPr="00E03D36" w:rsidRDefault="00E03D36" w:rsidP="00E03D36">
      <w:pPr>
        <w:pStyle w:val="IPA-Textkrper"/>
      </w:pPr>
    </w:p>
    <w:p w:rsidR="00E1026D" w:rsidRDefault="00E1026D" w:rsidP="00E1026D">
      <w:pPr>
        <w:pStyle w:val="berschrift3"/>
        <w:spacing w:before="120"/>
      </w:pPr>
      <w:bookmarkStart w:id="75" w:name="_Toc459723299"/>
      <w:r>
        <w:t>Variante 3</w:t>
      </w:r>
      <w:bookmarkEnd w:id="75"/>
    </w:p>
    <w:p w:rsidR="00E1026D" w:rsidRPr="00733060" w:rsidRDefault="00E1026D" w:rsidP="00E1026D">
      <w:pPr>
        <w:spacing w:after="200"/>
        <w:rPr>
          <w:rFonts w:eastAsia="Times New Roman" w:cs="Arial"/>
          <w:b/>
          <w:bCs/>
          <w:szCs w:val="24"/>
          <w:lang w:eastAsia="de-DE"/>
        </w:rPr>
      </w:pPr>
      <w:r>
        <w:br w:type="page"/>
      </w:r>
    </w:p>
    <w:p w:rsidR="00E1026D" w:rsidRDefault="00E1026D" w:rsidP="00E1026D">
      <w:pPr>
        <w:pStyle w:val="berschrift2"/>
        <w:spacing w:before="120"/>
        <w:rPr>
          <w:color w:val="000000" w:themeColor="text1"/>
        </w:rPr>
      </w:pPr>
      <w:bookmarkStart w:id="76" w:name="_Toc114965599"/>
      <w:bookmarkStart w:id="77" w:name="_Toc459723300"/>
      <w:r w:rsidRPr="00F61FAD">
        <w:rPr>
          <w:color w:val="000000" w:themeColor="text1"/>
        </w:rPr>
        <w:lastRenderedPageBreak/>
        <w:t>Variantenentscheid</w:t>
      </w:r>
      <w:bookmarkEnd w:id="76"/>
      <w:bookmarkEnd w:id="77"/>
    </w:p>
    <w:p w:rsidR="00E1026D" w:rsidRDefault="00E1026D" w:rsidP="00E03D36">
      <w:pPr>
        <w:pStyle w:val="IPA-Hinweistexte"/>
      </w:pPr>
      <w:r>
        <w:t>Eine Präferenz Matrix</w:t>
      </w:r>
      <w:r w:rsidR="00E03D36">
        <w:t xml:space="preserve"> mit anschliessender Nutzwertanalyse</w:t>
      </w:r>
      <w:r>
        <w:t xml:space="preserve"> ist auch möglich. </w:t>
      </w:r>
    </w:p>
    <w:p w:rsidR="00E03D36" w:rsidRPr="00373ABC" w:rsidRDefault="00E03D36" w:rsidP="00E03D36">
      <w:pPr>
        <w:pStyle w:val="IPA-Hinweistexte"/>
      </w:pPr>
      <w:r>
        <w:t>Siehe Beispiel NWA:</w:t>
      </w:r>
    </w:p>
    <w:p w:rsidR="00E1026D" w:rsidRDefault="00E03D36" w:rsidP="00E1026D">
      <w:pPr>
        <w:pStyle w:val="IPA-Textkrper"/>
      </w:pPr>
      <w:r>
        <w:rPr>
          <w:noProof/>
          <w:lang w:eastAsia="de-CH"/>
        </w:rPr>
        <w:drawing>
          <wp:inline distT="0" distB="0" distL="0" distR="0">
            <wp:extent cx="4594860" cy="3102513"/>
            <wp:effectExtent l="0" t="0" r="0" b="3175"/>
            <wp:docPr id="20" name="Grafik 20" descr="http://www.irman.de/wp-content/uploads/2013/01/Nutzwertanalyse_Tabelle_Beisp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rman.de/wp-content/uploads/2013/01/Nutzwertanalyse_Tabelle_Beispiel.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01243" cy="3106823"/>
                    </a:xfrm>
                    <a:prstGeom prst="rect">
                      <a:avLst/>
                    </a:prstGeom>
                    <a:noFill/>
                    <a:ln>
                      <a:noFill/>
                    </a:ln>
                  </pic:spPr>
                </pic:pic>
              </a:graphicData>
            </a:graphic>
          </wp:inline>
        </w:drawing>
      </w:r>
    </w:p>
    <w:p w:rsidR="00E1026D" w:rsidRDefault="00E1026D" w:rsidP="00E1026D">
      <w:pPr>
        <w:pStyle w:val="IPA-Textkrper"/>
        <w:rPr>
          <w:sz w:val="16"/>
          <w:szCs w:val="16"/>
        </w:rPr>
      </w:pPr>
      <w:bookmarkStart w:id="78" w:name="_Toc430610038"/>
      <w:r w:rsidRPr="00733060">
        <w:rPr>
          <w:sz w:val="16"/>
          <w:szCs w:val="16"/>
        </w:rPr>
        <w:t xml:space="preserve">Tabelle </w:t>
      </w:r>
      <w:r w:rsidRPr="00733060">
        <w:rPr>
          <w:sz w:val="16"/>
          <w:szCs w:val="16"/>
        </w:rPr>
        <w:fldChar w:fldCharType="begin"/>
      </w:r>
      <w:r w:rsidRPr="00733060">
        <w:rPr>
          <w:sz w:val="16"/>
          <w:szCs w:val="16"/>
        </w:rPr>
        <w:instrText xml:space="preserve"> SEQ Tabelle \* ARABIC </w:instrText>
      </w:r>
      <w:r w:rsidRPr="00733060">
        <w:rPr>
          <w:sz w:val="16"/>
          <w:szCs w:val="16"/>
        </w:rPr>
        <w:fldChar w:fldCharType="separate"/>
      </w:r>
      <w:r w:rsidR="00526537">
        <w:rPr>
          <w:noProof/>
          <w:sz w:val="16"/>
          <w:szCs w:val="16"/>
        </w:rPr>
        <w:t>5</w:t>
      </w:r>
      <w:r w:rsidRPr="00733060">
        <w:rPr>
          <w:noProof/>
          <w:sz w:val="16"/>
          <w:szCs w:val="16"/>
        </w:rPr>
        <w:fldChar w:fldCharType="end"/>
      </w:r>
      <w:r w:rsidRPr="00733060">
        <w:rPr>
          <w:sz w:val="16"/>
          <w:szCs w:val="16"/>
        </w:rPr>
        <w:t xml:space="preserve">: </w:t>
      </w:r>
      <w:r w:rsidR="00E03D36">
        <w:rPr>
          <w:sz w:val="16"/>
          <w:szCs w:val="16"/>
        </w:rPr>
        <w:t>NWA, Nutzwertanalyse</w:t>
      </w:r>
      <w:bookmarkEnd w:id="78"/>
    </w:p>
    <w:p w:rsidR="007E039B" w:rsidRDefault="007E039B" w:rsidP="007E039B">
      <w:pPr>
        <w:pStyle w:val="IPA-Hinweistexte"/>
      </w:pPr>
      <w:r>
        <w:t>Ggf. muss der Preis mit einberechnet werden!</w:t>
      </w:r>
    </w:p>
    <w:p w:rsidR="007E039B" w:rsidRPr="00733060" w:rsidRDefault="007E039B" w:rsidP="007E039B">
      <w:pPr>
        <w:pStyle w:val="IPA-Hinweistexte"/>
      </w:pPr>
      <w:r>
        <w:t xml:space="preserve">Resultat der </w:t>
      </w:r>
      <w:r w:rsidR="003A55C1">
        <w:t>Gewichtung</w:t>
      </w:r>
      <w:r w:rsidR="009C1F0E">
        <w:t xml:space="preserve"> / durch Kosten + (ev. wiederkehrende Kosten z. B auf 5 Jahre gerechnet)</w:t>
      </w:r>
    </w:p>
    <w:p w:rsidR="00E1026D" w:rsidRDefault="00E1026D" w:rsidP="00E1026D">
      <w:pPr>
        <w:pStyle w:val="berschrift3"/>
        <w:rPr>
          <w:color w:val="000000" w:themeColor="text1"/>
        </w:rPr>
      </w:pPr>
      <w:bookmarkStart w:id="79" w:name="_Toc459723301"/>
      <w:r w:rsidRPr="00F61FAD">
        <w:rPr>
          <w:color w:val="000000" w:themeColor="text1"/>
        </w:rPr>
        <w:t>Begründung</w:t>
      </w:r>
      <w:bookmarkEnd w:id="79"/>
    </w:p>
    <w:p w:rsidR="00E1026D" w:rsidRPr="00D122B9" w:rsidRDefault="00E1026D" w:rsidP="00E1026D">
      <w:pPr>
        <w:pStyle w:val="IPA-Hinweistexte"/>
      </w:pPr>
      <w:r w:rsidRPr="00F61FAD">
        <w:t>Weshalb wurde die Variante gewählt? Entscheidungsmatrix mit Bewertung und Begründung.</w:t>
      </w:r>
    </w:p>
    <w:p w:rsidR="00E1026D" w:rsidRPr="00733060" w:rsidRDefault="00E1026D" w:rsidP="00E1026D">
      <w:pPr>
        <w:pStyle w:val="IPA-Textkrper"/>
      </w:pPr>
    </w:p>
    <w:p w:rsidR="00E1026D" w:rsidRPr="00733060" w:rsidRDefault="00E1026D" w:rsidP="00E1026D">
      <w:pPr>
        <w:pStyle w:val="IPA-Textkrper"/>
      </w:pPr>
    </w:p>
    <w:p w:rsidR="00737221" w:rsidRPr="003A55C1" w:rsidRDefault="00737221" w:rsidP="003A55C1">
      <w:pPr>
        <w:spacing w:after="200"/>
        <w:rPr>
          <w:sz w:val="20"/>
        </w:rPr>
      </w:pPr>
    </w:p>
    <w:p w:rsidR="00737221" w:rsidRDefault="00737221">
      <w:pPr>
        <w:spacing w:after="200"/>
        <w:rPr>
          <w:rFonts w:eastAsia="Times New Roman" w:cs="Times New Roman"/>
          <w:b/>
          <w:bCs/>
          <w:sz w:val="16"/>
          <w:szCs w:val="24"/>
          <w:lang w:eastAsia="de-DE"/>
        </w:rPr>
      </w:pPr>
      <w:r>
        <w:rPr>
          <w:rFonts w:eastAsia="Times New Roman" w:cs="Times New Roman"/>
          <w:b/>
          <w:bCs/>
          <w:sz w:val="16"/>
          <w:szCs w:val="24"/>
          <w:lang w:eastAsia="de-DE"/>
        </w:rPr>
        <w:br w:type="page"/>
      </w:r>
    </w:p>
    <w:p w:rsidR="00737221" w:rsidRDefault="00737221" w:rsidP="00737221">
      <w:pPr>
        <w:pStyle w:val="berschrift1"/>
      </w:pPr>
      <w:bookmarkStart w:id="80" w:name="_Toc459723302"/>
      <w:r>
        <w:lastRenderedPageBreak/>
        <w:t>Konzept</w:t>
      </w:r>
      <w:bookmarkEnd w:id="80"/>
    </w:p>
    <w:p w:rsidR="00737221" w:rsidRPr="00F043B9" w:rsidRDefault="00737221" w:rsidP="00737221">
      <w:pPr>
        <w:pStyle w:val="IPA-Hinweistexte"/>
        <w:rPr>
          <w:rFonts w:eastAsia="Calibri"/>
        </w:rPr>
      </w:pPr>
      <w:r w:rsidRPr="00F043B9">
        <w:rPr>
          <w:rFonts w:eastAsia="Calibri"/>
        </w:rPr>
        <w:t>In der Konzepterarbeitung werden die Grundlagen für die Realisierung und Einführung eines Informatiksystems entwickelt.</w:t>
      </w:r>
    </w:p>
    <w:p w:rsidR="00737221" w:rsidRPr="00F043B9" w:rsidRDefault="00737221" w:rsidP="00737221">
      <w:pPr>
        <w:pStyle w:val="IPA-Hinweistexte"/>
        <w:rPr>
          <w:rFonts w:eastAsia="Calibri"/>
        </w:rPr>
      </w:pPr>
      <w:r w:rsidRPr="00F043B9">
        <w:rPr>
          <w:rFonts w:eastAsia="Calibri"/>
        </w:rPr>
        <w:t>Das Konzept wird schrittweise mit folgenden Schritten entwickelt.</w:t>
      </w:r>
    </w:p>
    <w:p w:rsidR="00373ABC" w:rsidRDefault="00737221" w:rsidP="00737221">
      <w:pPr>
        <w:pStyle w:val="IPA-Hinweistexte"/>
        <w:rPr>
          <w:rFonts w:eastAsia="Calibri"/>
        </w:rPr>
      </w:pPr>
      <w:r w:rsidRPr="00F043B9">
        <w:rPr>
          <w:rFonts w:eastAsia="Calibri"/>
        </w:rPr>
        <w:t xml:space="preserve">Es ist wichtig, die Ergebnisse so weit zu deklarieren, dass damit die Systemarchitektur bestimmt werden kann. Abgestimmt mit der schrittweisen Entwicklung des Konzepts werden die </w:t>
      </w:r>
      <w:r w:rsidR="00373ABC" w:rsidRPr="00F043B9">
        <w:rPr>
          <w:rFonts w:eastAsia="Calibri"/>
        </w:rPr>
        <w:t xml:space="preserve">Fertigprodukte? </w:t>
      </w:r>
      <w:r w:rsidRPr="00F043B9">
        <w:rPr>
          <w:rFonts w:eastAsia="Calibri"/>
        </w:rPr>
        <w:t>Sachmittel evaluiert.</w:t>
      </w:r>
      <w:r w:rsidR="00373ABC">
        <w:rPr>
          <w:rFonts w:eastAsia="Calibri"/>
        </w:rPr>
        <w:t xml:space="preserve"> </w:t>
      </w:r>
    </w:p>
    <w:p w:rsidR="00737221" w:rsidRPr="00F043B9" w:rsidRDefault="00737221" w:rsidP="00737221">
      <w:pPr>
        <w:spacing w:line="260" w:lineRule="atLeast"/>
        <w:rPr>
          <w:rFonts w:eastAsia="Calibri"/>
          <w:color w:val="0000FF"/>
        </w:rPr>
      </w:pPr>
    </w:p>
    <w:p w:rsidR="00737221" w:rsidRDefault="00737221" w:rsidP="001D56BC">
      <w:pPr>
        <w:pStyle w:val="berschrift2"/>
        <w:spacing w:before="120"/>
      </w:pPr>
      <w:bookmarkStart w:id="81" w:name="_Toc459723303"/>
      <w:r>
        <w:t>Konzept entwickeln</w:t>
      </w:r>
      <w:bookmarkEnd w:id="81"/>
    </w:p>
    <w:p w:rsidR="00737221" w:rsidRPr="00737221" w:rsidRDefault="00737221" w:rsidP="00956B85">
      <w:pPr>
        <w:pStyle w:val="IPA-Hinweistexte"/>
        <w:numPr>
          <w:ilvl w:val="0"/>
          <w:numId w:val="26"/>
        </w:numPr>
        <w:rPr>
          <w:rFonts w:eastAsia="Calibri"/>
        </w:rPr>
      </w:pPr>
      <w:r w:rsidRPr="00737221">
        <w:rPr>
          <w:rFonts w:eastAsia="Calibri"/>
        </w:rPr>
        <w:t>Systemanforderungen</w:t>
      </w:r>
    </w:p>
    <w:p w:rsidR="00737221" w:rsidRPr="00737221" w:rsidRDefault="00737221" w:rsidP="00956B85">
      <w:pPr>
        <w:pStyle w:val="IPA-Hinweistexte"/>
        <w:numPr>
          <w:ilvl w:val="0"/>
          <w:numId w:val="26"/>
        </w:numPr>
        <w:rPr>
          <w:rFonts w:eastAsia="Calibri"/>
        </w:rPr>
      </w:pPr>
      <w:r w:rsidRPr="00737221">
        <w:rPr>
          <w:rFonts w:eastAsia="Calibri"/>
        </w:rPr>
        <w:t>Systemarchitektur</w:t>
      </w:r>
    </w:p>
    <w:p w:rsidR="00737221" w:rsidRPr="00737221" w:rsidRDefault="00737221" w:rsidP="00956B85">
      <w:pPr>
        <w:pStyle w:val="IPA-Hinweistexte"/>
        <w:numPr>
          <w:ilvl w:val="0"/>
          <w:numId w:val="26"/>
        </w:numPr>
        <w:rPr>
          <w:rFonts w:eastAsia="Calibri"/>
        </w:rPr>
      </w:pPr>
      <w:r w:rsidRPr="00737221">
        <w:rPr>
          <w:rFonts w:eastAsia="Calibri"/>
        </w:rPr>
        <w:t>Materialbeschaffung</w:t>
      </w:r>
    </w:p>
    <w:p w:rsidR="00737221" w:rsidRPr="00737221" w:rsidRDefault="00373ABC" w:rsidP="00956B85">
      <w:pPr>
        <w:pStyle w:val="IPA-Hinweistexte"/>
        <w:numPr>
          <w:ilvl w:val="0"/>
          <w:numId w:val="26"/>
        </w:numPr>
        <w:rPr>
          <w:rFonts w:eastAsia="Calibri"/>
        </w:rPr>
      </w:pPr>
      <w:r>
        <w:rPr>
          <w:rFonts w:eastAsia="Calibri"/>
        </w:rPr>
        <w:t>(</w:t>
      </w:r>
      <w:r w:rsidR="00737221" w:rsidRPr="00737221">
        <w:rPr>
          <w:rFonts w:eastAsia="Calibri"/>
        </w:rPr>
        <w:t>Systemintegrationsplan</w:t>
      </w:r>
      <w:r>
        <w:rPr>
          <w:rFonts w:eastAsia="Calibri"/>
        </w:rPr>
        <w:t>)</w:t>
      </w:r>
    </w:p>
    <w:p w:rsidR="00737221" w:rsidRPr="00737221" w:rsidRDefault="00737221" w:rsidP="00956B85">
      <w:pPr>
        <w:pStyle w:val="IPA-Hinweistexte"/>
        <w:numPr>
          <w:ilvl w:val="0"/>
          <w:numId w:val="26"/>
        </w:numPr>
        <w:rPr>
          <w:rFonts w:eastAsia="Calibri"/>
        </w:rPr>
      </w:pPr>
      <w:r w:rsidRPr="00737221">
        <w:rPr>
          <w:rFonts w:eastAsia="Calibri"/>
        </w:rPr>
        <w:t>Einführungskonzept</w:t>
      </w:r>
    </w:p>
    <w:p w:rsidR="00737221" w:rsidRPr="00737221" w:rsidRDefault="00373ABC" w:rsidP="00956B85">
      <w:pPr>
        <w:pStyle w:val="IPA-Hinweistexte"/>
        <w:numPr>
          <w:ilvl w:val="0"/>
          <w:numId w:val="26"/>
        </w:numPr>
        <w:rPr>
          <w:rFonts w:eastAsia="Calibri"/>
        </w:rPr>
      </w:pPr>
      <w:r>
        <w:rPr>
          <w:rFonts w:eastAsia="Calibri"/>
        </w:rPr>
        <w:t>(</w:t>
      </w:r>
      <w:r w:rsidR="00737221" w:rsidRPr="00737221">
        <w:rPr>
          <w:rFonts w:eastAsia="Calibri"/>
        </w:rPr>
        <w:t>Datenmigration</w:t>
      </w:r>
      <w:r>
        <w:rPr>
          <w:rFonts w:eastAsia="Calibri"/>
        </w:rPr>
        <w:t>)</w:t>
      </w:r>
    </w:p>
    <w:p w:rsidR="00737221" w:rsidRPr="00737221" w:rsidRDefault="00737221" w:rsidP="00956B85">
      <w:pPr>
        <w:pStyle w:val="IPA-Hinweistexte"/>
        <w:numPr>
          <w:ilvl w:val="0"/>
          <w:numId w:val="26"/>
        </w:numPr>
        <w:rPr>
          <w:rFonts w:eastAsia="Calibri"/>
        </w:rPr>
      </w:pPr>
      <w:r w:rsidRPr="00737221">
        <w:rPr>
          <w:rFonts w:eastAsia="Calibri"/>
        </w:rPr>
        <w:t>Ausbildungskonzept</w:t>
      </w:r>
    </w:p>
    <w:p w:rsidR="00737221" w:rsidRDefault="00737221" w:rsidP="00956B85">
      <w:pPr>
        <w:pStyle w:val="IPA-Hinweistexte"/>
        <w:numPr>
          <w:ilvl w:val="0"/>
          <w:numId w:val="26"/>
        </w:numPr>
        <w:rPr>
          <w:rFonts w:eastAsia="Calibri"/>
        </w:rPr>
      </w:pPr>
      <w:r w:rsidRPr="00737221">
        <w:rPr>
          <w:rFonts w:eastAsia="Calibri"/>
        </w:rPr>
        <w:t>(Wirtschaftlichkeit)</w:t>
      </w:r>
    </w:p>
    <w:p w:rsidR="00373ABC" w:rsidRPr="00F043B9" w:rsidRDefault="00373ABC" w:rsidP="00956B85">
      <w:pPr>
        <w:pStyle w:val="IPA-Hinweistexte"/>
        <w:numPr>
          <w:ilvl w:val="0"/>
          <w:numId w:val="26"/>
        </w:numPr>
        <w:rPr>
          <w:rFonts w:eastAsia="Calibri"/>
        </w:rPr>
      </w:pPr>
      <w:r w:rsidRPr="00F043B9">
        <w:rPr>
          <w:rFonts w:eastAsia="Calibri"/>
        </w:rPr>
        <w:t>ISDS-Konzept</w:t>
      </w:r>
    </w:p>
    <w:p w:rsidR="00373ABC" w:rsidRDefault="00373ABC" w:rsidP="00956B85">
      <w:pPr>
        <w:pStyle w:val="IPA-Hinweistexte"/>
        <w:numPr>
          <w:ilvl w:val="0"/>
          <w:numId w:val="26"/>
        </w:numPr>
        <w:rPr>
          <w:rFonts w:eastAsia="Calibri"/>
        </w:rPr>
      </w:pPr>
      <w:r>
        <w:rPr>
          <w:rFonts w:eastAsia="Calibri"/>
        </w:rPr>
        <w:t>Backup-Konzept</w:t>
      </w:r>
    </w:p>
    <w:p w:rsidR="00373ABC" w:rsidRDefault="00373ABC" w:rsidP="00956B85">
      <w:pPr>
        <w:pStyle w:val="IPA-Hinweistexte"/>
        <w:numPr>
          <w:ilvl w:val="0"/>
          <w:numId w:val="26"/>
        </w:numPr>
        <w:rPr>
          <w:rFonts w:eastAsia="Calibri"/>
        </w:rPr>
      </w:pPr>
      <w:r>
        <w:rPr>
          <w:rFonts w:eastAsia="Calibri"/>
        </w:rPr>
        <w:t>Test-Konzept</w:t>
      </w:r>
    </w:p>
    <w:p w:rsidR="003A55C1" w:rsidRPr="000A53CD" w:rsidRDefault="003A55C1" w:rsidP="003A55C1">
      <w:pPr>
        <w:pStyle w:val="IPA-Hinweistexte"/>
        <w:numPr>
          <w:ilvl w:val="0"/>
          <w:numId w:val="26"/>
        </w:numPr>
        <w:rPr>
          <w:rFonts w:eastAsia="Calibri"/>
        </w:rPr>
      </w:pPr>
      <w:r w:rsidRPr="000A53CD">
        <w:rPr>
          <w:rFonts w:eastAsia="Calibri"/>
        </w:rPr>
        <w:t>Systemintegrationsplan</w:t>
      </w:r>
    </w:p>
    <w:p w:rsidR="003A55C1" w:rsidRPr="001D56BC" w:rsidRDefault="003A55C1" w:rsidP="003A55C1">
      <w:pPr>
        <w:pStyle w:val="IPA-Hinweistexte"/>
        <w:numPr>
          <w:ilvl w:val="0"/>
          <w:numId w:val="26"/>
        </w:numPr>
        <w:rPr>
          <w:rFonts w:eastAsia="Calibri"/>
        </w:rPr>
      </w:pPr>
      <w:r w:rsidRPr="000A53CD">
        <w:rPr>
          <w:rFonts w:eastAsia="Calibri"/>
        </w:rPr>
        <w:t>Migrationsdesign</w:t>
      </w:r>
    </w:p>
    <w:p w:rsidR="003A55C1" w:rsidRDefault="003A55C1" w:rsidP="00956B85">
      <w:pPr>
        <w:pStyle w:val="IPA-Hinweistexte"/>
        <w:numPr>
          <w:ilvl w:val="0"/>
          <w:numId w:val="26"/>
        </w:numPr>
        <w:rPr>
          <w:rFonts w:eastAsia="Calibri"/>
        </w:rPr>
      </w:pPr>
    </w:p>
    <w:p w:rsidR="00373ABC" w:rsidRPr="00737221" w:rsidRDefault="00373ABC" w:rsidP="00956B85">
      <w:pPr>
        <w:pStyle w:val="IPA-Hinweistexte"/>
        <w:numPr>
          <w:ilvl w:val="0"/>
          <w:numId w:val="26"/>
        </w:numPr>
        <w:rPr>
          <w:rFonts w:eastAsia="Calibri"/>
        </w:rPr>
      </w:pPr>
      <w:r>
        <w:rPr>
          <w:rFonts w:eastAsia="Calibri"/>
        </w:rPr>
        <w:t>Etc..</w:t>
      </w:r>
    </w:p>
    <w:p w:rsidR="00737221" w:rsidRPr="00F043B9" w:rsidRDefault="00737221" w:rsidP="00373ABC">
      <w:pPr>
        <w:pStyle w:val="IPA-Hinweistexte"/>
      </w:pPr>
    </w:p>
    <w:p w:rsidR="00737221" w:rsidRDefault="00373ABC" w:rsidP="00373ABC">
      <w:pPr>
        <w:pStyle w:val="IPA-Hinweistexte"/>
      </w:pPr>
      <w:r>
        <w:t>Achtung nicht alle Konzepte müssen gemacht werden</w:t>
      </w:r>
      <w:r w:rsidR="00CA6132">
        <w:t>,</w:t>
      </w:r>
      <w:r>
        <w:t xml:space="preserve"> dies gilt rein als Idee…</w:t>
      </w:r>
    </w:p>
    <w:p w:rsidR="00373ABC" w:rsidRDefault="00373ABC" w:rsidP="00373ABC">
      <w:pPr>
        <w:pStyle w:val="IPA-Hinweistexte"/>
      </w:pPr>
      <w:r>
        <w:t>Wichtig ist</w:t>
      </w:r>
      <w:r w:rsidR="00CA6132">
        <w:t>: Was steht im Aufgaben</w:t>
      </w:r>
      <w:r>
        <w:t xml:space="preserve">beschrieb bzw. was wird von </w:t>
      </w:r>
      <w:r w:rsidR="00CA6132">
        <w:t>Pkorg verlangt siehe Kriterienk</w:t>
      </w:r>
      <w:r>
        <w:t>atalog.</w:t>
      </w:r>
      <w:r w:rsidR="00CA6132">
        <w:t xml:space="preserve"> (Achtung</w:t>
      </w:r>
      <w:r w:rsidR="00EB7A5F">
        <w:t>:</w:t>
      </w:r>
      <w:r w:rsidR="00CA6132">
        <w:t xml:space="preserve"> Meilensteine die von der Projektmethode angegeben sind, müssen erreicht werden).</w:t>
      </w:r>
    </w:p>
    <w:p w:rsidR="00737221" w:rsidRPr="00A154F3" w:rsidRDefault="00737221" w:rsidP="00737221">
      <w:pPr>
        <w:rPr>
          <w:lang w:val="de-DE"/>
        </w:rPr>
      </w:pPr>
      <w:r>
        <w:rPr>
          <w:lang w:val="de-DE"/>
        </w:rPr>
        <w:br w:type="page"/>
      </w:r>
    </w:p>
    <w:p w:rsidR="00737221" w:rsidRDefault="00737221" w:rsidP="00737221">
      <w:pPr>
        <w:pStyle w:val="berschrift2"/>
        <w:spacing w:before="600"/>
      </w:pPr>
      <w:bookmarkStart w:id="82" w:name="_Toc114965605"/>
      <w:bookmarkStart w:id="83" w:name="_Toc459723304"/>
      <w:r>
        <w:lastRenderedPageBreak/>
        <w:t>Testkonzept</w:t>
      </w:r>
      <w:bookmarkEnd w:id="83"/>
    </w:p>
    <w:p w:rsidR="00737221" w:rsidRPr="00737221" w:rsidRDefault="00737221" w:rsidP="00737221">
      <w:pPr>
        <w:pStyle w:val="IPA-Hinweistexte"/>
        <w:rPr>
          <w:i w:val="0"/>
          <w:vanish w:val="0"/>
        </w:rPr>
      </w:pPr>
      <w:r w:rsidRPr="00737221">
        <w:t>Das Testkonzept definiert die Testmethoden, die Testziele, den Testrahmen und die Testvorgehen, und dient der effizienten Planung und Durchführung der einzelnen Tests.</w:t>
      </w:r>
    </w:p>
    <w:p w:rsidR="00737221" w:rsidRDefault="00737221" w:rsidP="00737221">
      <w:pPr>
        <w:pStyle w:val="IPA-Hinweistexte"/>
        <w:rPr>
          <w:i w:val="0"/>
          <w:vanish w:val="0"/>
        </w:rPr>
      </w:pPr>
      <w:r w:rsidRPr="00737221">
        <w:t>Das Testkonzept enthält alle Rahmenbedingungen und Verfahrensbeschreibungen zur Durchführung der Tests:</w:t>
      </w:r>
      <w:r w:rsidR="003A55C1">
        <w:t xml:space="preserve"> (SIEHE TESTKRITERIEN!!)</w:t>
      </w:r>
    </w:p>
    <w:p w:rsidR="00737221" w:rsidRPr="00737221" w:rsidRDefault="00737221" w:rsidP="00737221">
      <w:pPr>
        <w:pStyle w:val="IPA-Hinweistexte"/>
        <w:rPr>
          <w:i w:val="0"/>
          <w:vanish w:val="0"/>
        </w:rPr>
      </w:pPr>
    </w:p>
    <w:p w:rsidR="000200DC" w:rsidRDefault="000200DC" w:rsidP="00956B85">
      <w:pPr>
        <w:pStyle w:val="IPA-Hinweistexte"/>
        <w:numPr>
          <w:ilvl w:val="0"/>
          <w:numId w:val="25"/>
        </w:numPr>
      </w:pPr>
      <w:r>
        <w:t>Test Szenario</w:t>
      </w:r>
    </w:p>
    <w:p w:rsidR="00737221" w:rsidRPr="00956B85" w:rsidRDefault="00737221" w:rsidP="00956B85">
      <w:pPr>
        <w:pStyle w:val="IPA-Hinweistexte"/>
        <w:numPr>
          <w:ilvl w:val="0"/>
          <w:numId w:val="25"/>
        </w:numPr>
      </w:pPr>
      <w:r w:rsidRPr="00956B85">
        <w:t>Testrahmen</w:t>
      </w:r>
    </w:p>
    <w:p w:rsidR="00737221" w:rsidRPr="00956B85" w:rsidRDefault="00737221" w:rsidP="00956B85">
      <w:pPr>
        <w:pStyle w:val="IPA-Hinweistexte"/>
        <w:numPr>
          <w:ilvl w:val="0"/>
          <w:numId w:val="25"/>
        </w:numPr>
      </w:pPr>
      <w:r w:rsidRPr="00956B85">
        <w:t>Testvorgehen</w:t>
      </w:r>
    </w:p>
    <w:p w:rsidR="00737221" w:rsidRDefault="00737221" w:rsidP="00956B85">
      <w:pPr>
        <w:pStyle w:val="IPA-Hinweistexte"/>
        <w:numPr>
          <w:ilvl w:val="0"/>
          <w:numId w:val="25"/>
        </w:numPr>
      </w:pPr>
      <w:r w:rsidRPr="00956B85">
        <w:t>Testmethoden und Testfälle</w:t>
      </w:r>
    </w:p>
    <w:p w:rsidR="000200DC" w:rsidRPr="00956B85" w:rsidRDefault="000200DC" w:rsidP="000200DC">
      <w:pPr>
        <w:pStyle w:val="IPA-Hinweistexte"/>
        <w:numPr>
          <w:ilvl w:val="0"/>
          <w:numId w:val="25"/>
        </w:numPr>
      </w:pPr>
      <w:r w:rsidRPr="00956B85">
        <w:t>Testziele</w:t>
      </w:r>
    </w:p>
    <w:p w:rsidR="00737221" w:rsidRPr="00956B85" w:rsidRDefault="00737221" w:rsidP="00956B85">
      <w:pPr>
        <w:pStyle w:val="IPA-Hinweistexte"/>
        <w:numPr>
          <w:ilvl w:val="0"/>
          <w:numId w:val="25"/>
        </w:numPr>
      </w:pPr>
      <w:r w:rsidRPr="00956B85">
        <w:t>Was passiert bei einen Fehler (Re-Testing)?</w:t>
      </w:r>
    </w:p>
    <w:p w:rsidR="00737221" w:rsidRPr="00737221" w:rsidRDefault="00737221" w:rsidP="00737221">
      <w:pPr>
        <w:pStyle w:val="IPA-Hinweistexte"/>
        <w:ind w:left="720"/>
        <w:rPr>
          <w:i w:val="0"/>
          <w:vanish w:val="0"/>
        </w:rPr>
      </w:pPr>
    </w:p>
    <w:p w:rsidR="00737221" w:rsidRPr="00737221" w:rsidRDefault="00737221" w:rsidP="00737221">
      <w:pPr>
        <w:pStyle w:val="IPA-Hinweistexte"/>
        <w:rPr>
          <w:i w:val="0"/>
          <w:vanish w:val="0"/>
        </w:rPr>
      </w:pPr>
      <w:r w:rsidRPr="00737221">
        <w:t>Die Testprozedur ist eine Arbeitsanleitung, die exakte Anw</w:t>
      </w:r>
      <w:r w:rsidR="00CA6132">
        <w:t>eisung für Tests (Testspezifika</w:t>
      </w:r>
      <w:r w:rsidRPr="00737221">
        <w:t>tion) und wird für jeden einzelnen Test erstellt:</w:t>
      </w:r>
    </w:p>
    <w:p w:rsidR="00737221" w:rsidRPr="00737221" w:rsidRDefault="00737221" w:rsidP="00737221">
      <w:pPr>
        <w:pStyle w:val="IPA-Hinweistexte"/>
        <w:rPr>
          <w:i w:val="0"/>
          <w:vanish w:val="0"/>
        </w:rPr>
      </w:pPr>
      <w:r w:rsidRPr="00737221">
        <w:t>Testobjekt und Testfall</w:t>
      </w:r>
    </w:p>
    <w:p w:rsidR="00737221" w:rsidRPr="00737221" w:rsidRDefault="00737221" w:rsidP="00737221">
      <w:pPr>
        <w:pStyle w:val="IPA-Hinweistexte"/>
        <w:rPr>
          <w:i w:val="0"/>
          <w:vanish w:val="0"/>
        </w:rPr>
      </w:pPr>
      <w:r w:rsidRPr="00737221">
        <w:t>Arbeitsanleitung</w:t>
      </w:r>
    </w:p>
    <w:p w:rsidR="00737221" w:rsidRPr="00737221" w:rsidRDefault="00737221" w:rsidP="00737221">
      <w:pPr>
        <w:pStyle w:val="IPA-Hinweistexte"/>
        <w:rPr>
          <w:i w:val="0"/>
          <w:vanish w:val="0"/>
        </w:rPr>
      </w:pPr>
      <w:r w:rsidRPr="00737221">
        <w:t>Vorbereitung</w:t>
      </w:r>
    </w:p>
    <w:p w:rsidR="00737221" w:rsidRPr="00737221" w:rsidRDefault="00737221" w:rsidP="00737221">
      <w:pPr>
        <w:pStyle w:val="IPA-Hinweistexte"/>
        <w:rPr>
          <w:i w:val="0"/>
          <w:vanish w:val="0"/>
        </w:rPr>
      </w:pPr>
      <w:r w:rsidRPr="00737221">
        <w:t>Voraussetzung</w:t>
      </w:r>
    </w:p>
    <w:p w:rsidR="00737221" w:rsidRPr="00737221" w:rsidRDefault="00737221" w:rsidP="00737221">
      <w:pPr>
        <w:pStyle w:val="IPA-Hinweistexte"/>
        <w:rPr>
          <w:i w:val="0"/>
          <w:vanish w:val="0"/>
        </w:rPr>
      </w:pPr>
      <w:r w:rsidRPr="00737221">
        <w:t>Konfiguration</w:t>
      </w:r>
    </w:p>
    <w:p w:rsidR="00737221" w:rsidRPr="00737221" w:rsidRDefault="00737221" w:rsidP="00737221">
      <w:pPr>
        <w:pStyle w:val="IPA-Hinweistexte"/>
        <w:rPr>
          <w:i w:val="0"/>
          <w:vanish w:val="0"/>
        </w:rPr>
      </w:pPr>
      <w:r w:rsidRPr="00737221">
        <w:t>Durchführung</w:t>
      </w:r>
    </w:p>
    <w:p w:rsidR="00737221" w:rsidRPr="00737221" w:rsidRDefault="00737221" w:rsidP="00737221">
      <w:pPr>
        <w:pStyle w:val="IPA-Hinweistexte"/>
        <w:rPr>
          <w:i w:val="0"/>
          <w:vanish w:val="0"/>
        </w:rPr>
      </w:pPr>
      <w:r w:rsidRPr="00737221">
        <w:t>Resultatsicherung und -auswertung</w:t>
      </w:r>
    </w:p>
    <w:p w:rsidR="00737221" w:rsidRPr="00737221" w:rsidRDefault="00737221" w:rsidP="00737221">
      <w:pPr>
        <w:pStyle w:val="IPA-Hinweistexte"/>
      </w:pPr>
    </w:p>
    <w:p w:rsidR="00737221" w:rsidRPr="00737221" w:rsidRDefault="00737221" w:rsidP="00737221">
      <w:pPr>
        <w:pStyle w:val="IPA-Hinweistexte"/>
        <w:rPr>
          <w:i w:val="0"/>
          <w:vanish w:val="0"/>
        </w:rPr>
      </w:pPr>
      <w:r w:rsidRPr="00737221">
        <w:t>(Wichtig Tests sind individuell, beachtet was wird von den Kriterien verlangt.)</w:t>
      </w:r>
    </w:p>
    <w:p w:rsidR="00737221" w:rsidRPr="00737221" w:rsidRDefault="00737221" w:rsidP="00737221">
      <w:pPr>
        <w:pStyle w:val="IPA-Hinweistexte"/>
        <w:rPr>
          <w:i w:val="0"/>
          <w:vanish w:val="0"/>
        </w:rPr>
      </w:pPr>
      <w:r w:rsidRPr="00737221">
        <w:t>BSP: Java Entwickler macht z.</w:t>
      </w:r>
      <w:r w:rsidR="00CA6132">
        <w:t xml:space="preserve"> </w:t>
      </w:r>
      <w:r w:rsidRPr="00737221">
        <w:t>B ein Juntis-Test</w:t>
      </w:r>
      <w:r w:rsidR="00CA6132">
        <w:t>s</w:t>
      </w:r>
      <w:r w:rsidRPr="00737221">
        <w:t xml:space="preserve"> Ein System Administrator ev. ein Sicherheitstest. Es müssen in der Regel mehrere verschieden Tests durchgeführt werden!</w:t>
      </w:r>
    </w:p>
    <w:p w:rsidR="00737221" w:rsidRPr="003F498F" w:rsidRDefault="00737221" w:rsidP="00737221">
      <w:pPr>
        <w:pStyle w:val="IPA-Textkrper"/>
      </w:pPr>
    </w:p>
    <w:p w:rsidR="00737221" w:rsidRDefault="00737221" w:rsidP="00737221">
      <w:pPr>
        <w:pStyle w:val="berschrift1"/>
      </w:pPr>
      <w:bookmarkStart w:id="84" w:name="_Toc459723305"/>
      <w:r>
        <w:lastRenderedPageBreak/>
        <w:t>Realisierung</w:t>
      </w:r>
      <w:bookmarkEnd w:id="82"/>
      <w:bookmarkEnd w:id="84"/>
    </w:p>
    <w:p w:rsidR="00737221" w:rsidRPr="001D56BC" w:rsidRDefault="00737221" w:rsidP="001D56BC">
      <w:pPr>
        <w:pStyle w:val="IPA-Hinweistexte"/>
        <w:rPr>
          <w:rFonts w:eastAsia="Calibri"/>
        </w:rPr>
      </w:pPr>
      <w:r w:rsidRPr="000A53CD">
        <w:rPr>
          <w:rFonts w:eastAsia="Calibri"/>
        </w:rPr>
        <w:t>Die Phase Realisierung dient zur Erstellung des Systems und schafft die Voraussetzungen für die nachfolgende Einführung</w:t>
      </w:r>
    </w:p>
    <w:p w:rsidR="00737221" w:rsidRDefault="00737221" w:rsidP="00737221">
      <w:pPr>
        <w:pStyle w:val="berschrift2"/>
      </w:pPr>
      <w:bookmarkStart w:id="85" w:name="_Toc459723306"/>
      <w:r>
        <w:t>System erstellen</w:t>
      </w:r>
      <w:bookmarkEnd w:id="85"/>
    </w:p>
    <w:p w:rsidR="00737221" w:rsidRPr="000A53CD" w:rsidRDefault="00737221" w:rsidP="00737221">
      <w:pPr>
        <w:pStyle w:val="IPA-Hinweistexte"/>
        <w:rPr>
          <w:rFonts w:eastAsia="Calibri"/>
        </w:rPr>
      </w:pPr>
      <w:r w:rsidRPr="000A53CD">
        <w:rPr>
          <w:rFonts w:eastAsia="Calibri"/>
        </w:rPr>
        <w:t>Das Verfahren zur Systemerstellung wird nochmals überprüft und allenfalls angepasst:</w:t>
      </w:r>
    </w:p>
    <w:p w:rsidR="00737221" w:rsidRPr="000A53CD" w:rsidRDefault="00737221" w:rsidP="00737221">
      <w:pPr>
        <w:pStyle w:val="IPA-Hinweistexte"/>
        <w:numPr>
          <w:ilvl w:val="0"/>
          <w:numId w:val="13"/>
        </w:numPr>
        <w:rPr>
          <w:rFonts w:eastAsia="Calibri"/>
        </w:rPr>
      </w:pPr>
      <w:r w:rsidRPr="000A53CD">
        <w:rPr>
          <w:rFonts w:eastAsia="Calibri"/>
        </w:rPr>
        <w:t>System entwickeln</w:t>
      </w:r>
    </w:p>
    <w:p w:rsidR="00737221" w:rsidRPr="000A53CD" w:rsidRDefault="00737221" w:rsidP="00737221">
      <w:pPr>
        <w:pStyle w:val="IPA-Hinweistexte"/>
        <w:numPr>
          <w:ilvl w:val="0"/>
          <w:numId w:val="13"/>
        </w:numPr>
        <w:rPr>
          <w:rFonts w:eastAsia="Calibri"/>
        </w:rPr>
      </w:pPr>
      <w:r w:rsidRPr="000A53CD">
        <w:rPr>
          <w:rFonts w:eastAsia="Calibri"/>
        </w:rPr>
        <w:t>Ausbildungen planen und Schulungsmaterial spezifizieren</w:t>
      </w:r>
    </w:p>
    <w:p w:rsidR="00737221" w:rsidRPr="000A53CD" w:rsidRDefault="00737221" w:rsidP="00737221">
      <w:pPr>
        <w:pStyle w:val="IPA-Hinweistexte"/>
        <w:numPr>
          <w:ilvl w:val="0"/>
          <w:numId w:val="13"/>
        </w:numPr>
        <w:rPr>
          <w:rFonts w:eastAsia="Calibri"/>
        </w:rPr>
      </w:pPr>
      <w:r w:rsidRPr="000A53CD">
        <w:rPr>
          <w:rFonts w:eastAsia="Calibri"/>
        </w:rPr>
        <w:t>Anwendungshandbuch und Schulungsmaterial erstellen</w:t>
      </w:r>
    </w:p>
    <w:p w:rsidR="00737221" w:rsidRPr="001D56BC" w:rsidRDefault="00737221" w:rsidP="00737221">
      <w:pPr>
        <w:pStyle w:val="IPA-Hinweistexte"/>
        <w:numPr>
          <w:ilvl w:val="0"/>
          <w:numId w:val="13"/>
        </w:numPr>
        <w:rPr>
          <w:rFonts w:eastAsia="Calibri"/>
        </w:rPr>
      </w:pPr>
      <w:r w:rsidRPr="000A53CD">
        <w:rPr>
          <w:rFonts w:eastAsia="Calibri"/>
        </w:rPr>
        <w:t>Betriebshandbuch erstellen</w:t>
      </w:r>
    </w:p>
    <w:p w:rsidR="00737221" w:rsidRDefault="00737221" w:rsidP="00737221">
      <w:pPr>
        <w:pStyle w:val="berschrift2"/>
      </w:pPr>
      <w:bookmarkStart w:id="86" w:name="_Toc459723307"/>
      <w:r>
        <w:t>Testprotokoll</w:t>
      </w:r>
      <w:bookmarkEnd w:id="86"/>
    </w:p>
    <w:p w:rsidR="00737221" w:rsidRPr="001F004E" w:rsidRDefault="00737221" w:rsidP="001F004E">
      <w:pPr>
        <w:pStyle w:val="IPA-Hinweistexte"/>
        <w:numPr>
          <w:ilvl w:val="0"/>
          <w:numId w:val="27"/>
        </w:numPr>
      </w:pPr>
      <w:r w:rsidRPr="001F004E">
        <w:t>Die Testprotokolle fassen die Ergebnisse zusammen:</w:t>
      </w:r>
    </w:p>
    <w:p w:rsidR="00737221" w:rsidRPr="001F004E" w:rsidRDefault="00737221" w:rsidP="001F004E">
      <w:pPr>
        <w:pStyle w:val="IPA-Hinweistexte"/>
        <w:numPr>
          <w:ilvl w:val="0"/>
          <w:numId w:val="27"/>
        </w:numPr>
      </w:pPr>
      <w:r w:rsidRPr="001F004E">
        <w:t>Testobjekt</w:t>
      </w:r>
    </w:p>
    <w:p w:rsidR="00737221" w:rsidRPr="001F004E" w:rsidRDefault="00737221" w:rsidP="001F004E">
      <w:pPr>
        <w:pStyle w:val="IPA-Hinweistexte"/>
        <w:numPr>
          <w:ilvl w:val="0"/>
          <w:numId w:val="27"/>
        </w:numPr>
      </w:pPr>
      <w:r w:rsidRPr="001F004E">
        <w:t>Angaben zur Durchführung (konnten alle Tests vom Konzept durchlaufen werden?</w:t>
      </w:r>
    </w:p>
    <w:p w:rsidR="00737221" w:rsidRPr="001F004E" w:rsidRDefault="00737221" w:rsidP="001F004E">
      <w:pPr>
        <w:pStyle w:val="IPA-Hinweistexte"/>
        <w:numPr>
          <w:ilvl w:val="0"/>
          <w:numId w:val="27"/>
        </w:numPr>
      </w:pPr>
      <w:r w:rsidRPr="001F004E">
        <w:t>Testresultate</w:t>
      </w:r>
    </w:p>
    <w:p w:rsidR="00737221" w:rsidRPr="001F004E" w:rsidRDefault="00737221" w:rsidP="001F004E">
      <w:pPr>
        <w:pStyle w:val="IPA-Hinweistexte"/>
        <w:numPr>
          <w:ilvl w:val="0"/>
          <w:numId w:val="27"/>
        </w:numPr>
      </w:pPr>
      <w:r w:rsidRPr="001F004E">
        <w:t>Was passiert mit einem „Failtesting“? „Re-Testing“ oder leichter Fehler?</w:t>
      </w:r>
    </w:p>
    <w:p w:rsidR="00737221" w:rsidRDefault="00737221" w:rsidP="001F004E">
      <w:pPr>
        <w:pStyle w:val="IPA-Hinweistexte"/>
        <w:numPr>
          <w:ilvl w:val="0"/>
          <w:numId w:val="27"/>
        </w:numPr>
      </w:pPr>
      <w:r w:rsidRPr="001F004E">
        <w:t>Testfazit und Empfehlung</w:t>
      </w:r>
    </w:p>
    <w:p w:rsidR="00EC1348" w:rsidRPr="001F004E" w:rsidRDefault="00EC1348" w:rsidP="00EC1348">
      <w:pPr>
        <w:pStyle w:val="IPA-Hinweistexte"/>
        <w:ind w:left="720"/>
      </w:pPr>
    </w:p>
    <w:p w:rsidR="00737221" w:rsidRPr="00737221" w:rsidRDefault="00EC1348" w:rsidP="00EC1348">
      <w:pPr>
        <w:pStyle w:val="Beschriftung"/>
        <w:rPr>
          <w:i/>
          <w:color w:val="000000" w:themeColor="text1"/>
        </w:rPr>
      </w:pPr>
      <w:bookmarkStart w:id="87" w:name="_Toc430610039"/>
      <w:r>
        <w:t xml:space="preserve">Tabelle </w:t>
      </w:r>
      <w:r w:rsidR="008B7EDB">
        <w:fldChar w:fldCharType="begin"/>
      </w:r>
      <w:r w:rsidR="008B7EDB">
        <w:instrText xml:space="preserve"> SEQ Tabelle \* ARABIC </w:instrText>
      </w:r>
      <w:r w:rsidR="008B7EDB">
        <w:fldChar w:fldCharType="separate"/>
      </w:r>
      <w:r w:rsidR="00526537">
        <w:rPr>
          <w:noProof/>
        </w:rPr>
        <w:t>6</w:t>
      </w:r>
      <w:r w:rsidR="008B7EDB">
        <w:rPr>
          <w:noProof/>
        </w:rPr>
        <w:fldChar w:fldCharType="end"/>
      </w:r>
      <w:r>
        <w:t>, Testprotokoll</w:t>
      </w:r>
      <w:bookmarkEnd w:id="87"/>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737221" w:rsidRPr="0030738A" w:rsidTr="00733060">
        <w:tc>
          <w:tcPr>
            <w:tcW w:w="637" w:type="dxa"/>
            <w:shd w:val="clear" w:color="auto" w:fill="C6D9F1" w:themeFill="text2" w:themeFillTint="33"/>
          </w:tcPr>
          <w:p w:rsidR="00737221" w:rsidRPr="0030738A" w:rsidRDefault="00737221" w:rsidP="00861713">
            <w:pPr>
              <w:pStyle w:val="IPA-Tabellentitel"/>
              <w:rPr>
                <w:sz w:val="22"/>
                <w:szCs w:val="22"/>
              </w:rPr>
            </w:pPr>
            <w:r w:rsidRPr="0030738A">
              <w:rPr>
                <w:sz w:val="22"/>
                <w:szCs w:val="22"/>
              </w:rPr>
              <w:t>Nr.</w:t>
            </w:r>
          </w:p>
        </w:tc>
        <w:tc>
          <w:tcPr>
            <w:tcW w:w="1440" w:type="dxa"/>
            <w:shd w:val="clear" w:color="auto" w:fill="C6D9F1" w:themeFill="text2" w:themeFillTint="33"/>
          </w:tcPr>
          <w:p w:rsidR="00737221" w:rsidRPr="0030738A" w:rsidRDefault="00737221" w:rsidP="00861713">
            <w:pPr>
              <w:pStyle w:val="IPA-Tabellentitel"/>
              <w:rPr>
                <w:sz w:val="22"/>
                <w:szCs w:val="22"/>
              </w:rPr>
            </w:pPr>
            <w:r w:rsidRPr="0030738A">
              <w:rPr>
                <w:sz w:val="22"/>
                <w:szCs w:val="22"/>
              </w:rPr>
              <w:t>Testobjekt</w:t>
            </w:r>
          </w:p>
        </w:tc>
        <w:tc>
          <w:tcPr>
            <w:tcW w:w="2426" w:type="dxa"/>
            <w:shd w:val="clear" w:color="auto" w:fill="C6D9F1" w:themeFill="text2" w:themeFillTint="33"/>
          </w:tcPr>
          <w:p w:rsidR="00737221" w:rsidRPr="0030738A" w:rsidRDefault="00737221" w:rsidP="00861713">
            <w:pPr>
              <w:pStyle w:val="IPA-Tabellentitel"/>
              <w:rPr>
                <w:sz w:val="22"/>
                <w:szCs w:val="22"/>
              </w:rPr>
            </w:pPr>
            <w:r w:rsidRPr="0030738A">
              <w:rPr>
                <w:sz w:val="22"/>
                <w:szCs w:val="22"/>
              </w:rPr>
              <w:t>Testbeschreibung</w:t>
            </w:r>
          </w:p>
        </w:tc>
        <w:tc>
          <w:tcPr>
            <w:tcW w:w="2409" w:type="dxa"/>
            <w:shd w:val="clear" w:color="auto" w:fill="C6D9F1" w:themeFill="text2" w:themeFillTint="33"/>
          </w:tcPr>
          <w:p w:rsidR="00737221" w:rsidRPr="0030738A" w:rsidRDefault="00737221" w:rsidP="00861713">
            <w:pPr>
              <w:pStyle w:val="IPA-Tabellentitel"/>
              <w:rPr>
                <w:sz w:val="22"/>
                <w:szCs w:val="22"/>
              </w:rPr>
            </w:pPr>
            <w:r w:rsidRPr="0030738A">
              <w:rPr>
                <w:sz w:val="22"/>
                <w:szCs w:val="22"/>
              </w:rPr>
              <w:t>Erwartung</w:t>
            </w:r>
          </w:p>
        </w:tc>
        <w:tc>
          <w:tcPr>
            <w:tcW w:w="1825" w:type="dxa"/>
            <w:shd w:val="clear" w:color="auto" w:fill="C6D9F1" w:themeFill="text2" w:themeFillTint="33"/>
          </w:tcPr>
          <w:p w:rsidR="00737221" w:rsidRPr="0030738A" w:rsidRDefault="00737221" w:rsidP="00861713">
            <w:pPr>
              <w:pStyle w:val="IPA-Tabellentitel"/>
              <w:rPr>
                <w:sz w:val="22"/>
                <w:szCs w:val="22"/>
              </w:rPr>
            </w:pPr>
            <w:r w:rsidRPr="0030738A">
              <w:rPr>
                <w:sz w:val="22"/>
                <w:szCs w:val="22"/>
              </w:rPr>
              <w:t>Ergebnis</w:t>
            </w:r>
          </w:p>
        </w:tc>
        <w:tc>
          <w:tcPr>
            <w:tcW w:w="900" w:type="dxa"/>
            <w:shd w:val="clear" w:color="auto" w:fill="C6D9F1" w:themeFill="text2" w:themeFillTint="33"/>
          </w:tcPr>
          <w:p w:rsidR="00737221" w:rsidRPr="0030738A" w:rsidRDefault="00737221" w:rsidP="00861713">
            <w:pPr>
              <w:pStyle w:val="IPA-Tabellentitel"/>
              <w:rPr>
                <w:sz w:val="22"/>
                <w:szCs w:val="22"/>
              </w:rPr>
            </w:pPr>
            <w:r w:rsidRPr="0030738A">
              <w:rPr>
                <w:sz w:val="22"/>
                <w:szCs w:val="22"/>
              </w:rPr>
              <w:t>Visum</w:t>
            </w:r>
          </w:p>
        </w:tc>
      </w:tr>
      <w:tr w:rsidR="00737221" w:rsidRPr="0030738A" w:rsidTr="00861713">
        <w:tc>
          <w:tcPr>
            <w:tcW w:w="637" w:type="dxa"/>
          </w:tcPr>
          <w:p w:rsidR="00737221" w:rsidRPr="0030738A" w:rsidRDefault="001F004E" w:rsidP="00861713">
            <w:pPr>
              <w:pStyle w:val="IPA-Tabelle"/>
              <w:rPr>
                <w:sz w:val="22"/>
                <w:szCs w:val="22"/>
              </w:rPr>
            </w:pPr>
            <w:r>
              <w:rPr>
                <w:sz w:val="22"/>
                <w:szCs w:val="22"/>
              </w:rPr>
              <w:t>1B</w:t>
            </w:r>
          </w:p>
        </w:tc>
        <w:tc>
          <w:tcPr>
            <w:tcW w:w="1440" w:type="dxa"/>
          </w:tcPr>
          <w:p w:rsidR="00737221" w:rsidRPr="0030738A" w:rsidRDefault="00737221" w:rsidP="00861713">
            <w:pPr>
              <w:pStyle w:val="IPA-Tabelle"/>
              <w:rPr>
                <w:sz w:val="22"/>
                <w:szCs w:val="22"/>
              </w:rPr>
            </w:pPr>
          </w:p>
        </w:tc>
        <w:tc>
          <w:tcPr>
            <w:tcW w:w="2426" w:type="dxa"/>
          </w:tcPr>
          <w:p w:rsidR="00737221" w:rsidRPr="0030738A" w:rsidRDefault="00737221" w:rsidP="00861713">
            <w:pPr>
              <w:pStyle w:val="IPA-Tabelle"/>
              <w:rPr>
                <w:sz w:val="22"/>
                <w:szCs w:val="22"/>
              </w:rPr>
            </w:pPr>
          </w:p>
        </w:tc>
        <w:tc>
          <w:tcPr>
            <w:tcW w:w="2409" w:type="dxa"/>
          </w:tcPr>
          <w:p w:rsidR="00737221" w:rsidRPr="0030738A" w:rsidRDefault="00737221" w:rsidP="00861713">
            <w:pPr>
              <w:pStyle w:val="IPA-Tabelle"/>
              <w:jc w:val="center"/>
              <w:rPr>
                <w:sz w:val="22"/>
                <w:szCs w:val="22"/>
              </w:rPr>
            </w:pPr>
          </w:p>
        </w:tc>
        <w:tc>
          <w:tcPr>
            <w:tcW w:w="1825" w:type="dxa"/>
          </w:tcPr>
          <w:p w:rsidR="00737221" w:rsidRPr="0030738A" w:rsidRDefault="00737221" w:rsidP="00861713">
            <w:pPr>
              <w:pStyle w:val="IPA-Tabelle"/>
              <w:rPr>
                <w:sz w:val="22"/>
                <w:szCs w:val="22"/>
              </w:rPr>
            </w:pPr>
          </w:p>
        </w:tc>
        <w:tc>
          <w:tcPr>
            <w:tcW w:w="900" w:type="dxa"/>
          </w:tcPr>
          <w:p w:rsidR="00737221" w:rsidRPr="0030738A" w:rsidRDefault="00737221" w:rsidP="00861713">
            <w:pPr>
              <w:pStyle w:val="IPA-Tabelle"/>
              <w:rPr>
                <w:sz w:val="22"/>
                <w:szCs w:val="22"/>
              </w:rPr>
            </w:pPr>
          </w:p>
        </w:tc>
      </w:tr>
      <w:tr w:rsidR="00737221" w:rsidRPr="0030738A" w:rsidTr="00861713">
        <w:tc>
          <w:tcPr>
            <w:tcW w:w="637" w:type="dxa"/>
          </w:tcPr>
          <w:p w:rsidR="00737221" w:rsidRPr="0030738A" w:rsidRDefault="001F004E" w:rsidP="00861713">
            <w:pPr>
              <w:pStyle w:val="IPA-Tabelle"/>
              <w:rPr>
                <w:sz w:val="22"/>
                <w:szCs w:val="22"/>
              </w:rPr>
            </w:pPr>
            <w:r>
              <w:rPr>
                <w:sz w:val="22"/>
                <w:szCs w:val="22"/>
              </w:rPr>
              <w:t>2W</w:t>
            </w:r>
          </w:p>
        </w:tc>
        <w:tc>
          <w:tcPr>
            <w:tcW w:w="1440" w:type="dxa"/>
          </w:tcPr>
          <w:p w:rsidR="00737221" w:rsidRPr="0030738A" w:rsidRDefault="00737221" w:rsidP="00861713">
            <w:pPr>
              <w:pStyle w:val="IPA-Tabelle"/>
              <w:rPr>
                <w:sz w:val="22"/>
                <w:szCs w:val="22"/>
              </w:rPr>
            </w:pPr>
          </w:p>
        </w:tc>
        <w:tc>
          <w:tcPr>
            <w:tcW w:w="2426" w:type="dxa"/>
          </w:tcPr>
          <w:p w:rsidR="00737221" w:rsidRPr="0030738A" w:rsidRDefault="00737221" w:rsidP="00861713">
            <w:pPr>
              <w:pStyle w:val="IPA-Tabelle"/>
              <w:rPr>
                <w:sz w:val="22"/>
                <w:szCs w:val="22"/>
              </w:rPr>
            </w:pPr>
          </w:p>
        </w:tc>
        <w:tc>
          <w:tcPr>
            <w:tcW w:w="2409" w:type="dxa"/>
          </w:tcPr>
          <w:p w:rsidR="00737221" w:rsidRPr="0030738A" w:rsidRDefault="00737221" w:rsidP="00861713">
            <w:pPr>
              <w:pStyle w:val="IPA-Tabelle"/>
              <w:jc w:val="center"/>
              <w:rPr>
                <w:sz w:val="22"/>
                <w:szCs w:val="22"/>
              </w:rPr>
            </w:pPr>
          </w:p>
        </w:tc>
        <w:tc>
          <w:tcPr>
            <w:tcW w:w="1825" w:type="dxa"/>
          </w:tcPr>
          <w:p w:rsidR="00737221" w:rsidRPr="0030738A" w:rsidRDefault="00737221" w:rsidP="00861713">
            <w:pPr>
              <w:pStyle w:val="IPA-Tabelle"/>
              <w:rPr>
                <w:sz w:val="22"/>
                <w:szCs w:val="22"/>
              </w:rPr>
            </w:pPr>
          </w:p>
        </w:tc>
        <w:tc>
          <w:tcPr>
            <w:tcW w:w="900" w:type="dxa"/>
          </w:tcPr>
          <w:p w:rsidR="00737221" w:rsidRPr="0030738A" w:rsidRDefault="00737221" w:rsidP="00861713">
            <w:pPr>
              <w:pStyle w:val="IPA-Tabelle"/>
              <w:rPr>
                <w:sz w:val="22"/>
                <w:szCs w:val="22"/>
              </w:rPr>
            </w:pPr>
          </w:p>
        </w:tc>
      </w:tr>
    </w:tbl>
    <w:p w:rsidR="00737221" w:rsidRPr="00EB70B9" w:rsidRDefault="00737221" w:rsidP="00737221">
      <w:r>
        <w:br w:type="page"/>
      </w:r>
    </w:p>
    <w:p w:rsidR="00737221" w:rsidRDefault="00737221" w:rsidP="00737221">
      <w:pPr>
        <w:pStyle w:val="berschrift2"/>
      </w:pPr>
      <w:bookmarkStart w:id="88" w:name="_Toc459723308"/>
      <w:r>
        <w:lastRenderedPageBreak/>
        <w:t>Einführung vorbereiten</w:t>
      </w:r>
      <w:bookmarkEnd w:id="88"/>
    </w:p>
    <w:p w:rsidR="00737221" w:rsidRPr="000A53CD" w:rsidRDefault="00737221" w:rsidP="00737221">
      <w:pPr>
        <w:pStyle w:val="IPA-Hinweistexte"/>
        <w:rPr>
          <w:rFonts w:eastAsia="Calibri"/>
        </w:rPr>
      </w:pPr>
      <w:r w:rsidRPr="000A53CD">
        <w:rPr>
          <w:rFonts w:eastAsia="Calibri"/>
        </w:rPr>
        <w:t>Die betrieblichen und organisatorischen Änderungen, welche bei der Einführung auftreten, müssen vorbereitet werden:</w:t>
      </w:r>
    </w:p>
    <w:p w:rsidR="00737221" w:rsidRPr="000A53CD" w:rsidRDefault="00737221" w:rsidP="00737221">
      <w:pPr>
        <w:pStyle w:val="IPA-Hinweistexte"/>
        <w:numPr>
          <w:ilvl w:val="0"/>
          <w:numId w:val="11"/>
        </w:numPr>
        <w:rPr>
          <w:rFonts w:eastAsia="Calibri"/>
        </w:rPr>
      </w:pPr>
      <w:r w:rsidRPr="000A53CD">
        <w:rPr>
          <w:rFonts w:eastAsia="Calibri"/>
        </w:rPr>
        <w:t>Sicherstellen der Produktionsumgebung</w:t>
      </w:r>
    </w:p>
    <w:p w:rsidR="00737221" w:rsidRPr="000A53CD" w:rsidRDefault="00737221" w:rsidP="00737221">
      <w:pPr>
        <w:pStyle w:val="IPA-Hinweistexte"/>
        <w:numPr>
          <w:ilvl w:val="0"/>
          <w:numId w:val="11"/>
        </w:numPr>
        <w:rPr>
          <w:rFonts w:eastAsia="Calibri"/>
        </w:rPr>
      </w:pPr>
      <w:r w:rsidRPr="000A53CD">
        <w:rPr>
          <w:rFonts w:eastAsia="Calibri"/>
        </w:rPr>
        <w:t>Datenmigration</w:t>
      </w:r>
    </w:p>
    <w:p w:rsidR="00737221" w:rsidRPr="000A53CD" w:rsidRDefault="00737221" w:rsidP="00737221">
      <w:pPr>
        <w:pStyle w:val="IPA-Hinweistexte"/>
        <w:numPr>
          <w:ilvl w:val="0"/>
          <w:numId w:val="11"/>
        </w:numPr>
        <w:rPr>
          <w:rFonts w:eastAsia="Calibri"/>
        </w:rPr>
      </w:pPr>
      <w:r w:rsidRPr="000A53CD">
        <w:rPr>
          <w:rFonts w:eastAsia="Calibri"/>
        </w:rPr>
        <w:t>Ausbildung planen</w:t>
      </w:r>
    </w:p>
    <w:p w:rsidR="00737221" w:rsidRDefault="00737221" w:rsidP="00737221">
      <w:pPr>
        <w:pStyle w:val="IPA-Hinweistexte"/>
        <w:numPr>
          <w:ilvl w:val="0"/>
          <w:numId w:val="11"/>
        </w:numPr>
        <w:rPr>
          <w:rFonts w:eastAsia="Calibri"/>
        </w:rPr>
      </w:pPr>
      <w:r w:rsidRPr="000A53CD">
        <w:rPr>
          <w:rFonts w:eastAsia="Calibri"/>
        </w:rPr>
        <w:t>Ausbildungsmaterial und Handbücher erstellen</w:t>
      </w:r>
    </w:p>
    <w:p w:rsidR="00384FDC" w:rsidRPr="001D56BC" w:rsidRDefault="00384FDC" w:rsidP="00737221">
      <w:pPr>
        <w:pStyle w:val="IPA-Hinweistexte"/>
        <w:numPr>
          <w:ilvl w:val="0"/>
          <w:numId w:val="11"/>
        </w:numPr>
        <w:rPr>
          <w:rFonts w:eastAsia="Calibri"/>
        </w:rPr>
      </w:pPr>
      <w:r>
        <w:rPr>
          <w:rFonts w:eastAsia="Calibri"/>
        </w:rPr>
        <w:t>Manuals</w:t>
      </w:r>
    </w:p>
    <w:p w:rsidR="00737221" w:rsidRDefault="00737221" w:rsidP="00737221">
      <w:pPr>
        <w:pStyle w:val="berschrift2"/>
      </w:pPr>
      <w:bookmarkStart w:id="89" w:name="_Toc459723309"/>
      <w:r>
        <w:t>Schutzmassnahmen umsetzen</w:t>
      </w:r>
      <w:bookmarkEnd w:id="89"/>
    </w:p>
    <w:p w:rsidR="00737221" w:rsidRDefault="00737221" w:rsidP="00737221">
      <w:pPr>
        <w:pStyle w:val="IPA-Hinweistexte"/>
        <w:rPr>
          <w:rFonts w:eastAsia="Calibri"/>
        </w:rPr>
      </w:pPr>
      <w:r w:rsidRPr="000A53CD">
        <w:rPr>
          <w:rFonts w:eastAsia="Calibri"/>
        </w:rPr>
        <w:t xml:space="preserve">Die </w:t>
      </w:r>
      <w:r>
        <w:rPr>
          <w:rFonts w:eastAsia="Calibri"/>
        </w:rPr>
        <w:t>vorgesehenen Massnahmen zum Schutz des Systems werden umgesetzt, deren Umsetzung überprüft und falls deren Wirkung durch gezielte Verbesserungen erhöht, so dass die Anforderungen an die Sicherheit und den Datenschutz erfüllt sind.</w:t>
      </w:r>
    </w:p>
    <w:p w:rsidR="00737221" w:rsidRDefault="00737221" w:rsidP="00737221">
      <w:pPr>
        <w:pStyle w:val="IPA-Hinweistexte"/>
        <w:rPr>
          <w:rFonts w:eastAsia="Calibri"/>
        </w:rPr>
      </w:pPr>
      <w:r>
        <w:rPr>
          <w:rFonts w:eastAsia="Calibri"/>
        </w:rPr>
        <w:t>ISDS-Konzept überprüfen und ergänzen</w:t>
      </w:r>
    </w:p>
    <w:p w:rsidR="00737221" w:rsidRDefault="00737221" w:rsidP="00737221">
      <w:pPr>
        <w:pStyle w:val="IPA-Hinweistexte"/>
        <w:rPr>
          <w:rFonts w:eastAsia="Calibri"/>
        </w:rPr>
      </w:pPr>
      <w:r>
        <w:rPr>
          <w:rFonts w:eastAsia="Calibri"/>
        </w:rPr>
        <w:t>Schutzmassnahmen durchführen</w:t>
      </w:r>
    </w:p>
    <w:p w:rsidR="00737221" w:rsidRDefault="00737221" w:rsidP="00737221">
      <w:pPr>
        <w:pStyle w:val="IPA-Hinweistexte"/>
        <w:rPr>
          <w:rFonts w:eastAsia="Calibri"/>
        </w:rPr>
      </w:pPr>
      <w:r>
        <w:rPr>
          <w:rFonts w:eastAsia="Calibri"/>
        </w:rPr>
        <w:t>Schutzmassnahmen verbessern</w:t>
      </w:r>
    </w:p>
    <w:p w:rsidR="00737221" w:rsidRPr="00513E92" w:rsidRDefault="00737221" w:rsidP="00737221">
      <w:pPr>
        <w:pStyle w:val="IPA-Textkrper"/>
      </w:pPr>
    </w:p>
    <w:p w:rsidR="00737221" w:rsidRPr="00737221" w:rsidRDefault="00737221" w:rsidP="00737221">
      <w:pPr>
        <w:pStyle w:val="berschrift1"/>
        <w:rPr>
          <w:color w:val="000000" w:themeColor="text1"/>
        </w:rPr>
      </w:pPr>
      <w:bookmarkStart w:id="90" w:name="_Toc114965607"/>
      <w:bookmarkStart w:id="91" w:name="_Toc459723310"/>
      <w:r w:rsidRPr="00737221">
        <w:rPr>
          <w:color w:val="000000" w:themeColor="text1"/>
        </w:rPr>
        <w:lastRenderedPageBreak/>
        <w:t>Einführung</w:t>
      </w:r>
      <w:bookmarkEnd w:id="91"/>
    </w:p>
    <w:p w:rsidR="00737221" w:rsidRPr="00EB70B9" w:rsidRDefault="00737221" w:rsidP="00737221">
      <w:pPr>
        <w:pStyle w:val="IPA-Hinweistexte"/>
        <w:rPr>
          <w:rFonts w:eastAsia="Calibri"/>
        </w:rPr>
      </w:pPr>
      <w:r w:rsidRPr="00EB70B9">
        <w:rPr>
          <w:rFonts w:eastAsia="Calibri"/>
        </w:rPr>
        <w:t xml:space="preserve">Die Phase </w:t>
      </w:r>
      <w:r w:rsidR="00AA7674">
        <w:rPr>
          <w:rFonts w:eastAsia="Calibri"/>
        </w:rPr>
        <w:t>Einführung</w:t>
      </w:r>
      <w:r w:rsidRPr="00EB70B9">
        <w:rPr>
          <w:rFonts w:eastAsia="Calibri"/>
        </w:rPr>
        <w:t xml:space="preserve"> dient zur Installation des Informatiksystems und zur Aufnahme des Betriebs</w:t>
      </w:r>
      <w:bookmarkEnd w:id="90"/>
      <w:r w:rsidRPr="00EB70B9">
        <w:rPr>
          <w:rFonts w:eastAsia="Calibri"/>
        </w:rPr>
        <w:t xml:space="preserve"> sowie Abschluss des Projekts (Bericht Teil 1).</w:t>
      </w:r>
    </w:p>
    <w:p w:rsidR="00737221" w:rsidRDefault="00737221" w:rsidP="00737221">
      <w:pPr>
        <w:pStyle w:val="berschrift2"/>
      </w:pPr>
      <w:bookmarkStart w:id="92" w:name="_Toc459723311"/>
      <w:r>
        <w:t>System einführen</w:t>
      </w:r>
      <w:bookmarkEnd w:id="92"/>
    </w:p>
    <w:p w:rsidR="00737221" w:rsidRPr="00737221" w:rsidRDefault="00737221" w:rsidP="00737221">
      <w:pPr>
        <w:pStyle w:val="IPA-Hinweistexte"/>
        <w:numPr>
          <w:ilvl w:val="0"/>
          <w:numId w:val="17"/>
        </w:numPr>
        <w:rPr>
          <w:rFonts w:eastAsia="Calibri"/>
        </w:rPr>
      </w:pPr>
      <w:r w:rsidRPr="00737221">
        <w:rPr>
          <w:rFonts w:eastAsia="Calibri"/>
        </w:rPr>
        <w:t>Informatiksystem installieren und verteilen</w:t>
      </w:r>
    </w:p>
    <w:p w:rsidR="00737221" w:rsidRPr="00737221" w:rsidRDefault="00737221" w:rsidP="00737221">
      <w:pPr>
        <w:pStyle w:val="IPA-Hinweistexte"/>
        <w:numPr>
          <w:ilvl w:val="0"/>
          <w:numId w:val="17"/>
        </w:numPr>
        <w:rPr>
          <w:rFonts w:eastAsia="Calibri"/>
        </w:rPr>
      </w:pPr>
      <w:r w:rsidRPr="00737221">
        <w:rPr>
          <w:rFonts w:eastAsia="Calibri"/>
        </w:rPr>
        <w:t>Benutzer ausbilden</w:t>
      </w:r>
    </w:p>
    <w:p w:rsidR="00737221" w:rsidRPr="00737221" w:rsidRDefault="00737221" w:rsidP="00737221">
      <w:pPr>
        <w:pStyle w:val="IPA-Hinweistexte"/>
        <w:numPr>
          <w:ilvl w:val="0"/>
          <w:numId w:val="17"/>
        </w:numPr>
        <w:rPr>
          <w:rFonts w:eastAsia="Calibri"/>
        </w:rPr>
      </w:pPr>
      <w:r w:rsidRPr="00737221">
        <w:rPr>
          <w:rFonts w:eastAsia="Calibri"/>
        </w:rPr>
        <w:t>Informatiksystem aktivieren</w:t>
      </w:r>
    </w:p>
    <w:p w:rsidR="00737221" w:rsidRDefault="00737221" w:rsidP="00737221">
      <w:pPr>
        <w:pStyle w:val="IPA-Hinweistexte"/>
        <w:numPr>
          <w:ilvl w:val="0"/>
          <w:numId w:val="17"/>
        </w:numPr>
        <w:rPr>
          <w:rFonts w:eastAsia="Calibri"/>
        </w:rPr>
      </w:pPr>
      <w:r w:rsidRPr="00737221">
        <w:rPr>
          <w:rFonts w:eastAsia="Calibri"/>
        </w:rPr>
        <w:t>Prozesse und Organisation aktivieren</w:t>
      </w:r>
    </w:p>
    <w:p w:rsidR="00384FDC" w:rsidRDefault="00384FDC" w:rsidP="00384FDC">
      <w:pPr>
        <w:pStyle w:val="IPA-Hinweistexte"/>
        <w:rPr>
          <w:rFonts w:eastAsia="Calibri"/>
        </w:rPr>
      </w:pPr>
    </w:p>
    <w:p w:rsidR="00384FDC" w:rsidRPr="00384FDC" w:rsidRDefault="00384FDC" w:rsidP="00384FDC">
      <w:pPr>
        <w:pStyle w:val="IPA-Hinweistexte"/>
        <w:rPr>
          <w:rFonts w:eastAsia="Calibri"/>
          <w:b/>
          <w:sz w:val="32"/>
          <w:szCs w:val="32"/>
        </w:rPr>
      </w:pPr>
    </w:p>
    <w:p w:rsidR="00384FDC" w:rsidRPr="00384FDC" w:rsidRDefault="00384FDC" w:rsidP="00384FDC">
      <w:pPr>
        <w:pStyle w:val="IPA-Hinweistexte"/>
        <w:rPr>
          <w:rFonts w:eastAsia="Calibri"/>
          <w:b/>
          <w:sz w:val="32"/>
          <w:szCs w:val="32"/>
        </w:rPr>
      </w:pPr>
      <w:r w:rsidRPr="00384FDC">
        <w:rPr>
          <w:rFonts w:eastAsia="Calibri"/>
          <w:b/>
          <w:sz w:val="32"/>
          <w:szCs w:val="32"/>
        </w:rPr>
        <w:t>Abschlussbericht im Teil eins letzter Punkt.</w:t>
      </w:r>
    </w:p>
    <w:p w:rsidR="00737221" w:rsidRDefault="00384FDC" w:rsidP="00737221">
      <w:pPr>
        <w:pStyle w:val="berschrift1"/>
      </w:pPr>
      <w:bookmarkStart w:id="93" w:name="_Toc114965611"/>
      <w:bookmarkStart w:id="94" w:name="_Toc459723312"/>
      <w:r>
        <w:lastRenderedPageBreak/>
        <w:t xml:space="preserve">Literatur und </w:t>
      </w:r>
      <w:r w:rsidR="00737221">
        <w:t>Quellenverzeichnis</w:t>
      </w:r>
      <w:bookmarkEnd w:id="93"/>
      <w:bookmarkEnd w:id="94"/>
    </w:p>
    <w:p w:rsidR="00737221" w:rsidRPr="00737221" w:rsidRDefault="00737221" w:rsidP="00737221">
      <w:pPr>
        <w:pStyle w:val="IPA-Hinweistexte"/>
        <w:rPr>
          <w:i w:val="0"/>
          <w:vanish w:val="0"/>
        </w:rPr>
      </w:pPr>
      <w:r w:rsidRPr="00737221">
        <w:t xml:space="preserve">Hinweis: An dieser Stelle muss ein Literatur- und Quellenverzeichnis eingefügt werden. </w:t>
      </w:r>
    </w:p>
    <w:p w:rsidR="00737221" w:rsidRPr="00737221" w:rsidRDefault="00737221" w:rsidP="00737221">
      <w:pPr>
        <w:pStyle w:val="IPA-Hinweistexte"/>
        <w:rPr>
          <w:i w:val="0"/>
          <w:vanish w:val="0"/>
        </w:rPr>
      </w:pPr>
      <w:r w:rsidRPr="00737221">
        <w:t>(es kann auch mit der Fussnote ein Hinweis auf die Quelle gemacht werden, diese muss aber im Quellen VZ ersichtlich sein</w:t>
      </w:r>
    </w:p>
    <w:p w:rsidR="00737221" w:rsidRPr="00737221" w:rsidRDefault="00737221" w:rsidP="00737221">
      <w:pPr>
        <w:pStyle w:val="IPA-Hinweistexte"/>
        <w:rPr>
          <w:i w:val="0"/>
          <w:vanish w:val="0"/>
        </w:rPr>
      </w:pPr>
    </w:p>
    <w:p w:rsidR="00737221" w:rsidRPr="00737221" w:rsidRDefault="00737221" w:rsidP="00737221">
      <w:pPr>
        <w:pStyle w:val="IPA-Hinweistexte"/>
        <w:rPr>
          <w:i w:val="0"/>
          <w:vanish w:val="0"/>
        </w:rPr>
      </w:pPr>
      <w:r w:rsidRPr="00737221">
        <w:t>Internet Quelle:</w:t>
      </w:r>
    </w:p>
    <w:p w:rsidR="00737221" w:rsidRPr="00737221" w:rsidRDefault="00737221" w:rsidP="00737221">
      <w:pPr>
        <w:pStyle w:val="IPA-Hinweistexte"/>
        <w:rPr>
          <w:i w:val="0"/>
          <w:vanish w:val="0"/>
        </w:rPr>
      </w:pPr>
      <w:r w:rsidRPr="00737221">
        <w:t>Name des Autors (falls erkennbar), „Titel der Seite“, Webadresse, Datum des letzten Zugriffs</w:t>
      </w:r>
    </w:p>
    <w:p w:rsidR="00737221" w:rsidRPr="00737221" w:rsidRDefault="00737221" w:rsidP="00737221">
      <w:pPr>
        <w:pStyle w:val="IPA-Hinweistexte"/>
        <w:rPr>
          <w:i w:val="0"/>
          <w:vanish w:val="0"/>
        </w:rPr>
      </w:pPr>
      <w:r w:rsidRPr="00737221">
        <w:t>Beispiel Internet</w:t>
      </w:r>
    </w:p>
    <w:p w:rsidR="00737221" w:rsidRPr="00737221" w:rsidRDefault="00737221" w:rsidP="00737221">
      <w:pPr>
        <w:pStyle w:val="IPA-Hinweistexte"/>
        <w:rPr>
          <w:i w:val="0"/>
          <w:vanish w:val="0"/>
        </w:rPr>
      </w:pPr>
      <w:r w:rsidRPr="00737221">
        <w:t>Quellenangabe</w:t>
      </w:r>
      <w:r w:rsidRPr="00737221">
        <w:tab/>
        <w:t>„Koala“, http://de.wikipedia.org/wiki/Koala, 22.03.2008</w:t>
      </w:r>
    </w:p>
    <w:p w:rsidR="00737221" w:rsidRPr="00737221" w:rsidRDefault="00737221" w:rsidP="00737221">
      <w:pPr>
        <w:pStyle w:val="IPA-Hinweistexte"/>
        <w:rPr>
          <w:i w:val="0"/>
          <w:vanish w:val="0"/>
        </w:rPr>
      </w:pPr>
    </w:p>
    <w:p w:rsidR="00737221" w:rsidRPr="00737221" w:rsidRDefault="00737221" w:rsidP="00737221">
      <w:pPr>
        <w:pStyle w:val="IPA-Hinweistexte"/>
        <w:rPr>
          <w:i w:val="0"/>
          <w:vanish w:val="0"/>
        </w:rPr>
      </w:pPr>
      <w:r w:rsidRPr="00737221">
        <w:t>Buch Quelle:</w:t>
      </w:r>
    </w:p>
    <w:p w:rsidR="00737221" w:rsidRPr="00737221" w:rsidRDefault="00737221" w:rsidP="00737221">
      <w:pPr>
        <w:pStyle w:val="IPA-Hinweistexte"/>
        <w:rPr>
          <w:i w:val="0"/>
          <w:vanish w:val="0"/>
        </w:rPr>
      </w:pPr>
      <w:r w:rsidRPr="00737221">
        <w:t>Erklärung</w:t>
      </w:r>
      <w:r w:rsidRPr="00737221">
        <w:tab/>
        <w:t>Name des Autors: Titel. Verlag, Jahr, Seite, auf der der zitierte Text steht.</w:t>
      </w:r>
    </w:p>
    <w:p w:rsidR="00737221" w:rsidRPr="00737221" w:rsidRDefault="00737221" w:rsidP="00737221">
      <w:pPr>
        <w:pStyle w:val="IPA-Hinweistexte"/>
        <w:rPr>
          <w:i w:val="0"/>
          <w:vanish w:val="0"/>
        </w:rPr>
      </w:pPr>
      <w:r w:rsidRPr="00737221">
        <w:t>Beispiel Buch</w:t>
      </w:r>
    </w:p>
    <w:p w:rsidR="00737221" w:rsidRPr="00737221" w:rsidRDefault="00737221" w:rsidP="00737221">
      <w:pPr>
        <w:pStyle w:val="IPA-Hinweistexte"/>
        <w:rPr>
          <w:i w:val="0"/>
          <w:vanish w:val="0"/>
        </w:rPr>
      </w:pPr>
      <w:r w:rsidRPr="00737221">
        <w:t>Quellenangabe</w:t>
      </w:r>
      <w:r w:rsidRPr="00737221">
        <w:tab/>
        <w:t>Ernst Walter Bauer: Humanbiologie. Cornelsen, 2006, S. 50.</w:t>
      </w:r>
    </w:p>
    <w:p w:rsidR="00737221" w:rsidRDefault="00737221" w:rsidP="00737221">
      <w:pPr>
        <w:pStyle w:val="berschrift1"/>
      </w:pPr>
      <w:bookmarkStart w:id="95" w:name="_Toc114965612"/>
      <w:bookmarkStart w:id="96" w:name="_Toc459723313"/>
      <w:r>
        <w:lastRenderedPageBreak/>
        <w:t>Glossar</w:t>
      </w:r>
      <w:bookmarkEnd w:id="95"/>
      <w:bookmarkEnd w:id="96"/>
    </w:p>
    <w:p w:rsidR="00737221" w:rsidRPr="00737221" w:rsidRDefault="00737221" w:rsidP="00737221">
      <w:pPr>
        <w:pStyle w:val="IPA-Hinweistexte"/>
      </w:pPr>
      <w:r w:rsidRPr="00737221">
        <w:t>Alphabetisch sortiert</w:t>
      </w:r>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1F004E" w:rsidRPr="0030738A" w:rsidTr="00733060">
        <w:tc>
          <w:tcPr>
            <w:tcW w:w="2770" w:type="dxa"/>
            <w:tcBorders>
              <w:bottom w:val="dotted" w:sz="4" w:space="0" w:color="auto"/>
            </w:tcBorders>
            <w:shd w:val="clear" w:color="auto" w:fill="C6D9F1" w:themeFill="text2" w:themeFillTint="33"/>
            <w:tcMar>
              <w:top w:w="85" w:type="dxa"/>
              <w:bottom w:w="85" w:type="dxa"/>
            </w:tcMar>
          </w:tcPr>
          <w:p w:rsidR="001F004E" w:rsidRPr="0030738A" w:rsidRDefault="001F004E" w:rsidP="00861713">
            <w:pPr>
              <w:pStyle w:val="IPA-Tabellentitel"/>
              <w:rPr>
                <w:sz w:val="22"/>
                <w:szCs w:val="22"/>
                <w:lang w:val="de-DE"/>
              </w:rPr>
            </w:pPr>
            <w:r w:rsidRPr="0030738A">
              <w:rPr>
                <w:sz w:val="22"/>
                <w:szCs w:val="22"/>
                <w:lang w:val="de-DE"/>
              </w:rPr>
              <w:t>Begriff</w:t>
            </w:r>
          </w:p>
        </w:tc>
        <w:tc>
          <w:tcPr>
            <w:tcW w:w="6840" w:type="dxa"/>
            <w:tcBorders>
              <w:bottom w:val="dotted" w:sz="4" w:space="0" w:color="auto"/>
            </w:tcBorders>
            <w:shd w:val="clear" w:color="auto" w:fill="C6D9F1" w:themeFill="text2" w:themeFillTint="33"/>
            <w:tcMar>
              <w:top w:w="85" w:type="dxa"/>
              <w:bottom w:w="85" w:type="dxa"/>
            </w:tcMar>
          </w:tcPr>
          <w:p w:rsidR="001F004E" w:rsidRPr="0030738A" w:rsidRDefault="001F004E" w:rsidP="00861713">
            <w:pPr>
              <w:pStyle w:val="IPA-Tabellentitel"/>
              <w:rPr>
                <w:sz w:val="22"/>
                <w:szCs w:val="22"/>
                <w:lang w:val="de-DE"/>
              </w:rPr>
            </w:pPr>
            <w:r w:rsidRPr="0030738A">
              <w:rPr>
                <w:sz w:val="22"/>
                <w:szCs w:val="22"/>
                <w:lang w:val="de-DE"/>
              </w:rPr>
              <w:t>Bedeutung</w:t>
            </w:r>
          </w:p>
        </w:tc>
      </w:tr>
      <w:tr w:rsidR="001F004E" w:rsidRPr="0030738A" w:rsidTr="00861713">
        <w:tc>
          <w:tcPr>
            <w:tcW w:w="2770" w:type="dxa"/>
            <w:tcMar>
              <w:top w:w="85" w:type="dxa"/>
              <w:bottom w:w="85" w:type="dxa"/>
            </w:tcMar>
          </w:tcPr>
          <w:p w:rsidR="001F004E" w:rsidRPr="0030738A" w:rsidRDefault="001F004E" w:rsidP="00861713">
            <w:pPr>
              <w:pStyle w:val="IPA-Tabelle"/>
              <w:rPr>
                <w:sz w:val="22"/>
                <w:szCs w:val="22"/>
              </w:rPr>
            </w:pPr>
          </w:p>
        </w:tc>
        <w:tc>
          <w:tcPr>
            <w:tcW w:w="6840" w:type="dxa"/>
            <w:tcMar>
              <w:top w:w="85" w:type="dxa"/>
              <w:bottom w:w="85" w:type="dxa"/>
            </w:tcMar>
          </w:tcPr>
          <w:p w:rsidR="001F004E" w:rsidRPr="0030738A" w:rsidRDefault="001F004E" w:rsidP="00861713">
            <w:pPr>
              <w:pStyle w:val="IPA-Tabelle"/>
              <w:rPr>
                <w:sz w:val="22"/>
                <w:szCs w:val="22"/>
              </w:rPr>
            </w:pPr>
          </w:p>
        </w:tc>
      </w:tr>
      <w:tr w:rsidR="001F004E" w:rsidRPr="0030738A" w:rsidTr="00861713">
        <w:tc>
          <w:tcPr>
            <w:tcW w:w="2770" w:type="dxa"/>
            <w:tcMar>
              <w:top w:w="85" w:type="dxa"/>
              <w:bottom w:w="85" w:type="dxa"/>
            </w:tcMar>
          </w:tcPr>
          <w:p w:rsidR="001F004E" w:rsidRPr="0030738A" w:rsidRDefault="001F004E" w:rsidP="00861713">
            <w:pPr>
              <w:pStyle w:val="IPA-Tabelle"/>
              <w:rPr>
                <w:sz w:val="22"/>
                <w:szCs w:val="22"/>
              </w:rPr>
            </w:pPr>
          </w:p>
        </w:tc>
        <w:tc>
          <w:tcPr>
            <w:tcW w:w="6840" w:type="dxa"/>
            <w:tcMar>
              <w:top w:w="85" w:type="dxa"/>
              <w:bottom w:w="85" w:type="dxa"/>
            </w:tcMar>
          </w:tcPr>
          <w:p w:rsidR="001F004E" w:rsidRPr="0030738A" w:rsidRDefault="001F004E" w:rsidP="00861713">
            <w:pPr>
              <w:pStyle w:val="IPA-Tabelle"/>
              <w:rPr>
                <w:sz w:val="22"/>
                <w:szCs w:val="22"/>
              </w:rPr>
            </w:pPr>
          </w:p>
        </w:tc>
      </w:tr>
      <w:tr w:rsidR="001F004E" w:rsidRPr="0030738A" w:rsidTr="00861713">
        <w:tc>
          <w:tcPr>
            <w:tcW w:w="2770" w:type="dxa"/>
            <w:tcBorders>
              <w:bottom w:val="dotted" w:sz="4" w:space="0" w:color="auto"/>
            </w:tcBorders>
            <w:tcMar>
              <w:top w:w="85" w:type="dxa"/>
              <w:bottom w:w="85" w:type="dxa"/>
            </w:tcMar>
          </w:tcPr>
          <w:p w:rsidR="001F004E" w:rsidRPr="0030738A" w:rsidRDefault="001F004E" w:rsidP="00861713">
            <w:pPr>
              <w:pStyle w:val="IPA-Tabelle"/>
              <w:rPr>
                <w:sz w:val="22"/>
                <w:szCs w:val="22"/>
              </w:rPr>
            </w:pPr>
          </w:p>
        </w:tc>
        <w:tc>
          <w:tcPr>
            <w:tcW w:w="6840" w:type="dxa"/>
            <w:tcBorders>
              <w:bottom w:val="dotted" w:sz="4" w:space="0" w:color="auto"/>
            </w:tcBorders>
            <w:tcMar>
              <w:top w:w="85" w:type="dxa"/>
              <w:bottom w:w="85" w:type="dxa"/>
            </w:tcMar>
          </w:tcPr>
          <w:p w:rsidR="001F004E" w:rsidRPr="0030738A" w:rsidRDefault="001F004E" w:rsidP="00861713">
            <w:pPr>
              <w:pStyle w:val="IPA-Tabelle"/>
              <w:rPr>
                <w:sz w:val="22"/>
                <w:szCs w:val="22"/>
              </w:rPr>
            </w:pPr>
          </w:p>
        </w:tc>
      </w:tr>
    </w:tbl>
    <w:p w:rsidR="00737221" w:rsidRPr="0030738A" w:rsidRDefault="00737221" w:rsidP="001F004E">
      <w:pPr>
        <w:pStyle w:val="IPA-Hinweistexte"/>
      </w:pPr>
    </w:p>
    <w:p w:rsidR="00737221" w:rsidRPr="0030738A" w:rsidRDefault="001F004E" w:rsidP="001F004E">
      <w:pPr>
        <w:pStyle w:val="IPA-Hinweistexte"/>
      </w:pPr>
      <w:r>
        <w:t>Tipp: Word 2010/13 Layout/Sortieren nach… ;-)</w:t>
      </w:r>
    </w:p>
    <w:p w:rsidR="00737221" w:rsidRPr="00737221" w:rsidRDefault="00737221" w:rsidP="00737221">
      <w:pPr>
        <w:pStyle w:val="berschrift1"/>
        <w:rPr>
          <w:color w:val="000000" w:themeColor="text1"/>
        </w:rPr>
      </w:pPr>
      <w:bookmarkStart w:id="97" w:name="_Toc114965613"/>
      <w:bookmarkStart w:id="98" w:name="_Toc459723314"/>
      <w:r w:rsidRPr="00737221">
        <w:rPr>
          <w:color w:val="000000" w:themeColor="text1"/>
        </w:rPr>
        <w:lastRenderedPageBreak/>
        <w:t>Unterschriften</w:t>
      </w:r>
      <w:bookmarkEnd w:id="97"/>
      <w:r w:rsidRPr="00737221">
        <w:rPr>
          <w:color w:val="000000" w:themeColor="text1"/>
        </w:rPr>
        <w:t xml:space="preserve"> für </w:t>
      </w:r>
      <w:r w:rsidR="00AA4073">
        <w:rPr>
          <w:color w:val="000000" w:themeColor="text1"/>
        </w:rPr>
        <w:t>Abnahme</w:t>
      </w:r>
      <w:bookmarkEnd w:id="98"/>
    </w:p>
    <w:p w:rsidR="00737221" w:rsidRDefault="00737221" w:rsidP="00737221">
      <w:pPr>
        <w:pStyle w:val="IPA-Hinweistexte"/>
      </w:pPr>
      <w:r w:rsidRPr="00737221">
        <w:t>Lernende und Fachvorgesetzte haben die Dokumentation vor der Abgabe zu unterzeichnen und somit die Richtigkeit zu bezeugen</w:t>
      </w:r>
      <w:r w:rsidR="002F6F29">
        <w:t xml:space="preserve"> (gelbes Deckblatt)</w:t>
      </w:r>
      <w:r w:rsidRPr="00737221">
        <w:t>.</w:t>
      </w:r>
      <w:r w:rsidR="00AA4073">
        <w:t xml:space="preserve"> Der F</w:t>
      </w:r>
      <w:r w:rsidR="00577A03">
        <w:t>V</w:t>
      </w:r>
      <w:r w:rsidR="00AA4073">
        <w:t xml:space="preserve"> hat die IPA abgenommen, und bewertet diese anschliessend.</w:t>
      </w:r>
      <w:r w:rsidR="00577A03">
        <w:t xml:space="preserve"> (Achtung: wenn Experte verlang dann bitte unterzeichnen)</w:t>
      </w:r>
    </w:p>
    <w:p w:rsidR="00526537" w:rsidRDefault="00526537" w:rsidP="00737221">
      <w:pPr>
        <w:pStyle w:val="IPA-Hinweistexte"/>
      </w:pPr>
    </w:p>
    <w:p w:rsidR="00526537" w:rsidRPr="00737221" w:rsidRDefault="00526537" w:rsidP="00526537">
      <w:pPr>
        <w:pStyle w:val="Beschriftung"/>
        <w:rPr>
          <w:i/>
          <w:vanish/>
        </w:rPr>
      </w:pPr>
      <w:bookmarkStart w:id="99" w:name="_Toc430610040"/>
      <w:r>
        <w:t xml:space="preserve">Tabelle </w:t>
      </w:r>
      <w:r w:rsidR="008B7EDB">
        <w:fldChar w:fldCharType="begin"/>
      </w:r>
      <w:r w:rsidR="008B7EDB">
        <w:instrText xml:space="preserve"> SEQ Tabelle \* ARABIC </w:instrText>
      </w:r>
      <w:r w:rsidR="008B7EDB">
        <w:fldChar w:fldCharType="separate"/>
      </w:r>
      <w:r>
        <w:rPr>
          <w:noProof/>
        </w:rPr>
        <w:t>7</w:t>
      </w:r>
      <w:r w:rsidR="008B7EDB">
        <w:rPr>
          <w:noProof/>
        </w:rPr>
        <w:fldChar w:fldCharType="end"/>
      </w:r>
      <w:r>
        <w:t>, Unterschrift</w:t>
      </w:r>
      <w:r w:rsidR="00F02283">
        <w:t>en zwei (O</w:t>
      </w:r>
      <w:r>
        <w:t>ptional)</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737221" w:rsidRPr="0030738A" w:rsidTr="00733060">
        <w:tc>
          <w:tcPr>
            <w:tcW w:w="1728" w:type="dxa"/>
            <w:shd w:val="clear" w:color="auto" w:fill="C6D9F1" w:themeFill="text2" w:themeFillTint="33"/>
          </w:tcPr>
          <w:p w:rsidR="00737221" w:rsidRPr="0030738A" w:rsidRDefault="00737221" w:rsidP="00861713">
            <w:pPr>
              <w:pStyle w:val="IPA-Tabellentitel"/>
              <w:rPr>
                <w:sz w:val="22"/>
                <w:szCs w:val="22"/>
              </w:rPr>
            </w:pPr>
            <w:r w:rsidRPr="0030738A">
              <w:rPr>
                <w:sz w:val="22"/>
                <w:szCs w:val="22"/>
              </w:rPr>
              <w:t>Datum</w:t>
            </w:r>
          </w:p>
        </w:tc>
        <w:tc>
          <w:tcPr>
            <w:tcW w:w="2700" w:type="dxa"/>
            <w:shd w:val="clear" w:color="auto" w:fill="C6D9F1" w:themeFill="text2" w:themeFillTint="33"/>
          </w:tcPr>
          <w:p w:rsidR="00737221" w:rsidRPr="0030738A" w:rsidRDefault="00737221" w:rsidP="00861713">
            <w:pPr>
              <w:pStyle w:val="IPA-Tabellentitel"/>
              <w:rPr>
                <w:sz w:val="22"/>
                <w:szCs w:val="22"/>
              </w:rPr>
            </w:pPr>
            <w:r w:rsidRPr="0030738A">
              <w:rPr>
                <w:sz w:val="22"/>
                <w:szCs w:val="22"/>
              </w:rPr>
              <w:t>Name / OE</w:t>
            </w:r>
          </w:p>
        </w:tc>
        <w:tc>
          <w:tcPr>
            <w:tcW w:w="4499" w:type="dxa"/>
            <w:shd w:val="clear" w:color="auto" w:fill="C6D9F1" w:themeFill="text2" w:themeFillTint="33"/>
          </w:tcPr>
          <w:p w:rsidR="00737221" w:rsidRPr="0030738A" w:rsidRDefault="00737221" w:rsidP="00861713">
            <w:pPr>
              <w:pStyle w:val="IPA-Tabellentitel"/>
              <w:rPr>
                <w:sz w:val="22"/>
                <w:szCs w:val="22"/>
              </w:rPr>
            </w:pPr>
            <w:r w:rsidRPr="0030738A">
              <w:rPr>
                <w:sz w:val="22"/>
                <w:szCs w:val="22"/>
              </w:rPr>
              <w:t>Unterschrift</w:t>
            </w:r>
          </w:p>
        </w:tc>
      </w:tr>
      <w:tr w:rsidR="00737221" w:rsidRPr="0030738A" w:rsidTr="00861713">
        <w:trPr>
          <w:trHeight w:val="680"/>
        </w:trPr>
        <w:tc>
          <w:tcPr>
            <w:tcW w:w="1728" w:type="dxa"/>
          </w:tcPr>
          <w:p w:rsidR="00737221" w:rsidRPr="0030738A" w:rsidRDefault="00737221" w:rsidP="00861713">
            <w:pPr>
              <w:keepNext/>
            </w:pPr>
          </w:p>
        </w:tc>
        <w:tc>
          <w:tcPr>
            <w:tcW w:w="2700" w:type="dxa"/>
          </w:tcPr>
          <w:p w:rsidR="00737221" w:rsidRPr="0030738A" w:rsidRDefault="00737221" w:rsidP="00861713">
            <w:pPr>
              <w:keepNext/>
            </w:pPr>
          </w:p>
        </w:tc>
        <w:tc>
          <w:tcPr>
            <w:tcW w:w="4499" w:type="dxa"/>
          </w:tcPr>
          <w:p w:rsidR="00737221" w:rsidRPr="0030738A" w:rsidRDefault="00737221" w:rsidP="00861713">
            <w:pPr>
              <w:keepNext/>
            </w:pPr>
          </w:p>
        </w:tc>
      </w:tr>
      <w:tr w:rsidR="00737221" w:rsidRPr="0030738A" w:rsidTr="00861713">
        <w:trPr>
          <w:trHeight w:val="680"/>
        </w:trPr>
        <w:tc>
          <w:tcPr>
            <w:tcW w:w="1728" w:type="dxa"/>
          </w:tcPr>
          <w:p w:rsidR="00737221" w:rsidRPr="0030738A" w:rsidRDefault="00737221" w:rsidP="00861713">
            <w:pPr>
              <w:keepNext/>
            </w:pPr>
          </w:p>
        </w:tc>
        <w:tc>
          <w:tcPr>
            <w:tcW w:w="2700" w:type="dxa"/>
          </w:tcPr>
          <w:p w:rsidR="00737221" w:rsidRPr="0030738A" w:rsidRDefault="00737221" w:rsidP="00861713">
            <w:pPr>
              <w:keepNext/>
            </w:pPr>
          </w:p>
        </w:tc>
        <w:tc>
          <w:tcPr>
            <w:tcW w:w="4499" w:type="dxa"/>
          </w:tcPr>
          <w:p w:rsidR="00737221" w:rsidRPr="0030738A" w:rsidRDefault="00737221" w:rsidP="00861713">
            <w:pPr>
              <w:keepNext/>
            </w:pPr>
          </w:p>
        </w:tc>
      </w:tr>
    </w:tbl>
    <w:p w:rsidR="00737221" w:rsidRDefault="00737221" w:rsidP="00737221"/>
    <w:p w:rsidR="00737221" w:rsidRDefault="00737221" w:rsidP="00737221">
      <w:pPr>
        <w:pStyle w:val="IPA-Hinweistexte"/>
      </w:pPr>
      <w:r w:rsidRPr="00EB70B9">
        <w:t xml:space="preserve">Achtung: </w:t>
      </w:r>
    </w:p>
    <w:p w:rsidR="00737221" w:rsidRPr="00EB70B9" w:rsidRDefault="00737221" w:rsidP="00737221">
      <w:pPr>
        <w:pStyle w:val="IPA-Hinweistexte"/>
      </w:pPr>
      <w:r>
        <w:t xml:space="preserve">Auf dem </w:t>
      </w:r>
      <w:r w:rsidRPr="00EB70B9">
        <w:t>Deckblatt Unterschrift des FV und des Lernenden</w:t>
      </w:r>
    </w:p>
    <w:p w:rsidR="00526537" w:rsidRDefault="00737221" w:rsidP="00737221">
      <w:pPr>
        <w:pStyle w:val="IPA-Hinweistexte"/>
      </w:pPr>
      <w:r w:rsidRPr="00EB70B9">
        <w:t>(Blaues den Experten aushändigen, nicht unterschreiben, und Gelbes FV</w:t>
      </w:r>
      <w:r w:rsidR="002F6F29">
        <w:t xml:space="preserve"> und Lernender</w:t>
      </w:r>
      <w:r w:rsidRPr="00EB70B9">
        <w:t xml:space="preserve">, </w:t>
      </w:r>
      <w:r>
        <w:t>unterschr</w:t>
      </w:r>
      <w:r w:rsidRPr="00EB70B9">
        <w:t>i</w:t>
      </w:r>
      <w:r>
        <w:t>eben</w:t>
      </w:r>
      <w:r w:rsidRPr="00EB70B9">
        <w:t>)</w:t>
      </w:r>
      <w:r>
        <w:t>!</w:t>
      </w:r>
    </w:p>
    <w:p w:rsidR="00526537" w:rsidRPr="00526537" w:rsidRDefault="00526537" w:rsidP="00526537"/>
    <w:p w:rsidR="00526537" w:rsidRDefault="00526537" w:rsidP="00526537"/>
    <w:p w:rsidR="00737221" w:rsidRPr="00526537" w:rsidRDefault="00526537" w:rsidP="00526537">
      <w:pPr>
        <w:tabs>
          <w:tab w:val="left" w:pos="3924"/>
        </w:tabs>
      </w:pPr>
      <w:r>
        <w:tab/>
      </w:r>
    </w:p>
    <w:p w:rsidR="00737221" w:rsidRDefault="00737221" w:rsidP="00737221">
      <w:pPr>
        <w:pStyle w:val="berschrift1"/>
      </w:pPr>
      <w:bookmarkStart w:id="100" w:name="_Toc459723315"/>
      <w:r>
        <w:lastRenderedPageBreak/>
        <w:t>Anhang</w:t>
      </w:r>
      <w:bookmarkEnd w:id="100"/>
    </w:p>
    <w:p w:rsidR="00737221" w:rsidRPr="00E10423" w:rsidRDefault="00737221" w:rsidP="00737221">
      <w:pPr>
        <w:pStyle w:val="IPA-Bullet-1"/>
        <w:numPr>
          <w:ilvl w:val="0"/>
          <w:numId w:val="0"/>
        </w:numPr>
        <w:rPr>
          <w:szCs w:val="22"/>
          <w:lang w:val="de-DE"/>
        </w:rPr>
      </w:pPr>
    </w:p>
    <w:p w:rsidR="00737221" w:rsidRPr="00737221" w:rsidRDefault="00737221" w:rsidP="00737221">
      <w:pPr>
        <w:pStyle w:val="IPA-Hinweistexte"/>
        <w:rPr>
          <w:i w:val="0"/>
          <w:vanish w:val="0"/>
        </w:rPr>
      </w:pPr>
      <w:r w:rsidRPr="00737221">
        <w:t>Ausgedruckter Code, Sitzungsprotokolle, usw.: Vollständig aufführen und der Dokumentation beilegen.</w:t>
      </w:r>
    </w:p>
    <w:p w:rsidR="00737221" w:rsidRPr="00737221" w:rsidRDefault="00737221" w:rsidP="00737221">
      <w:pPr>
        <w:pStyle w:val="IPA-Hinweistexte"/>
        <w:rPr>
          <w:i w:val="0"/>
          <w:vanish w:val="0"/>
        </w:rPr>
      </w:pPr>
      <w:r w:rsidRPr="00737221">
        <w:t>Listings von Scripten und Programmen. Die Eigenleistung der Kandidatin oder des Kandidaten muss vollständig dokumentiert sein. Automatisch generierten Code weglassen, wenn für das Verständnis nicht zwingend nötig.</w:t>
      </w:r>
    </w:p>
    <w:p w:rsidR="00737221" w:rsidRPr="00737221" w:rsidRDefault="00737221" w:rsidP="00737221">
      <w:pPr>
        <w:pStyle w:val="IPA-Hinweistexte"/>
        <w:rPr>
          <w:i w:val="0"/>
          <w:vanish w:val="0"/>
        </w:rPr>
      </w:pPr>
      <w:r w:rsidRPr="00737221">
        <w:t>Falls Handbücher erstellt wurden, können diese hier als Anhang beigelegt werden.</w:t>
      </w:r>
    </w:p>
    <w:p w:rsidR="00737221" w:rsidRPr="00737221" w:rsidRDefault="00737221" w:rsidP="00737221">
      <w:pPr>
        <w:pStyle w:val="IPA-Hinweistexte"/>
        <w:rPr>
          <w:i w:val="0"/>
          <w:vanish w:val="0"/>
        </w:rPr>
      </w:pPr>
      <w:r w:rsidRPr="00737221">
        <w:t>Firmenstandards zwingend in den Anhang!</w:t>
      </w:r>
    </w:p>
    <w:p w:rsidR="00737221" w:rsidRPr="00E10423" w:rsidRDefault="00737221" w:rsidP="00737221"/>
    <w:p w:rsidR="00737221" w:rsidRPr="00E10423" w:rsidRDefault="00737221" w:rsidP="00737221"/>
    <w:p w:rsidR="00737221" w:rsidRPr="007D1396" w:rsidRDefault="00737221" w:rsidP="007D1396">
      <w:pPr>
        <w:spacing w:after="200"/>
        <w:rPr>
          <w:rFonts w:eastAsia="Times New Roman" w:cs="Times New Roman"/>
          <w:b/>
          <w:bCs/>
          <w:sz w:val="16"/>
          <w:szCs w:val="24"/>
          <w:lang w:eastAsia="de-DE"/>
        </w:rPr>
      </w:pPr>
    </w:p>
    <w:sectPr w:rsidR="00737221" w:rsidRPr="007D1396" w:rsidSect="00733060">
      <w:headerReference w:type="first" r:id="rId23"/>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A51" w:rsidRDefault="003E1A51" w:rsidP="00DB5FD7">
      <w:pPr>
        <w:spacing w:line="240" w:lineRule="auto"/>
      </w:pPr>
      <w:r>
        <w:separator/>
      </w:r>
    </w:p>
  </w:endnote>
  <w:endnote w:type="continuationSeparator" w:id="0">
    <w:p w:rsidR="003E1A51" w:rsidRDefault="003E1A51"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A51" w:rsidRPr="004C5F99" w:rsidRDefault="003E1A51" w:rsidP="004612C6">
    <w:pPr>
      <w:pStyle w:val="Fuzeile"/>
      <w:tabs>
        <w:tab w:val="left" w:pos="3686"/>
        <w:tab w:val="left" w:pos="7371"/>
      </w:tabs>
      <w:rPr>
        <w:sz w:val="16"/>
        <w:szCs w:val="16"/>
      </w:rPr>
    </w:pPr>
    <w:r>
      <w:rPr>
        <w:sz w:val="16"/>
        <w:szCs w:val="16"/>
      </w:rPr>
      <w:t>Druckdatum 28.11</w:t>
    </w:r>
    <w:r w:rsidRPr="004C5F99">
      <w:rPr>
        <w:sz w:val="16"/>
        <w:szCs w:val="16"/>
      </w:rPr>
      <w:t>.2013</w:t>
    </w:r>
    <w:r w:rsidRPr="004C5F99">
      <w:rPr>
        <w:sz w:val="16"/>
        <w:szCs w:val="16"/>
      </w:rPr>
      <w:tab/>
      <w:t>Version Dokument</w:t>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003D2DFD" w:rsidRPr="003D2DFD">
      <w:rPr>
        <w:noProof/>
        <w:sz w:val="16"/>
        <w:szCs w:val="16"/>
        <w:lang w:val="de-DE"/>
      </w:rPr>
      <w:t>4</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003D2DFD" w:rsidRPr="003D2DFD">
      <w:rPr>
        <w:noProof/>
        <w:sz w:val="16"/>
        <w:szCs w:val="16"/>
        <w:lang w:val="de-DE"/>
      </w:rPr>
      <w:t>33</w:t>
    </w:r>
    <w:r w:rsidRPr="004C5F99">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A51" w:rsidRPr="00A81307" w:rsidRDefault="003E1A51" w:rsidP="00A81307">
    <w:pPr>
      <w:pStyle w:val="Fuzeile"/>
      <w:tabs>
        <w:tab w:val="left" w:pos="3686"/>
        <w:tab w:val="left" w:pos="7371"/>
      </w:tabs>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A51" w:rsidRPr="00A81307" w:rsidRDefault="003E1A51" w:rsidP="00A81307">
    <w:pPr>
      <w:pStyle w:val="Fuzeile"/>
      <w:tabs>
        <w:tab w:val="left" w:pos="3686"/>
        <w:tab w:val="left" w:pos="7371"/>
      </w:tabs>
      <w:rPr>
        <w:sz w:val="16"/>
        <w:szCs w:val="16"/>
      </w:rPr>
    </w:pPr>
    <w:r w:rsidRPr="004C5F99">
      <w:rPr>
        <w:sz w:val="16"/>
        <w:szCs w:val="16"/>
      </w:rPr>
      <w:t>Druckdatum 14.06.2013</w:t>
    </w:r>
    <w:r w:rsidRPr="004C5F99">
      <w:rPr>
        <w:sz w:val="16"/>
        <w:szCs w:val="16"/>
      </w:rPr>
      <w:tab/>
      <w:t>Version Dokument</w:t>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003D2DFD" w:rsidRPr="003D2DFD">
      <w:rPr>
        <w:noProof/>
        <w:sz w:val="16"/>
        <w:szCs w:val="16"/>
        <w:lang w:val="de-DE"/>
      </w:rPr>
      <w:t>21</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003D2DFD" w:rsidRPr="003D2DFD">
      <w:rPr>
        <w:noProof/>
        <w:sz w:val="16"/>
        <w:szCs w:val="16"/>
        <w:lang w:val="de-DE"/>
      </w:rPr>
      <w:t>33</w:t>
    </w:r>
    <w:r w:rsidRPr="004C5F99">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A51" w:rsidRDefault="003E1A51" w:rsidP="00DB5FD7">
      <w:pPr>
        <w:spacing w:line="240" w:lineRule="auto"/>
      </w:pPr>
      <w:r>
        <w:separator/>
      </w:r>
    </w:p>
  </w:footnote>
  <w:footnote w:type="continuationSeparator" w:id="0">
    <w:p w:rsidR="003E1A51" w:rsidRDefault="003E1A51" w:rsidP="00DB5F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A51" w:rsidRPr="004612C6" w:rsidRDefault="003E1A51">
    <w:pPr>
      <w:pStyle w:val="Kopfzeile"/>
      <w:rPr>
        <w:sz w:val="16"/>
        <w:szCs w:val="16"/>
      </w:rPr>
    </w:pPr>
    <w:r w:rsidRPr="004612C6">
      <w:rPr>
        <w:sz w:val="16"/>
        <w:szCs w:val="16"/>
      </w:rPr>
      <w:t>IPA-Dokumentenname</w:t>
    </w:r>
    <w:r w:rsidRPr="004612C6">
      <w:rPr>
        <w:sz w:val="16"/>
        <w:szCs w:val="16"/>
      </w:rPr>
      <w:tab/>
    </w:r>
    <w:r w:rsidRPr="004612C6">
      <w:rPr>
        <w:sz w:val="16"/>
        <w:szCs w:val="16"/>
      </w:rPr>
      <w:tab/>
      <w:t>Dein Vor</w:t>
    </w:r>
    <w:r w:rsidR="0062506D">
      <w:rPr>
        <w:sz w:val="16"/>
        <w:szCs w:val="16"/>
      </w:rPr>
      <w:t>-</w:t>
    </w:r>
    <w:r w:rsidRPr="004612C6">
      <w:rPr>
        <w:sz w:val="16"/>
        <w:szCs w:val="16"/>
      </w:rPr>
      <w:t xml:space="preserve"> / Nachname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A51" w:rsidRPr="004612C6" w:rsidRDefault="003E1A51" w:rsidP="004612C6">
    <w:pPr>
      <w:tabs>
        <w:tab w:val="left" w:pos="7371"/>
      </w:tabs>
      <w:rPr>
        <w:sz w:val="16"/>
        <w:szCs w:val="16"/>
      </w:rPr>
    </w:pPr>
    <w:r w:rsidRPr="001B7244">
      <w:rPr>
        <w:noProof/>
        <w:color w:val="FF0000"/>
        <w:lang w:eastAsia="de-CH"/>
      </w:rPr>
      <w:drawing>
        <wp:anchor distT="0" distB="0" distL="114300" distR="114300" simplePos="0" relativeHeight="251657728" behindDoc="1" locked="0" layoutInCell="1" allowOverlap="1" wp14:anchorId="4A048728" wp14:editId="2AC1F80D">
          <wp:simplePos x="0" y="0"/>
          <wp:positionH relativeFrom="column">
            <wp:posOffset>-819785</wp:posOffset>
          </wp:positionH>
          <wp:positionV relativeFrom="paragraph">
            <wp:posOffset>-145415</wp:posOffset>
          </wp:positionV>
          <wp:extent cx="2063750" cy="494665"/>
          <wp:effectExtent l="0" t="0" r="0" b="635"/>
          <wp:wrapThrough wrapText="bothSides">
            <wp:wrapPolygon edited="0">
              <wp:start x="798" y="0"/>
              <wp:lineTo x="0" y="1664"/>
              <wp:lineTo x="0" y="19964"/>
              <wp:lineTo x="798" y="20796"/>
              <wp:lineTo x="20537" y="20796"/>
              <wp:lineTo x="21334" y="19964"/>
              <wp:lineTo x="21334" y="1664"/>
              <wp:lineTo x="20537" y="0"/>
              <wp:lineTo x="798"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png"/>
                  <pic:cNvPicPr/>
                </pic:nvPicPr>
                <pic:blipFill>
                  <a:blip r:embed="rId1">
                    <a:duotone>
                      <a:prstClr val="black"/>
                      <a:schemeClr val="accent5">
                        <a:tint val="45000"/>
                        <a:satMod val="400000"/>
                      </a:schemeClr>
                    </a:duotone>
                    <a:extLst>
                      <a:ext uri="{BEBA8EAE-BF5A-486C-A8C5-ECC9F3942E4B}">
                        <a14:imgProps xmlns:a14="http://schemas.microsoft.com/office/drawing/2010/main">
                          <a14:imgLayer r:embed="rId2">
                            <a14:imgEffect>
                              <a14:artisticPlasticWrap/>
                            </a14:imgEffect>
                          </a14:imgLayer>
                        </a14:imgProps>
                      </a:ext>
                      <a:ext uri="{28A0092B-C50C-407E-A947-70E740481C1C}">
                        <a14:useLocalDpi xmlns:a14="http://schemas.microsoft.com/office/drawing/2010/main" val="0"/>
                      </a:ext>
                    </a:extLst>
                  </a:blip>
                  <a:stretch>
                    <a:fillRect/>
                  </a:stretch>
                </pic:blipFill>
                <pic:spPr>
                  <a:xfrm>
                    <a:off x="0" y="0"/>
                    <a:ext cx="2063750" cy="49466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t xml:space="preserve"> </w:t>
    </w:r>
    <w:r>
      <w:tab/>
    </w:r>
    <w:r w:rsidRPr="004612C6">
      <w:rPr>
        <w:sz w:val="16"/>
        <w:szCs w:val="16"/>
      </w:rPr>
      <w:t>Firmen Name</w:t>
    </w:r>
  </w:p>
  <w:p w:rsidR="003E1A51" w:rsidRPr="004612C6" w:rsidRDefault="003E1A51" w:rsidP="004612C6">
    <w:pPr>
      <w:tabs>
        <w:tab w:val="left" w:pos="7371"/>
      </w:tabs>
      <w:rPr>
        <w:sz w:val="16"/>
        <w:szCs w:val="16"/>
      </w:rPr>
    </w:pPr>
    <w:r w:rsidRPr="004612C6">
      <w:rPr>
        <w:sz w:val="16"/>
        <w:szCs w:val="16"/>
      </w:rPr>
      <w:t xml:space="preserve"> </w:t>
    </w:r>
    <w:r w:rsidRPr="004612C6">
      <w:rPr>
        <w:sz w:val="16"/>
        <w:szCs w:val="16"/>
      </w:rPr>
      <w:tab/>
      <w:t>Bereich der Firma</w:t>
    </w:r>
  </w:p>
  <w:p w:rsidR="003E1A51" w:rsidRPr="004612C6" w:rsidRDefault="003E1A51" w:rsidP="004612C6">
    <w:pPr>
      <w:tabs>
        <w:tab w:val="left" w:pos="7371"/>
      </w:tabs>
      <w:rPr>
        <w:sz w:val="16"/>
        <w:szCs w:val="16"/>
      </w:rPr>
    </w:pPr>
    <w:r w:rsidRPr="004612C6">
      <w:rPr>
        <w:sz w:val="16"/>
        <w:szCs w:val="16"/>
      </w:rPr>
      <w:t xml:space="preserve"> </w:t>
    </w:r>
    <w:r w:rsidRPr="004612C6">
      <w:rPr>
        <w:sz w:val="16"/>
        <w:szCs w:val="16"/>
      </w:rPr>
      <w:tab/>
      <w:t>Abteilung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A51" w:rsidRPr="00F21020" w:rsidRDefault="003E1A51" w:rsidP="008C50DB">
    <w:pPr>
      <w:pStyle w:val="Kopfzeile"/>
      <w:rPr>
        <w:sz w:val="16"/>
        <w:szCs w:val="16"/>
      </w:rPr>
    </w:pPr>
    <w:r w:rsidRPr="004612C6">
      <w:rPr>
        <w:sz w:val="16"/>
        <w:szCs w:val="16"/>
      </w:rPr>
      <w:t>IPA-Dokumentenname</w:t>
    </w:r>
    <w:r w:rsidR="0062506D">
      <w:rPr>
        <w:sz w:val="16"/>
        <w:szCs w:val="16"/>
      </w:rPr>
      <w:tab/>
    </w:r>
    <w:r w:rsidR="0062506D">
      <w:rPr>
        <w:sz w:val="16"/>
        <w:szCs w:val="16"/>
      </w:rPr>
      <w:tab/>
      <w:t>Dein Vor-</w:t>
    </w:r>
    <w:r>
      <w:rPr>
        <w:sz w:val="16"/>
        <w:szCs w:val="16"/>
      </w:rPr>
      <w:t>/ Nachname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A51" w:rsidRPr="00A81307" w:rsidRDefault="003E1A51" w:rsidP="00F61FAD">
    <w:pPr>
      <w:tabs>
        <w:tab w:val="left" w:pos="7371"/>
        <w:tab w:val="left" w:pos="12049"/>
        <w:tab w:val="left" w:pos="18711"/>
      </w:tabs>
      <w:rPr>
        <w:sz w:val="16"/>
        <w:szCs w:val="16"/>
      </w:rPr>
    </w:pPr>
    <w:r w:rsidRPr="00A81307">
      <w:rPr>
        <w:sz w:val="16"/>
        <w:szCs w:val="16"/>
      </w:rPr>
      <w:t>IPA-Dokumentenname</w:t>
    </w:r>
    <w:r w:rsidRPr="00A81307">
      <w:rPr>
        <w:sz w:val="16"/>
        <w:szCs w:val="16"/>
      </w:rPr>
      <w:tab/>
    </w:r>
    <w:r>
      <w:rPr>
        <w:sz w:val="16"/>
        <w:szCs w:val="16"/>
      </w:rPr>
      <w:tab/>
    </w:r>
    <w:r>
      <w:rPr>
        <w:sz w:val="16"/>
        <w:szCs w:val="16"/>
      </w:rPr>
      <w:tab/>
    </w:r>
    <w:r w:rsidRPr="00A81307">
      <w:rPr>
        <w:sz w:val="16"/>
        <w:szCs w:val="16"/>
      </w:rPr>
      <w:t>Vor-/Nachname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A51" w:rsidRPr="00A81307" w:rsidRDefault="003E1A51" w:rsidP="00F61FAD">
    <w:pPr>
      <w:tabs>
        <w:tab w:val="left" w:pos="7371"/>
        <w:tab w:val="left" w:pos="12049"/>
        <w:tab w:val="left" w:pos="18711"/>
      </w:tabs>
      <w:rPr>
        <w:sz w:val="16"/>
        <w:szCs w:val="16"/>
      </w:rPr>
    </w:pPr>
    <w:r w:rsidRPr="00A81307">
      <w:rPr>
        <w:sz w:val="16"/>
        <w:szCs w:val="16"/>
      </w:rPr>
      <w:t>IPA-Dokumente</w:t>
    </w:r>
    <w:r>
      <w:rPr>
        <w:sz w:val="16"/>
        <w:szCs w:val="16"/>
      </w:rPr>
      <w:t>nnam</w:t>
    </w:r>
    <w:r>
      <w:rPr>
        <w:sz w:val="16"/>
        <w:szCs w:val="16"/>
      </w:rPr>
      <w:tab/>
    </w:r>
    <w:r w:rsidRPr="00A81307">
      <w:rPr>
        <w:sz w:val="16"/>
        <w:szCs w:val="16"/>
      </w:rPr>
      <w:t>Vor-/Nachname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1809"/>
    <w:multiLevelType w:val="hybridMultilevel"/>
    <w:tmpl w:val="9A9E12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B33D47"/>
    <w:multiLevelType w:val="hybridMultilevel"/>
    <w:tmpl w:val="2B6048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7AA109A"/>
    <w:multiLevelType w:val="multilevel"/>
    <w:tmpl w:val="9F447496"/>
    <w:lvl w:ilvl="0">
      <w:start w:val="1"/>
      <w:numFmt w:val="decimal"/>
      <w:pStyle w:val="berschrift1"/>
      <w:lvlText w:val="%1."/>
      <w:lvlJc w:val="left"/>
      <w:pPr>
        <w:ind w:left="360" w:hanging="360"/>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5" w15:restartNumberingAfterBreak="0">
    <w:nsid w:val="19840C2F"/>
    <w:multiLevelType w:val="multilevel"/>
    <w:tmpl w:val="1C7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C86EC1"/>
    <w:multiLevelType w:val="hybridMultilevel"/>
    <w:tmpl w:val="5B82FE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0E86A7A"/>
    <w:multiLevelType w:val="hybridMultilevel"/>
    <w:tmpl w:val="432C48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B1C631B"/>
    <w:multiLevelType w:val="hybridMultilevel"/>
    <w:tmpl w:val="8530F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FD457DB"/>
    <w:multiLevelType w:val="hybridMultilevel"/>
    <w:tmpl w:val="5EA8C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56E5DB9"/>
    <w:multiLevelType w:val="hybridMultilevel"/>
    <w:tmpl w:val="9B2ED7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AC51D66"/>
    <w:multiLevelType w:val="hybridMultilevel"/>
    <w:tmpl w:val="22382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E2A607E"/>
    <w:multiLevelType w:val="hybridMultilevel"/>
    <w:tmpl w:val="1D18AC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71D1EF7"/>
    <w:multiLevelType w:val="hybridMultilevel"/>
    <w:tmpl w:val="68BC7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97D3DFF"/>
    <w:multiLevelType w:val="hybridMultilevel"/>
    <w:tmpl w:val="DD48C4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D4D6E24"/>
    <w:multiLevelType w:val="hybridMultilevel"/>
    <w:tmpl w:val="3F9A7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F0304A5"/>
    <w:multiLevelType w:val="hybridMultilevel"/>
    <w:tmpl w:val="96ACCC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10D4A16"/>
    <w:multiLevelType w:val="hybridMultilevel"/>
    <w:tmpl w:val="0B041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69A4114"/>
    <w:multiLevelType w:val="hybridMultilevel"/>
    <w:tmpl w:val="B074C6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2"/>
  </w:num>
  <w:num w:numId="4">
    <w:abstractNumId w:val="6"/>
  </w:num>
  <w:num w:numId="5">
    <w:abstractNumId w:val="14"/>
  </w:num>
  <w:num w:numId="6">
    <w:abstractNumId w:val="18"/>
  </w:num>
  <w:num w:numId="7">
    <w:abstractNumId w:val="17"/>
  </w:num>
  <w:num w:numId="8">
    <w:abstractNumId w:val="21"/>
  </w:num>
  <w:num w:numId="9">
    <w:abstractNumId w:val="11"/>
  </w:num>
  <w:num w:numId="10">
    <w:abstractNumId w:val="7"/>
  </w:num>
  <w:num w:numId="11">
    <w:abstractNumId w:val="3"/>
  </w:num>
  <w:num w:numId="12">
    <w:abstractNumId w:val="8"/>
  </w:num>
  <w:num w:numId="13">
    <w:abstractNumId w:val="10"/>
  </w:num>
  <w:num w:numId="14">
    <w:abstractNumId w:val="0"/>
  </w:num>
  <w:num w:numId="15">
    <w:abstractNumId w:val="2"/>
  </w:num>
  <w:num w:numId="16">
    <w:abstractNumId w:val="22"/>
  </w:num>
  <w:num w:numId="17">
    <w:abstractNumId w:val="19"/>
  </w:num>
  <w:num w:numId="18">
    <w:abstractNumId w:val="4"/>
  </w:num>
  <w:num w:numId="19">
    <w:abstractNumId w:val="4"/>
  </w:num>
  <w:num w:numId="20">
    <w:abstractNumId w:val="5"/>
  </w:num>
  <w:num w:numId="21">
    <w:abstractNumId w:val="4"/>
  </w:num>
  <w:num w:numId="22">
    <w:abstractNumId w:val="4"/>
  </w:num>
  <w:num w:numId="23">
    <w:abstractNumId w:val="15"/>
  </w:num>
  <w:num w:numId="24">
    <w:abstractNumId w:val="9"/>
  </w:num>
  <w:num w:numId="25">
    <w:abstractNumId w:val="1"/>
  </w:num>
  <w:num w:numId="26">
    <w:abstractNumId w:val="13"/>
  </w:num>
  <w:num w:numId="27">
    <w:abstractNumId w:val="16"/>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1AF"/>
    <w:rsid w:val="000200DC"/>
    <w:rsid w:val="00025978"/>
    <w:rsid w:val="00026D80"/>
    <w:rsid w:val="000652EC"/>
    <w:rsid w:val="000A3364"/>
    <w:rsid w:val="000B569E"/>
    <w:rsid w:val="000C6437"/>
    <w:rsid w:val="000F0775"/>
    <w:rsid w:val="00100F2B"/>
    <w:rsid w:val="001213A8"/>
    <w:rsid w:val="00185A90"/>
    <w:rsid w:val="0018603E"/>
    <w:rsid w:val="001933C1"/>
    <w:rsid w:val="001A2ACF"/>
    <w:rsid w:val="001C7679"/>
    <w:rsid w:val="001D56BC"/>
    <w:rsid w:val="001F004E"/>
    <w:rsid w:val="00207787"/>
    <w:rsid w:val="00242108"/>
    <w:rsid w:val="00260B13"/>
    <w:rsid w:val="00261CBF"/>
    <w:rsid w:val="00291552"/>
    <w:rsid w:val="00292AD8"/>
    <w:rsid w:val="002C1882"/>
    <w:rsid w:val="002F6F29"/>
    <w:rsid w:val="00314F25"/>
    <w:rsid w:val="00373ABC"/>
    <w:rsid w:val="0037781D"/>
    <w:rsid w:val="00384FDC"/>
    <w:rsid w:val="00396D44"/>
    <w:rsid w:val="003A4030"/>
    <w:rsid w:val="003A49D0"/>
    <w:rsid w:val="003A55C1"/>
    <w:rsid w:val="003C39B0"/>
    <w:rsid w:val="003C5A8B"/>
    <w:rsid w:val="003D2DFD"/>
    <w:rsid w:val="003E1A51"/>
    <w:rsid w:val="00406F65"/>
    <w:rsid w:val="004225EA"/>
    <w:rsid w:val="004327E8"/>
    <w:rsid w:val="004503B1"/>
    <w:rsid w:val="0045240F"/>
    <w:rsid w:val="00454FBD"/>
    <w:rsid w:val="004612C6"/>
    <w:rsid w:val="00470104"/>
    <w:rsid w:val="00482F7E"/>
    <w:rsid w:val="0049380B"/>
    <w:rsid w:val="00497B44"/>
    <w:rsid w:val="004A671A"/>
    <w:rsid w:val="004B0023"/>
    <w:rsid w:val="004B15A5"/>
    <w:rsid w:val="004C3CCA"/>
    <w:rsid w:val="004C5F99"/>
    <w:rsid w:val="004D1F97"/>
    <w:rsid w:val="004D55D9"/>
    <w:rsid w:val="004D7B13"/>
    <w:rsid w:val="00526537"/>
    <w:rsid w:val="005434E7"/>
    <w:rsid w:val="00545F89"/>
    <w:rsid w:val="00573A50"/>
    <w:rsid w:val="00577A03"/>
    <w:rsid w:val="0058377E"/>
    <w:rsid w:val="005B0C2F"/>
    <w:rsid w:val="005B0F6D"/>
    <w:rsid w:val="005B4108"/>
    <w:rsid w:val="005D7FE2"/>
    <w:rsid w:val="006103ED"/>
    <w:rsid w:val="0062506D"/>
    <w:rsid w:val="006325CE"/>
    <w:rsid w:val="00661801"/>
    <w:rsid w:val="0066659B"/>
    <w:rsid w:val="00682D4C"/>
    <w:rsid w:val="006A2C91"/>
    <w:rsid w:val="006B0FE2"/>
    <w:rsid w:val="006E4A59"/>
    <w:rsid w:val="00733060"/>
    <w:rsid w:val="00737221"/>
    <w:rsid w:val="00751C47"/>
    <w:rsid w:val="007C274A"/>
    <w:rsid w:val="007C7391"/>
    <w:rsid w:val="007D1396"/>
    <w:rsid w:val="007D2B14"/>
    <w:rsid w:val="007E039B"/>
    <w:rsid w:val="007E5B72"/>
    <w:rsid w:val="00804BB8"/>
    <w:rsid w:val="00815B9E"/>
    <w:rsid w:val="00854DFA"/>
    <w:rsid w:val="008550B2"/>
    <w:rsid w:val="008570BF"/>
    <w:rsid w:val="00861713"/>
    <w:rsid w:val="00875CE1"/>
    <w:rsid w:val="00880FBB"/>
    <w:rsid w:val="008925DF"/>
    <w:rsid w:val="008A7DAD"/>
    <w:rsid w:val="008B7EDB"/>
    <w:rsid w:val="008C2680"/>
    <w:rsid w:val="008C50DB"/>
    <w:rsid w:val="008F6D25"/>
    <w:rsid w:val="008F71AF"/>
    <w:rsid w:val="00944D4C"/>
    <w:rsid w:val="009569DC"/>
    <w:rsid w:val="00956B85"/>
    <w:rsid w:val="00967C98"/>
    <w:rsid w:val="00974CD5"/>
    <w:rsid w:val="009808B2"/>
    <w:rsid w:val="00985B08"/>
    <w:rsid w:val="009868E1"/>
    <w:rsid w:val="009C1F0E"/>
    <w:rsid w:val="009D22F2"/>
    <w:rsid w:val="009D310D"/>
    <w:rsid w:val="00A17991"/>
    <w:rsid w:val="00A22741"/>
    <w:rsid w:val="00A361BB"/>
    <w:rsid w:val="00A3701F"/>
    <w:rsid w:val="00A660BE"/>
    <w:rsid w:val="00A66C20"/>
    <w:rsid w:val="00A81307"/>
    <w:rsid w:val="00A8700C"/>
    <w:rsid w:val="00AA4073"/>
    <w:rsid w:val="00AA7674"/>
    <w:rsid w:val="00AC5D2B"/>
    <w:rsid w:val="00AD45AD"/>
    <w:rsid w:val="00B05BEC"/>
    <w:rsid w:val="00B06CE1"/>
    <w:rsid w:val="00B521D8"/>
    <w:rsid w:val="00B678B6"/>
    <w:rsid w:val="00BA4C0D"/>
    <w:rsid w:val="00BB388C"/>
    <w:rsid w:val="00BC65CA"/>
    <w:rsid w:val="00BE63D2"/>
    <w:rsid w:val="00BF4F14"/>
    <w:rsid w:val="00C035CF"/>
    <w:rsid w:val="00C0498D"/>
    <w:rsid w:val="00C17503"/>
    <w:rsid w:val="00C53A42"/>
    <w:rsid w:val="00C70C2B"/>
    <w:rsid w:val="00C728D7"/>
    <w:rsid w:val="00C8029E"/>
    <w:rsid w:val="00C91395"/>
    <w:rsid w:val="00CA3B0C"/>
    <w:rsid w:val="00CA6132"/>
    <w:rsid w:val="00CF789B"/>
    <w:rsid w:val="00D04F96"/>
    <w:rsid w:val="00D232DA"/>
    <w:rsid w:val="00D457AD"/>
    <w:rsid w:val="00D81898"/>
    <w:rsid w:val="00DB5FD7"/>
    <w:rsid w:val="00DC77C9"/>
    <w:rsid w:val="00E03D36"/>
    <w:rsid w:val="00E072B8"/>
    <w:rsid w:val="00E1026D"/>
    <w:rsid w:val="00EB7A5F"/>
    <w:rsid w:val="00EC1348"/>
    <w:rsid w:val="00EC7D43"/>
    <w:rsid w:val="00EE7F39"/>
    <w:rsid w:val="00F02283"/>
    <w:rsid w:val="00F1142D"/>
    <w:rsid w:val="00F21020"/>
    <w:rsid w:val="00F3126B"/>
    <w:rsid w:val="00F61FAD"/>
    <w:rsid w:val="00FA6FCA"/>
    <w:rsid w:val="00FB709C"/>
    <w:rsid w:val="00FC179C"/>
    <w:rsid w:val="00FE2335"/>
    <w:rsid w:val="00FE6E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37AB69C-4738-46C0-A876-71A9738C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377E"/>
    <w:pPr>
      <w:spacing w:after="0"/>
    </w:pPr>
    <w:rPr>
      <w:rFonts w:ascii="Arial" w:hAnsi="Arial"/>
    </w:rPr>
  </w:style>
  <w:style w:type="paragraph" w:styleId="berschrift1">
    <w:name w:val="heading 1"/>
    <w:basedOn w:val="Standard"/>
    <w:next w:val="IPA-Textkrper"/>
    <w:link w:val="berschrift1Zchn"/>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berschrift2">
    <w:name w:val="heading 2"/>
    <w:basedOn w:val="Standard"/>
    <w:next w:val="IPA-Textkrper"/>
    <w:link w:val="berschrift2Zchn"/>
    <w:qFormat/>
    <w:rsid w:val="00956B85"/>
    <w:pPr>
      <w:keepNext/>
      <w:numPr>
        <w:ilvl w:val="1"/>
        <w:numId w:val="1"/>
      </w:numPr>
      <w:tabs>
        <w:tab w:val="left" w:pos="851"/>
      </w:tabs>
      <w:spacing w:before="240" w:after="260" w:line="240" w:lineRule="auto"/>
      <w:outlineLvl w:val="1"/>
    </w:pPr>
    <w:rPr>
      <w:rFonts w:eastAsia="Times New Roman" w:cs="Times New Roman"/>
      <w:b/>
      <w:bCs/>
      <w:sz w:val="28"/>
      <w:szCs w:val="24"/>
      <w:lang w:eastAsia="de-DE"/>
    </w:rPr>
  </w:style>
  <w:style w:type="paragraph" w:styleId="berschrift3">
    <w:name w:val="heading 3"/>
    <w:basedOn w:val="Standard"/>
    <w:next w:val="IPA-Textkrper"/>
    <w:link w:val="berschrift3Zchn"/>
    <w:qFormat/>
    <w:rsid w:val="008A7DAD"/>
    <w:pPr>
      <w:keepNext/>
      <w:numPr>
        <w:ilvl w:val="2"/>
        <w:numId w:val="1"/>
      </w:numPr>
      <w:spacing w:before="520" w:after="260" w:line="240" w:lineRule="auto"/>
      <w:outlineLvl w:val="2"/>
    </w:pPr>
    <w:rPr>
      <w:rFonts w:eastAsia="Times New Roman" w:cs="Arial"/>
      <w:b/>
      <w:bCs/>
      <w:szCs w:val="24"/>
      <w:lang w:eastAsia="de-DE"/>
    </w:rPr>
  </w:style>
  <w:style w:type="paragraph" w:styleId="berschrift4">
    <w:name w:val="heading 4"/>
    <w:basedOn w:val="Standard"/>
    <w:next w:val="IPA-Textkrper"/>
    <w:link w:val="berschrift4Zchn"/>
    <w:qFormat/>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berschrift5">
    <w:name w:val="heading 5"/>
    <w:basedOn w:val="Standard"/>
    <w:next w:val="IPA-Textkrper"/>
    <w:link w:val="berschrift5Zchn"/>
    <w:qFormat/>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berschrift6">
    <w:name w:val="heading 6"/>
    <w:basedOn w:val="Standard"/>
    <w:next w:val="Standard"/>
    <w:link w:val="berschrift6Zchn"/>
    <w:qFormat/>
    <w:rsid w:val="008A7DAD"/>
    <w:pPr>
      <w:numPr>
        <w:ilvl w:val="5"/>
        <w:numId w:val="1"/>
      </w:numPr>
      <w:spacing w:before="240" w:after="60" w:line="240" w:lineRule="auto"/>
      <w:outlineLvl w:val="5"/>
    </w:pPr>
    <w:rPr>
      <w:rFonts w:eastAsia="Times New Roman" w:cs="Times New Roman"/>
      <w:b/>
      <w:bCs/>
      <w:lang w:eastAsia="de-DE"/>
    </w:rPr>
  </w:style>
  <w:style w:type="paragraph" w:styleId="berschrift7">
    <w:name w:val="heading 7"/>
    <w:basedOn w:val="Standard"/>
    <w:next w:val="Standard"/>
    <w:link w:val="berschrift7Zchn"/>
    <w:qFormat/>
    <w:rsid w:val="008A7DAD"/>
    <w:pPr>
      <w:numPr>
        <w:ilvl w:val="6"/>
        <w:numId w:val="1"/>
      </w:numPr>
      <w:spacing w:before="240" w:after="60" w:line="240" w:lineRule="auto"/>
      <w:outlineLvl w:val="6"/>
    </w:pPr>
    <w:rPr>
      <w:rFonts w:eastAsia="Times New Roman" w:cs="Times New Roman"/>
      <w:szCs w:val="24"/>
      <w:lang w:eastAsia="de-DE"/>
    </w:rPr>
  </w:style>
  <w:style w:type="paragraph" w:styleId="berschrift8">
    <w:name w:val="heading 8"/>
    <w:basedOn w:val="Standard"/>
    <w:next w:val="Standard"/>
    <w:link w:val="berschrift8Zchn"/>
    <w:qFormat/>
    <w:rsid w:val="008A7DAD"/>
    <w:pPr>
      <w:numPr>
        <w:ilvl w:val="7"/>
        <w:numId w:val="1"/>
      </w:numPr>
      <w:spacing w:before="240" w:after="60" w:line="240" w:lineRule="auto"/>
      <w:outlineLvl w:val="7"/>
    </w:pPr>
    <w:rPr>
      <w:rFonts w:eastAsia="Times New Roman" w:cs="Times New Roman"/>
      <w:iCs/>
      <w:szCs w:val="24"/>
      <w:lang w:eastAsia="de-DE"/>
    </w:rPr>
  </w:style>
  <w:style w:type="paragraph" w:styleId="berschrift9">
    <w:name w:val="heading 9"/>
    <w:basedOn w:val="Standard"/>
    <w:next w:val="Standard"/>
    <w:link w:val="berschrift9Zchn"/>
    <w:qFormat/>
    <w:rsid w:val="008A7DAD"/>
    <w:pPr>
      <w:numPr>
        <w:ilvl w:val="8"/>
        <w:numId w:val="1"/>
      </w:numPr>
      <w:spacing w:before="240" w:after="60" w:line="240" w:lineRule="auto"/>
      <w:outlineLvl w:val="8"/>
    </w:pPr>
    <w:rPr>
      <w:rFonts w:eastAsia="Times New Roman" w:cs="Arial"/>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B5FD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B5FD7"/>
  </w:style>
  <w:style w:type="paragraph" w:styleId="Fuzeile">
    <w:name w:val="footer"/>
    <w:basedOn w:val="Standard"/>
    <w:link w:val="FuzeileZchn"/>
    <w:uiPriority w:val="99"/>
    <w:unhideWhenUsed/>
    <w:rsid w:val="00DB5FD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B5FD7"/>
  </w:style>
  <w:style w:type="paragraph" w:styleId="Sprechblasentext">
    <w:name w:val="Balloon Text"/>
    <w:basedOn w:val="Standard"/>
    <w:link w:val="SprechblasentextZchn"/>
    <w:uiPriority w:val="99"/>
    <w:semiHidden/>
    <w:unhideWhenUsed/>
    <w:rsid w:val="00DB5FD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5FD7"/>
    <w:rPr>
      <w:rFonts w:ascii="Tahoma" w:hAnsi="Tahoma" w:cs="Tahoma"/>
      <w:sz w:val="16"/>
      <w:szCs w:val="16"/>
    </w:rPr>
  </w:style>
  <w:style w:type="paragraph" w:customStyle="1" w:styleId="CDBKopfDept">
    <w:name w:val="CDB_KopfDept"/>
    <w:basedOn w:val="Standard"/>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
    <w:name w:val="IPA-Textkörper"/>
    <w:basedOn w:val="Standard"/>
    <w:rsid w:val="00DB5FD7"/>
    <w:pPr>
      <w:spacing w:before="60" w:after="260" w:line="240" w:lineRule="auto"/>
    </w:pPr>
    <w:rPr>
      <w:rFonts w:eastAsia="Times New Roman" w:cs="Times New Roman"/>
      <w:szCs w:val="24"/>
      <w:lang w:eastAsia="de-DE"/>
    </w:rPr>
  </w:style>
  <w:style w:type="paragraph" w:customStyle="1" w:styleId="CDBHierarchie">
    <w:name w:val="CDB_Hierarchie"/>
    <w:basedOn w:val="Kopfzeile"/>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Standard"/>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Standard"/>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
    <w:name w:val="IPA-Hinweistexte"/>
    <w:basedOn w:val="IPA-Tabelle"/>
    <w:qFormat/>
    <w:rsid w:val="00545F89"/>
    <w:rPr>
      <w:i/>
      <w:vanish/>
      <w:color w:val="E36C0A" w:themeColor="accent6" w:themeShade="BF"/>
      <w:sz w:val="22"/>
      <w:szCs w:val="22"/>
    </w:rPr>
  </w:style>
  <w:style w:type="character" w:customStyle="1" w:styleId="berschrift1Zchn">
    <w:name w:val="Überschrift 1 Zchn"/>
    <w:basedOn w:val="Absatz-Standardschriftart"/>
    <w:link w:val="berschrift1"/>
    <w:rsid w:val="00733060"/>
    <w:rPr>
      <w:rFonts w:ascii="Arial" w:eastAsia="Times New Roman" w:hAnsi="Arial" w:cs="Arial"/>
      <w:b/>
      <w:bCs/>
      <w:sz w:val="36"/>
      <w:szCs w:val="24"/>
      <w:lang w:val="de-DE" w:eastAsia="de-DE"/>
    </w:rPr>
  </w:style>
  <w:style w:type="character" w:customStyle="1" w:styleId="berschrift2Zchn">
    <w:name w:val="Überschrift 2 Zchn"/>
    <w:basedOn w:val="Absatz-Standardschriftart"/>
    <w:link w:val="berschrift2"/>
    <w:rsid w:val="00956B85"/>
    <w:rPr>
      <w:rFonts w:ascii="Arial" w:eastAsia="Times New Roman" w:hAnsi="Arial" w:cs="Times New Roman"/>
      <w:b/>
      <w:bCs/>
      <w:sz w:val="28"/>
      <w:szCs w:val="24"/>
      <w:lang w:eastAsia="de-DE"/>
    </w:rPr>
  </w:style>
  <w:style w:type="character" w:customStyle="1" w:styleId="berschrift3Zchn">
    <w:name w:val="Überschrift 3 Zchn"/>
    <w:basedOn w:val="Absatz-Standardschriftart"/>
    <w:link w:val="berschrift3"/>
    <w:rsid w:val="008A7DAD"/>
    <w:rPr>
      <w:rFonts w:ascii="Arial" w:eastAsia="Times New Roman" w:hAnsi="Arial" w:cs="Arial"/>
      <w:b/>
      <w:bCs/>
      <w:szCs w:val="24"/>
      <w:lang w:eastAsia="de-DE"/>
    </w:rPr>
  </w:style>
  <w:style w:type="character" w:customStyle="1" w:styleId="berschrift4Zchn">
    <w:name w:val="Überschrift 4 Zchn"/>
    <w:basedOn w:val="Absatz-Standardschriftart"/>
    <w:link w:val="berschrift4"/>
    <w:rsid w:val="008A7DAD"/>
    <w:rPr>
      <w:rFonts w:ascii="Arial" w:eastAsia="Times New Roman" w:hAnsi="Arial" w:cs="Times New Roman"/>
      <w:b/>
      <w:bCs/>
      <w:szCs w:val="28"/>
      <w:lang w:eastAsia="de-DE"/>
    </w:rPr>
  </w:style>
  <w:style w:type="character" w:customStyle="1" w:styleId="berschrift5Zchn">
    <w:name w:val="Überschrift 5 Zchn"/>
    <w:basedOn w:val="Absatz-Standardschriftart"/>
    <w:link w:val="berschrift5"/>
    <w:rsid w:val="008A7DAD"/>
    <w:rPr>
      <w:rFonts w:ascii="Arial" w:eastAsia="Times New Roman" w:hAnsi="Arial" w:cs="Times New Roman"/>
      <w:b/>
      <w:bCs/>
      <w:i/>
      <w:iCs/>
      <w:szCs w:val="26"/>
      <w:lang w:eastAsia="de-DE"/>
    </w:rPr>
  </w:style>
  <w:style w:type="character" w:customStyle="1" w:styleId="berschrift6Zchn">
    <w:name w:val="Überschrift 6 Zchn"/>
    <w:basedOn w:val="Absatz-Standardschriftart"/>
    <w:link w:val="berschrift6"/>
    <w:rsid w:val="008A7DAD"/>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8A7DAD"/>
    <w:rPr>
      <w:rFonts w:ascii="Arial" w:eastAsia="Times New Roman" w:hAnsi="Arial" w:cs="Times New Roman"/>
      <w:szCs w:val="24"/>
      <w:lang w:eastAsia="de-DE"/>
    </w:rPr>
  </w:style>
  <w:style w:type="character" w:customStyle="1" w:styleId="berschrift8Zchn">
    <w:name w:val="Überschrift 8 Zchn"/>
    <w:basedOn w:val="Absatz-Standardschriftart"/>
    <w:link w:val="berschrift8"/>
    <w:rsid w:val="008A7DAD"/>
    <w:rPr>
      <w:rFonts w:ascii="Arial" w:eastAsia="Times New Roman" w:hAnsi="Arial" w:cs="Times New Roman"/>
      <w:iCs/>
      <w:szCs w:val="24"/>
      <w:lang w:eastAsia="de-DE"/>
    </w:rPr>
  </w:style>
  <w:style w:type="character" w:customStyle="1" w:styleId="berschrift9Zchn">
    <w:name w:val="Überschrift 9 Zchn"/>
    <w:basedOn w:val="Absatz-Standardschriftart"/>
    <w:link w:val="berschrift9"/>
    <w:rsid w:val="008A7DAD"/>
    <w:rPr>
      <w:rFonts w:ascii="Arial" w:eastAsia="Times New Roman" w:hAnsi="Arial" w:cs="Arial"/>
      <w:lang w:eastAsia="de-DE"/>
    </w:rPr>
  </w:style>
  <w:style w:type="paragraph" w:styleId="Titel">
    <w:name w:val="Title"/>
    <w:basedOn w:val="Standard"/>
    <w:next w:val="Standard"/>
    <w:link w:val="TitelZchn"/>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elZchn">
    <w:name w:val="Titel Zchn"/>
    <w:basedOn w:val="Absatz-Standardschriftart"/>
    <w:link w:val="Titel"/>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Standard"/>
    <w:next w:val="IPA-Textkrper"/>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Absatz-Standardschriftart"/>
    <w:link w:val="Verzeichnisberschrift2"/>
    <w:rsid w:val="004612C6"/>
    <w:rPr>
      <w:rFonts w:ascii="Arial" w:eastAsia="Times New Roman" w:hAnsi="Arial" w:cs="Times New Roman"/>
      <w:b/>
      <w:sz w:val="28"/>
      <w:szCs w:val="24"/>
      <w:lang w:eastAsia="de-DE"/>
    </w:rPr>
  </w:style>
  <w:style w:type="paragraph" w:styleId="Verzeichnis1">
    <w:name w:val="toc 1"/>
    <w:basedOn w:val="Standard"/>
    <w:next w:val="Standard"/>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Verzeichnis2">
    <w:name w:val="toc 2"/>
    <w:basedOn w:val="Standard"/>
    <w:next w:val="Standard"/>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Absatz-Standardschriftart"/>
    <w:uiPriority w:val="99"/>
    <w:rsid w:val="004C5F99"/>
    <w:rPr>
      <w:color w:val="0000FF"/>
      <w:u w:val="single"/>
    </w:rPr>
  </w:style>
  <w:style w:type="paragraph" w:styleId="Abbildungsverzeichnis">
    <w:name w:val="table of figures"/>
    <w:basedOn w:val="Standard"/>
    <w:next w:val="Standard"/>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Beschriftung"/>
    <w:autoRedefine/>
    <w:rsid w:val="004C5F99"/>
    <w:pPr>
      <w:spacing w:before="120" w:after="260"/>
    </w:pPr>
    <w:rPr>
      <w:rFonts w:eastAsia="Times New Roman" w:cs="Times New Roman"/>
      <w:color w:val="auto"/>
      <w:sz w:val="16"/>
      <w:szCs w:val="24"/>
      <w:lang w:eastAsia="de-DE"/>
    </w:rPr>
  </w:style>
  <w:style w:type="paragraph" w:styleId="Beschriftung">
    <w:name w:val="caption"/>
    <w:basedOn w:val="Standard"/>
    <w:next w:val="Standard"/>
    <w:unhideWhenUsed/>
    <w:qFormat/>
    <w:rsid w:val="004C5F99"/>
    <w:pPr>
      <w:spacing w:after="200" w:line="240" w:lineRule="auto"/>
    </w:pPr>
    <w:rPr>
      <w:b/>
      <w:bCs/>
      <w:color w:val="4F81BD" w:themeColor="accent1"/>
      <w:sz w:val="18"/>
      <w:szCs w:val="18"/>
    </w:rPr>
  </w:style>
  <w:style w:type="paragraph" w:customStyle="1" w:styleId="IPA-Bullet-1">
    <w:name w:val="IPA-Bullet-1"/>
    <w:basedOn w:val="Standard"/>
    <w:rsid w:val="00737221"/>
    <w:pPr>
      <w:numPr>
        <w:numId w:val="4"/>
      </w:numPr>
      <w:spacing w:before="60" w:after="130" w:line="240" w:lineRule="auto"/>
    </w:pPr>
    <w:rPr>
      <w:rFonts w:eastAsia="Times New Roman" w:cs="Arial"/>
      <w:szCs w:val="24"/>
      <w:lang w:eastAsia="de-DE"/>
    </w:rPr>
  </w:style>
  <w:style w:type="paragraph" w:styleId="Verzeichnis3">
    <w:name w:val="toc 3"/>
    <w:basedOn w:val="Standard"/>
    <w:next w:val="Standard"/>
    <w:autoRedefine/>
    <w:uiPriority w:val="39"/>
    <w:unhideWhenUsed/>
    <w:rsid w:val="00956B85"/>
    <w:pPr>
      <w:spacing w:after="100"/>
      <w:ind w:left="440"/>
    </w:pPr>
  </w:style>
  <w:style w:type="paragraph" w:styleId="Listenabsatz">
    <w:name w:val="List Paragraph"/>
    <w:basedOn w:val="Standard"/>
    <w:uiPriority w:val="34"/>
    <w:qFormat/>
    <w:rsid w:val="00956B85"/>
    <w:pPr>
      <w:ind w:left="720"/>
      <w:contextualSpacing/>
    </w:pPr>
  </w:style>
  <w:style w:type="table" w:styleId="HellesRaster-Akzent1">
    <w:name w:val="Light Grid Accent 1"/>
    <w:basedOn w:val="NormaleTabelle"/>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ellenraster">
    <w:name w:val="Table Grid"/>
    <w:basedOn w:val="NormaleTabelle"/>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NormaleTabelle"/>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NormaleTabelle"/>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1">
    <w:name w:val="List Table 2 Accent 1"/>
    <w:basedOn w:val="NormaleTabelle"/>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5">
    <w:name w:val="List Table 2 Accent 5"/>
    <w:basedOn w:val="NormaleTabelle"/>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5">
    <w:name w:val="List Table 1 Light Accent 5"/>
    <w:basedOn w:val="NormaleTabelle"/>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5">
    <w:name w:val="List Table 4 Accent 5"/>
    <w:basedOn w:val="NormaleTabelle"/>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package" Target="embeddings/Microsoft_Excel-Arbeitsblat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krog.ch" TargetMode="External"/><Relationship Id="rId22"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ula\AppData\Local\Microsoft\Windows\Temporary%20Internet%20Files\Content.Outlook\ORVNMIDK\IPA-Dokumenation%202015_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2EF88-0287-47AF-9B1C-74716966C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IPA-Dokumenation 2015_1.dotx</Template>
  <TotalTime>0</TotalTime>
  <Pages>33</Pages>
  <Words>4121</Words>
  <Characters>25963</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Vorlage_IPA_Dokumentation_2015</vt:lpstr>
    </vt:vector>
  </TitlesOfParts>
  <Company>HP</Company>
  <LinksUpToDate>false</LinksUpToDate>
  <CharactersWithSpaces>30024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Vorlage_IPA_Dokumentation_2015</dc:title>
  <dc:creator>Andy Bula;Andreas Müller</dc:creator>
  <cp:lastModifiedBy>Andreas Müller</cp:lastModifiedBy>
  <cp:revision>2</cp:revision>
  <cp:lastPrinted>2014-12-16T17:01:00Z</cp:lastPrinted>
  <dcterms:created xsi:type="dcterms:W3CDTF">2016-08-23T11:50:00Z</dcterms:created>
  <dcterms:modified xsi:type="dcterms:W3CDTF">2016-08-23T11:50:00Z</dcterms:modified>
</cp:coreProperties>
</file>